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22901921"/>
        <w:docPartObj>
          <w:docPartGallery w:val="Cover Pages"/>
          <w:docPartUnique/>
        </w:docPartObj>
      </w:sdtPr>
      <w:sdtContent>
        <w:p w14:paraId="19A5C52D" w14:textId="5881929E" w:rsidR="000F3313" w:rsidRPr="00030999" w:rsidRDefault="00106FC7" w:rsidP="00030999">
          <w:pPr>
            <w:widowControl/>
            <w:snapToGrid/>
            <w:ind w:firstLineChars="0" w:firstLine="0"/>
            <w:jc w:val="left"/>
            <w:rPr>
              <w:rFonts w:hAnsiTheme="majorHAnsi" w:cstheme="majorBidi"/>
              <w:b/>
              <w:sz w:val="36"/>
              <w:szCs w:val="48"/>
            </w:rPr>
          </w:pPr>
          <w:r w:rsidRPr="00106FC7">
            <w:rPr>
              <w:rFonts w:hAnsiTheme="majorHAnsi" w:cstheme="majorBidi"/>
              <w:b/>
              <w:noProof/>
              <w:sz w:val="36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36CBD" wp14:editId="44CF3F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21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33"/>
                                  <w:gridCol w:w="1436"/>
                                </w:tblGrid>
                                <w:tr w:rsidR="00106FC7" w14:paraId="324D6BBD" w14:textId="77777777" w:rsidTr="00ED67A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07" w:type="pct"/>
                                      <w:vAlign w:val="center"/>
                                    </w:tcPr>
                                    <w:p w14:paraId="58AE9B61" w14:textId="4C27023E" w:rsidR="00106FC7" w:rsidRDefault="00106FC7">
                                      <w:pPr>
                                        <w:ind w:firstLine="420"/>
                                        <w:jc w:val="right"/>
                                      </w:pPr>
                                    </w:p>
                                    <w:p w14:paraId="3D8BB1DA" w14:textId="3B2B5DC4" w:rsidR="00106FC7" w:rsidRPr="00ED67A6" w:rsidRDefault="00000000">
                                      <w:pPr>
                                        <w:pStyle w:val="af4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96"/>
                                            <w:szCs w:val="96"/>
                                          </w:rPr>
                                          <w:alias w:val="标题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106FC7" w:rsidRPr="00ED67A6"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991CN X</w:t>
                                          </w:r>
                                        </w:sdtContent>
                                      </w:sdt>
                                    </w:p>
                                    <w:p w14:paraId="3332DB54" w14:textId="3ACC07BD" w:rsidR="00106FC7" w:rsidRDefault="00000000" w:rsidP="00ED67A6">
                                      <w:pPr>
                                        <w:ind w:firstLine="64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alias w:val="副标题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Make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991CNX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Great</w:t>
                                          </w:r>
                                          <w:r w:rsidR="00ED67A6" w:rsidRPr="00ED67A6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ED67A6" w:rsidRPr="00ED67A6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Again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093" w:type="pct"/>
                                      <w:vAlign w:val="center"/>
                                    </w:tcPr>
                                    <w:p w14:paraId="2CA436EC" w14:textId="17E55816" w:rsidR="00106FC7" w:rsidRDefault="00106FC7">
                                      <w:pPr>
                                        <w:pStyle w:val="af4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DBB8CD" w14:textId="1EEDD25D" w:rsidR="00106FC7" w:rsidRDefault="00000000">
                                      <w:pPr>
                                        <w:pStyle w:val="af4"/>
                                      </w:pPr>
                                      <w:sdt>
                                        <w:sdtPr>
                                          <w:rPr>
                                            <w:color w:val="E97132" w:themeColor="accent2"/>
                                            <w:sz w:val="26"/>
                                            <w:szCs w:val="26"/>
                                          </w:rPr>
                                          <w:alias w:val="作者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D67A6">
                                            <w:rPr>
                                              <w:rFonts w:hint="eastAsia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fx-es(ms)编写组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2AEE47" w14:textId="77777777" w:rsidR="00106FC7" w:rsidRDefault="00106FC7">
                                <w:pPr>
                                  <w:ind w:firstLine="4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9E36C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7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21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33"/>
                            <w:gridCol w:w="1436"/>
                          </w:tblGrid>
                          <w:tr w:rsidR="00106FC7" w14:paraId="324D6BBD" w14:textId="77777777" w:rsidTr="00ED67A6">
                            <w:trPr>
                              <w:jc w:val="center"/>
                            </w:trPr>
                            <w:tc>
                              <w:tcPr>
                                <w:tcW w:w="2907" w:type="pct"/>
                                <w:vAlign w:val="center"/>
                              </w:tcPr>
                              <w:p w14:paraId="58AE9B61" w14:textId="4C27023E" w:rsidR="00106FC7" w:rsidRDefault="00106FC7">
                                <w:pPr>
                                  <w:ind w:firstLine="420"/>
                                  <w:jc w:val="right"/>
                                </w:pPr>
                              </w:p>
                              <w:p w14:paraId="3D8BB1DA" w14:textId="3B2B5DC4" w:rsidR="00106FC7" w:rsidRPr="00ED67A6" w:rsidRDefault="00000000">
                                <w:pPr>
                                  <w:pStyle w:val="af4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06FC7" w:rsidRPr="00ED67A6"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991CN X</w:t>
                                    </w:r>
                                  </w:sdtContent>
                                </w:sdt>
                              </w:p>
                              <w:p w14:paraId="3332DB54" w14:textId="3ACC07BD" w:rsidR="00106FC7" w:rsidRDefault="00000000" w:rsidP="00ED67A6">
                                <w:pPr>
                                  <w:ind w:firstLine="64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副标题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Make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991CNX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Great</w:t>
                                    </w:r>
                                    <w:r w:rsidR="00ED67A6" w:rsidRPr="00ED67A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ED67A6" w:rsidRPr="00ED67A6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Again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093" w:type="pct"/>
                                <w:vAlign w:val="center"/>
                              </w:tcPr>
                              <w:p w14:paraId="2CA436EC" w14:textId="17E55816" w:rsidR="00106FC7" w:rsidRDefault="00106FC7">
                                <w:pPr>
                                  <w:pStyle w:val="af4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DBB8CD" w14:textId="1EEDD25D" w:rsidR="00106FC7" w:rsidRDefault="00000000">
                                <w:pPr>
                                  <w:pStyle w:val="af4"/>
                                </w:pPr>
                                <w:sdt>
                                  <w:sdtPr>
                                    <w:rPr>
                                      <w:color w:val="E97132" w:themeColor="accent2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D67A6">
                                      <w:rPr>
                                        <w:rFonts w:hint="eastAsia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fx-es(ms)编写组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2AEE47" w14:textId="77777777" w:rsidR="00106FC7" w:rsidRDefault="00106FC7">
                          <w:pPr>
                            <w:ind w:firstLine="42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E2A41A" w14:textId="45018F49" w:rsidR="000F3313" w:rsidRDefault="000F3313" w:rsidP="00B86FB5">
      <w:pPr>
        <w:pStyle w:val="1"/>
        <w:numPr>
          <w:ilvl w:val="0"/>
          <w:numId w:val="0"/>
        </w:numPr>
      </w:pPr>
      <w:bookmarkStart w:id="0" w:name="_Toc173142873"/>
      <w:r>
        <w:rPr>
          <w:rFonts w:hint="eastAsia"/>
        </w:rPr>
        <w:lastRenderedPageBreak/>
        <w:t>前</w:t>
      </w:r>
      <w:r w:rsidR="005A415B">
        <w:rPr>
          <w:rFonts w:hint="eastAsia"/>
        </w:rPr>
        <w:t xml:space="preserve">    </w:t>
      </w:r>
      <w:r>
        <w:rPr>
          <w:rFonts w:hint="eastAsia"/>
        </w:rPr>
        <w:t>言</w:t>
      </w:r>
      <w:bookmarkEnd w:id="0"/>
    </w:p>
    <w:p w14:paraId="50B13B48" w14:textId="5B47D4CE" w:rsidR="004D5617" w:rsidRDefault="004D5617" w:rsidP="004D5617">
      <w:pPr>
        <w:ind w:firstLine="420"/>
      </w:pPr>
    </w:p>
    <w:p w14:paraId="595AE1A4" w14:textId="77777777" w:rsidR="004D5617" w:rsidRDefault="004D5617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067BDFB7" w14:textId="77777777" w:rsidR="004D5617" w:rsidRPr="004D5617" w:rsidRDefault="004D5617" w:rsidP="004D5617">
      <w:pPr>
        <w:ind w:firstLine="420"/>
      </w:pPr>
    </w:p>
    <w:sdt>
      <w:sdtPr>
        <w:rPr>
          <w:rFonts w:hAnsi="Noto Sans SC" w:cs="Noto Sans SC"/>
          <w:b w:val="0"/>
          <w:kern w:val="2"/>
          <w:sz w:val="21"/>
          <w:szCs w:val="36"/>
          <w:lang w:val="zh-CN"/>
          <w14:ligatures w14:val="standardContextual"/>
        </w:rPr>
        <w:id w:val="-19020608"/>
        <w:docPartObj>
          <w:docPartGallery w:val="Table of Contents"/>
          <w:docPartUnique/>
        </w:docPartObj>
      </w:sdtPr>
      <w:sdtEndPr>
        <w:rPr>
          <w:rFonts w:hAnsi="Times New Roman"/>
          <w:bCs/>
        </w:rPr>
      </w:sdtEndPr>
      <w:sdtContent>
        <w:p w14:paraId="38A3A1B7" w14:textId="372A40AB" w:rsidR="00BF6714" w:rsidRDefault="00747981" w:rsidP="00B86FB5">
          <w:pPr>
            <w:pStyle w:val="TOC"/>
            <w:ind w:left="420" w:firstLine="0"/>
          </w:pPr>
          <w:r>
            <w:rPr>
              <w:rFonts w:hAnsi="Noto Sans SC" w:cs="Noto Sans SC"/>
              <w:kern w:val="2"/>
              <w:sz w:val="21"/>
              <w:szCs w:val="36"/>
              <w:lang w:val="zh-CN"/>
              <w14:ligatures w14:val="standardContextual"/>
            </w:rPr>
            <w:tab/>
          </w:r>
          <w:r>
            <w:rPr>
              <w:rFonts w:hAnsi="Noto Sans SC" w:cs="Noto Sans SC"/>
              <w:kern w:val="2"/>
              <w:sz w:val="21"/>
              <w:szCs w:val="36"/>
              <w:lang w:val="zh-CN"/>
              <w14:ligatures w14:val="standardContextual"/>
            </w:rPr>
            <w:tab/>
          </w:r>
          <w:r w:rsidR="00BF6714">
            <w:rPr>
              <w:lang w:val="zh-CN"/>
            </w:rPr>
            <w:t>目</w:t>
          </w:r>
          <w:r w:rsidR="00C93B0E">
            <w:rPr>
              <w:rFonts w:hint="eastAsia"/>
              <w:lang w:val="zh-CN"/>
            </w:rPr>
            <w:t xml:space="preserve">    </w:t>
          </w:r>
          <w:r w:rsidR="00BF6714">
            <w:rPr>
              <w:lang w:val="zh-CN"/>
            </w:rPr>
            <w:t>录</w:t>
          </w:r>
        </w:p>
        <w:p w14:paraId="0BA1AFC6" w14:textId="1B045929" w:rsidR="002E428A" w:rsidRDefault="00C93B0E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rPr>
              <w:b w:val="0"/>
              <w:bCs w:val="0"/>
              <w:sz w:val="36"/>
            </w:rPr>
            <w:fldChar w:fldCharType="begin"/>
          </w:r>
          <w:r>
            <w:rPr>
              <w:b w:val="0"/>
              <w:bCs w:val="0"/>
              <w:sz w:val="36"/>
            </w:rPr>
            <w:instrText xml:space="preserve"> TOC \o "1-2" \u </w:instrText>
          </w:r>
          <w:r>
            <w:rPr>
              <w:b w:val="0"/>
              <w:bCs w:val="0"/>
              <w:sz w:val="36"/>
            </w:rPr>
            <w:fldChar w:fldCharType="separate"/>
          </w:r>
          <w:r w:rsidR="002E428A">
            <w:t>前</w:t>
          </w:r>
          <w:r w:rsidR="002E428A">
            <w:t xml:space="preserve">    </w:t>
          </w:r>
          <w:r w:rsidR="002E428A">
            <w:t>言</w:t>
          </w:r>
          <w:r w:rsidR="002E428A">
            <w:tab/>
          </w:r>
          <w:r w:rsidR="002E428A">
            <w:fldChar w:fldCharType="begin"/>
          </w:r>
          <w:r w:rsidR="002E428A">
            <w:instrText xml:space="preserve"> PAGEREF _Toc173142873 \h </w:instrText>
          </w:r>
          <w:r w:rsidR="002E428A">
            <w:fldChar w:fldCharType="separate"/>
          </w:r>
          <w:r w:rsidR="0013594A">
            <w:t>1</w:t>
          </w:r>
          <w:r w:rsidR="002E428A">
            <w:fldChar w:fldCharType="end"/>
          </w:r>
        </w:p>
        <w:p w14:paraId="54E0EC09" w14:textId="113C1A83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第一章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汇编语言</w:t>
          </w:r>
          <w:r>
            <w:tab/>
          </w:r>
          <w:r>
            <w:fldChar w:fldCharType="begin"/>
          </w:r>
          <w:r>
            <w:instrText xml:space="preserve"> PAGEREF _Toc173142874 \h </w:instrText>
          </w:r>
          <w:r>
            <w:fldChar w:fldCharType="separate"/>
          </w:r>
          <w:r w:rsidR="0013594A">
            <w:t>4</w:t>
          </w:r>
          <w:r>
            <w:fldChar w:fldCharType="end"/>
          </w:r>
        </w:p>
        <w:p w14:paraId="53CBFC72" w14:textId="12750A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汇编语言简介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A07FD3" w14:textId="142856CA" w:rsidR="002E428A" w:rsidRP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</w:pPr>
          <w:r w:rsidRPr="00B203D6">
            <w:rPr>
              <w:noProof/>
              <w:lang w:val="nl-NL"/>
            </w:rPr>
            <w:t>1.2</w:t>
          </w:r>
          <w:r w:rsidRPr="002E428A">
            <w:rPr>
              <w:rFonts w:asciiTheme="minorHAnsi" w:eastAsiaTheme="minorEastAsia" w:hAnsiTheme="minorHAnsi" w:cstheme="minorBidi"/>
              <w:noProof/>
              <w:sz w:val="22"/>
              <w:szCs w:val="24"/>
              <w:lang w:val="nl-NL"/>
            </w:rPr>
            <w:tab/>
          </w:r>
          <w:r>
            <w:rPr>
              <w:noProof/>
            </w:rPr>
            <w:t>常用指令</w:t>
          </w:r>
          <w:r w:rsidRPr="00B203D6">
            <w:rPr>
              <w:noProof/>
              <w:lang w:val="nl-NL"/>
            </w:rPr>
            <w:t>（</w:t>
          </w:r>
          <w:r w:rsidRPr="00B203D6">
            <w:rPr>
              <w:noProof/>
              <w:lang w:val="nl-NL"/>
            </w:rPr>
            <w:t>nX-U16</w:t>
          </w:r>
          <w:r>
            <w:rPr>
              <w:noProof/>
            </w:rPr>
            <w:t>指令集</w:t>
          </w:r>
          <w:r w:rsidRPr="00B203D6">
            <w:rPr>
              <w:noProof/>
              <w:lang w:val="nl-NL"/>
            </w:rPr>
            <w:t>）</w:t>
          </w:r>
          <w:r w:rsidRPr="002E428A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2E428A">
            <w:rPr>
              <w:noProof/>
              <w:lang w:val="nl-NL"/>
            </w:rPr>
            <w:instrText xml:space="preserve"> PAGEREF _Toc173142876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4F549665" w14:textId="1F9569AA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第二章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硬件与系统架构</w:t>
          </w:r>
          <w:r>
            <w:tab/>
          </w:r>
          <w:r>
            <w:fldChar w:fldCharType="begin"/>
          </w:r>
          <w:r>
            <w:instrText xml:space="preserve"> PAGEREF _Toc173142877 \h </w:instrText>
          </w:r>
          <w:r>
            <w:fldChar w:fldCharType="separate"/>
          </w:r>
          <w:r w:rsidR="0013594A">
            <w:t>12</w:t>
          </w:r>
          <w:r>
            <w:fldChar w:fldCharType="end"/>
          </w:r>
        </w:p>
        <w:p w14:paraId="7B1A8B3C" w14:textId="18872AA8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nX-U16</w:t>
          </w:r>
          <w:r>
            <w:rPr>
              <w:noProof/>
            </w:rPr>
            <w:t>处理器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45C883D" w14:textId="79DA202C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内存与寄存器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CE36759" w14:textId="6C35C2C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自检与计算器版本号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009D58" w14:textId="17076062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ROM</w:t>
          </w:r>
          <w:r>
            <w:rPr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1A114E8" w14:textId="2F95177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矩阵键盘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ABDD40" w14:textId="7608A706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第三章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字符与表达式</w:t>
          </w:r>
          <w:r>
            <w:tab/>
          </w:r>
          <w:r>
            <w:fldChar w:fldCharType="begin"/>
          </w:r>
          <w:r>
            <w:instrText xml:space="preserve"> PAGEREF _Toc173142883 \h </w:instrText>
          </w:r>
          <w:r>
            <w:fldChar w:fldCharType="separate"/>
          </w:r>
          <w:r w:rsidR="0013594A">
            <w:t>15</w:t>
          </w:r>
          <w:r>
            <w:fldChar w:fldCharType="end"/>
          </w:r>
        </w:p>
        <w:p w14:paraId="7B53B956" w14:textId="2995C09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单字节与双字节字符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5FA1752" w14:textId="29E8FBFE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数学显示字符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65D8106" w14:textId="38910A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映射字符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C2BB405" w14:textId="2F886FBB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第四章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内存分区</w:t>
          </w:r>
          <w:r>
            <w:tab/>
          </w:r>
          <w:r>
            <w:fldChar w:fldCharType="begin"/>
          </w:r>
          <w:r>
            <w:instrText xml:space="preserve"> PAGEREF _Toc173142887 \h </w:instrText>
          </w:r>
          <w:r>
            <w:fldChar w:fldCharType="separate"/>
          </w:r>
          <w:r w:rsidR="0013594A">
            <w:t>17</w:t>
          </w:r>
          <w:r>
            <w:fldChar w:fldCharType="end"/>
          </w:r>
        </w:p>
        <w:p w14:paraId="33A612F0" w14:textId="647806E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输入区，回放区与撤销区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531430E" w14:textId="79E61865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变量区与变量存储格式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DE61699" w14:textId="1DF9DEC5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历史记录区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EFDD35C" w14:textId="63DC048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设置区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AA239DA" w14:textId="57EBC17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即时状态区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C923A55" w14:textId="39E6373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堆栈区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0D4BC6D" w14:textId="636E6028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随机数种子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C4D6AA7" w14:textId="6F5B5A5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显示缓存区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1016654" w14:textId="54AD423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空闲区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DBF804E" w14:textId="1778023D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4.10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杂项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6A9F75D" w14:textId="38ED9B22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第五章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输入的显示与编辑</w:t>
          </w:r>
          <w:r>
            <w:tab/>
          </w:r>
          <w:r>
            <w:fldChar w:fldCharType="begin"/>
          </w:r>
          <w:r>
            <w:instrText xml:space="preserve"> PAGEREF _Toc173142898 \h </w:instrText>
          </w:r>
          <w:r>
            <w:fldChar w:fldCharType="separate"/>
          </w:r>
          <w:r w:rsidR="0013594A">
            <w:t>18</w:t>
          </w:r>
          <w:r>
            <w:fldChar w:fldCharType="end"/>
          </w:r>
        </w:p>
        <w:p w14:paraId="7183B27A" w14:textId="5A976819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输入的显示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462F0B9" w14:textId="66F754D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输入的编辑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2B9D388" w14:textId="456B57B1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第六章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特殊字符</w:t>
          </w:r>
          <w:r>
            <w:tab/>
          </w:r>
          <w:r>
            <w:fldChar w:fldCharType="begin"/>
          </w:r>
          <w:r>
            <w:instrText xml:space="preserve"> PAGEREF _Toc173142901 \h </w:instrText>
          </w:r>
          <w:r>
            <w:fldChar w:fldCharType="separate"/>
          </w:r>
          <w:r w:rsidR="0013594A">
            <w:t>18</w:t>
          </w:r>
          <w:r>
            <w:fldChar w:fldCharType="end"/>
          </w:r>
        </w:p>
        <w:p w14:paraId="6DF4D894" w14:textId="7CF1056A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字符转换器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5258D3D" w14:textId="03E39613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溢出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CA85784" w14:textId="3B31A5D6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@</w:t>
          </w:r>
          <w:r>
            <w:rPr>
              <w:noProof/>
            </w:rPr>
            <w:t>法刷字符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132548C" w14:textId="5DAF9981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字符的特殊性质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2E2406C" w14:textId="1652A422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第七章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返回导向编程</w:t>
          </w:r>
          <w:r>
            <w:tab/>
          </w:r>
          <w:r>
            <w:fldChar w:fldCharType="begin"/>
          </w:r>
          <w:r>
            <w:instrText xml:space="preserve"> PAGEREF _Toc173142906 \h </w:instrText>
          </w:r>
          <w:r>
            <w:fldChar w:fldCharType="separate"/>
          </w:r>
          <w:r w:rsidR="0013594A">
            <w:t>19</w:t>
          </w:r>
          <w:r>
            <w:fldChar w:fldCharType="end"/>
          </w:r>
        </w:p>
        <w:p w14:paraId="4CCE469A" w14:textId="7ECCAADE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lastRenderedPageBreak/>
            <w:t>7.1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an/@</w:t>
          </w:r>
          <w:r>
            <w:rPr>
              <w:noProof/>
            </w:rPr>
            <w:t>的异常性质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07753D8" w14:textId="57DD2437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进入方法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CD84D67" w14:textId="32D0624B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简单</w:t>
          </w:r>
          <w:r>
            <w:rPr>
              <w:noProof/>
            </w:rPr>
            <w:t>ROP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11E2A48" w14:textId="6170D354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进阶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D48D908" w14:textId="7568C350" w:rsidR="002E428A" w:rsidRDefault="002E428A" w:rsidP="00747981">
          <w:pPr>
            <w:pStyle w:val="TOC2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r>
            <w:rPr>
              <w:noProof/>
            </w:rPr>
            <w:t>7.5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  <w:tab/>
          </w:r>
          <w:r>
            <w:rPr>
              <w:noProof/>
            </w:rPr>
            <w:t>ROP</w:t>
          </w:r>
          <w:r>
            <w:rPr>
              <w:noProof/>
            </w:rPr>
            <w:t>实战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_Toc173142911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3594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EBAEFAF" w14:textId="2B13DBEB" w:rsidR="002E428A" w:rsidRDefault="002E428A" w:rsidP="00747981">
          <w:pPr>
            <w:pStyle w:val="TOC1"/>
            <w:tabs>
              <w:tab w:val="left" w:pos="1540"/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第八章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  <w:tab/>
          </w:r>
          <w:r>
            <w:t>ROM</w:t>
          </w:r>
          <w:r>
            <w:t>刷机</w:t>
          </w:r>
          <w:r>
            <w:tab/>
          </w:r>
          <w:r>
            <w:fldChar w:fldCharType="begin"/>
          </w:r>
          <w:r>
            <w:instrText xml:space="preserve"> PAGEREF _Toc173142912 \h </w:instrText>
          </w:r>
          <w:r>
            <w:fldChar w:fldCharType="separate"/>
          </w:r>
          <w:r w:rsidR="0013594A">
            <w:t>20</w:t>
          </w:r>
          <w:r>
            <w:fldChar w:fldCharType="end"/>
          </w:r>
        </w:p>
        <w:p w14:paraId="0489D615" w14:textId="7E59E928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附录一</w:t>
          </w:r>
          <w:r>
            <w:t xml:space="preserve">  </w:t>
          </w:r>
          <w:r>
            <w:t>字符表</w:t>
          </w:r>
          <w:r>
            <w:tab/>
          </w:r>
          <w:r>
            <w:fldChar w:fldCharType="begin"/>
          </w:r>
          <w:r>
            <w:instrText xml:space="preserve"> PAGEREF _Toc173142913 \h </w:instrText>
          </w:r>
          <w:r>
            <w:fldChar w:fldCharType="separate"/>
          </w:r>
          <w:r w:rsidR="0013594A">
            <w:t>20</w:t>
          </w:r>
          <w:r>
            <w:fldChar w:fldCharType="end"/>
          </w:r>
        </w:p>
        <w:p w14:paraId="36E69E60" w14:textId="2EB0DD02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附录二</w:t>
          </w:r>
          <w:r>
            <w:t xml:space="preserve">  </w:t>
          </w:r>
          <w:r>
            <w:t>常用汇编指令</w:t>
          </w:r>
          <w:r>
            <w:tab/>
          </w:r>
          <w:r>
            <w:fldChar w:fldCharType="begin"/>
          </w:r>
          <w:r>
            <w:instrText xml:space="preserve"> PAGEREF _Toc173142914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48568BF0" w14:textId="010705B0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附录三</w:t>
          </w:r>
          <w:r>
            <w:t xml:space="preserve">  </w:t>
          </w:r>
          <w:r>
            <w:t>按键，键盘码，内码表</w:t>
          </w:r>
          <w:r>
            <w:tab/>
          </w:r>
          <w:r>
            <w:fldChar w:fldCharType="begin"/>
          </w:r>
          <w:r>
            <w:instrText xml:space="preserve"> PAGEREF _Toc173142915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3B433F78" w14:textId="7EC7577F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附录四</w:t>
          </w:r>
          <w:r>
            <w:t xml:space="preserve">  </w:t>
          </w:r>
          <w:r>
            <w:t>模拟器的配置与使用</w:t>
          </w:r>
          <w:r>
            <w:tab/>
          </w:r>
          <w:r>
            <w:fldChar w:fldCharType="begin"/>
          </w:r>
          <w:r>
            <w:instrText xml:space="preserve"> PAGEREF _Toc173142916 \h </w:instrText>
          </w:r>
          <w:r>
            <w:fldChar w:fldCharType="separate"/>
          </w:r>
          <w:r w:rsidR="0013594A">
            <w:t>21</w:t>
          </w:r>
          <w:r>
            <w:fldChar w:fldCharType="end"/>
          </w:r>
        </w:p>
        <w:p w14:paraId="1DE6AACC" w14:textId="5264FA02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附录五</w:t>
          </w:r>
          <w:r>
            <w:t xml:space="preserve">  ROM</w:t>
          </w:r>
          <w:r>
            <w:t>函数地址索引</w:t>
          </w:r>
          <w:r>
            <w:tab/>
          </w:r>
          <w:r>
            <w:fldChar w:fldCharType="begin"/>
          </w:r>
          <w:r>
            <w:instrText xml:space="preserve"> PAGEREF _Toc173142917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35332389" w14:textId="25A14D46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附录六</w:t>
          </w:r>
          <w:r>
            <w:t xml:space="preserve">  </w:t>
          </w:r>
          <w:r>
            <w:t>用</w:t>
          </w:r>
          <w:r>
            <w:t>Ghidra</w:t>
          </w:r>
          <w:r>
            <w:t>反编译</w:t>
          </w:r>
          <w:r>
            <w:t>ROM</w:t>
          </w:r>
          <w:r>
            <w:tab/>
          </w:r>
          <w:r>
            <w:fldChar w:fldCharType="begin"/>
          </w:r>
          <w:r>
            <w:instrText xml:space="preserve"> PAGEREF _Toc173142918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05E706EE" w14:textId="7A87C070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附录七</w:t>
          </w:r>
          <w:r>
            <w:t xml:space="preserve">  Github</w:t>
          </w:r>
          <w:r>
            <w:t>上的数字资源仓库</w:t>
          </w:r>
          <w:r>
            <w:tab/>
          </w:r>
          <w:r>
            <w:fldChar w:fldCharType="begin"/>
          </w:r>
          <w:r>
            <w:instrText xml:space="preserve"> PAGEREF _Toc173142919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0B0188DE" w14:textId="0DD586DA" w:rsidR="002E428A" w:rsidRDefault="002E428A" w:rsidP="00747981">
          <w:pPr>
            <w:pStyle w:val="TOC1"/>
            <w:tabs>
              <w:tab w:val="right" w:leader="middleDot" w:pos="6708"/>
            </w:tabs>
            <w:jc w:val="center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4"/>
            </w:rPr>
          </w:pPr>
          <w:r>
            <w:t>结</w:t>
          </w:r>
          <w:r>
            <w:t xml:space="preserve">    </w:t>
          </w:r>
          <w:r>
            <w:t>语</w:t>
          </w:r>
          <w:r>
            <w:tab/>
          </w:r>
          <w:r>
            <w:fldChar w:fldCharType="begin"/>
          </w:r>
          <w:r>
            <w:instrText xml:space="preserve"> PAGEREF _Toc173142920 \h </w:instrText>
          </w:r>
          <w:r>
            <w:fldChar w:fldCharType="separate"/>
          </w:r>
          <w:r w:rsidR="0013594A">
            <w:t>22</w:t>
          </w:r>
          <w:r>
            <w:fldChar w:fldCharType="end"/>
          </w:r>
        </w:p>
        <w:p w14:paraId="4AAAD866" w14:textId="54EC6D29" w:rsidR="000F3313" w:rsidRPr="000F3313" w:rsidRDefault="00C93B0E" w:rsidP="00747981">
          <w:pPr>
            <w:ind w:firstLineChars="0" w:firstLine="0"/>
            <w:jc w:val="center"/>
          </w:pPr>
          <w:r>
            <w:rPr>
              <w:rFonts w:eastAsia="华文宋体"/>
              <w:b/>
              <w:bCs/>
              <w:noProof/>
              <w:sz w:val="36"/>
              <w:szCs w:val="56"/>
            </w:rPr>
            <w:fldChar w:fldCharType="end"/>
          </w:r>
        </w:p>
      </w:sdtContent>
    </w:sdt>
    <w:p w14:paraId="30054FBC" w14:textId="77777777" w:rsidR="003728E1" w:rsidRDefault="003728E1">
      <w:pPr>
        <w:widowControl/>
        <w:snapToGrid/>
        <w:spacing w:line="240" w:lineRule="auto"/>
        <w:ind w:firstLineChars="0" w:firstLine="0"/>
        <w:jc w:val="left"/>
        <w:rPr>
          <w:rFonts w:cstheme="majorBidi"/>
          <w:b/>
          <w:sz w:val="44"/>
          <w:szCs w:val="48"/>
        </w:rPr>
      </w:pPr>
      <w:bookmarkStart w:id="1" w:name="_Toc173142874"/>
      <w:r>
        <w:br w:type="page"/>
      </w:r>
    </w:p>
    <w:p w14:paraId="4DC03486" w14:textId="19D8DF90" w:rsidR="00D451D8" w:rsidRDefault="00526724" w:rsidP="00B86FB5">
      <w:pPr>
        <w:pStyle w:val="1"/>
      </w:pPr>
      <w:r>
        <w:rPr>
          <w:rFonts w:hint="eastAsia"/>
        </w:rPr>
        <w:lastRenderedPageBreak/>
        <w:t>汇编语言</w:t>
      </w:r>
      <w:bookmarkEnd w:id="1"/>
    </w:p>
    <w:p w14:paraId="2859BEA1" w14:textId="77777777" w:rsidR="00B03BE9" w:rsidRPr="00B03BE9" w:rsidRDefault="00B03BE9" w:rsidP="00B03BE9">
      <w:pPr>
        <w:keepNext/>
        <w:keepLines/>
        <w:widowControl/>
        <w:numPr>
          <w:ilvl w:val="1"/>
          <w:numId w:val="1"/>
        </w:numPr>
        <w:tabs>
          <w:tab w:val="left" w:pos="794"/>
        </w:tabs>
        <w:snapToGrid/>
        <w:spacing w:before="160" w:after="80" w:line="240" w:lineRule="auto"/>
        <w:ind w:left="0" w:firstLineChars="0" w:firstLine="0"/>
        <w:jc w:val="left"/>
        <w:outlineLvl w:val="1"/>
        <w:rPr>
          <w:rFonts w:hAnsiTheme="majorHAnsi" w:cstheme="majorBidi"/>
          <w:b/>
          <w:sz w:val="32"/>
          <w:szCs w:val="40"/>
        </w:rPr>
      </w:pPr>
      <w:bookmarkStart w:id="2" w:name="_Toc173142875"/>
      <w:bookmarkStart w:id="3" w:name="OLE_LINK47"/>
      <w:r w:rsidRPr="00B03BE9">
        <w:rPr>
          <w:rFonts w:hAnsiTheme="majorHAnsi" w:cstheme="majorBidi" w:hint="eastAsia"/>
          <w:b/>
          <w:sz w:val="32"/>
          <w:szCs w:val="40"/>
        </w:rPr>
        <w:t>汇编语言简介</w:t>
      </w:r>
      <w:bookmarkEnd w:id="2"/>
    </w:p>
    <w:p w14:paraId="15F2E4CB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这一章的内容可能较为复杂，但它是之后编程的基础。对没有系统熟悉过汇编语言的同学，这一章和下一章或许较为枯燥，不妨同时读读第三章。它的内容与本章基本无关，但相对有趣一些，也更有可操作性。</w:t>
      </w:r>
    </w:p>
    <w:p w14:paraId="224007B8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CPU</w:t>
      </w:r>
      <w:r w:rsidRPr="00B03BE9">
        <w:rPr>
          <w:rFonts w:hAnsiTheme="majorHAnsi" w:cstheme="majorBidi"/>
          <w:b/>
          <w:sz w:val="30"/>
          <w:szCs w:val="32"/>
        </w:rPr>
        <w:t>的工作原理</w:t>
      </w:r>
    </w:p>
    <w:p w14:paraId="0D74D003" w14:textId="77777777" w:rsidR="00B03BE9" w:rsidRPr="00B03BE9" w:rsidRDefault="00B03BE9" w:rsidP="00B03BE9">
      <w:pPr>
        <w:ind w:firstLine="420"/>
      </w:pPr>
      <w:r w:rsidRPr="00B03BE9">
        <w:t>假设有个小学生，正在照着数学书，在草稿纸上练习竖式乘法。从某种程度上来说，他就像是一个正在工作的</w:t>
      </w:r>
      <w:r w:rsidRPr="00B03BE9">
        <w:rPr>
          <w:b/>
          <w:bCs/>
        </w:rPr>
        <w:t>CPU</w:t>
      </w:r>
      <w:r w:rsidRPr="00B03BE9">
        <w:rPr>
          <w:rFonts w:hint="eastAsia"/>
        </w:rPr>
        <w:t>（</w:t>
      </w:r>
      <w:r w:rsidRPr="00B03BE9">
        <w:t>Central Processing Unit</w:t>
      </w:r>
      <w:r w:rsidRPr="00B03BE9">
        <w:rPr>
          <w:rFonts w:hint="eastAsia"/>
        </w:rPr>
        <w:t>，中央处理器）</w:t>
      </w:r>
      <w:r w:rsidRPr="00B03BE9">
        <w:t>。</w:t>
      </w:r>
      <w:r w:rsidRPr="00B03BE9">
        <w:rPr>
          <w:b/>
          <w:bCs/>
        </w:rPr>
        <w:t>ROM</w:t>
      </w:r>
      <w:r w:rsidRPr="00B03BE9">
        <w:t>（</w:t>
      </w:r>
      <w:r w:rsidRPr="00B03BE9">
        <w:t>Read-Only Memory</w:t>
      </w:r>
      <w:r w:rsidRPr="00B03BE9">
        <w:t>，只读存储器）就是他面前的数学书（上面写着他正在运行的程序）以及他铅笔盒里贴着的乘法表（也就是程序运行所需要的数据）。两者的共同特点是，它们都只能读取，不能修改；不论程序的输入是什么，它们都是固定不变的。</w:t>
      </w:r>
      <w:r w:rsidRPr="00B03BE9">
        <w:rPr>
          <w:b/>
          <w:bCs/>
        </w:rPr>
        <w:t>RAM</w:t>
      </w:r>
      <w:r w:rsidRPr="00B03BE9">
        <w:rPr>
          <w:rFonts w:hint="eastAsia"/>
        </w:rPr>
        <w:t>（</w:t>
      </w:r>
      <w:r w:rsidRPr="00B03BE9">
        <w:t>Random Access Memory</w:t>
      </w:r>
      <w:r w:rsidRPr="00B03BE9">
        <w:t>，随机存储器，通称内存）就是他手上的草稿纸，纸上写着程序产生的一些数据。它的特点是，可以读也可以写，而且能够存储大量的数据。但是，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（这个小学生）</w:t>
      </w:r>
      <w:r w:rsidRPr="00B03BE9">
        <w:t>不能直接操作</w:t>
      </w:r>
      <w:r w:rsidRPr="00B03BE9">
        <w:t>RAM</w:t>
      </w:r>
      <w:r w:rsidRPr="00B03BE9">
        <w:rPr>
          <w:rFonts w:hint="eastAsia"/>
        </w:rPr>
        <w:t>（纸）</w:t>
      </w:r>
      <w:r w:rsidRPr="00B03BE9">
        <w:t>上的数据，而必须通过眼睛读数</w:t>
      </w:r>
      <w:r w:rsidRPr="00B03BE9">
        <w:rPr>
          <w:rFonts w:hint="eastAsia"/>
        </w:rPr>
        <w:t>，</w:t>
      </w:r>
      <w:r w:rsidRPr="00B03BE9">
        <w:t>用手写数。</w:t>
      </w:r>
      <w:r w:rsidRPr="00B03BE9">
        <w:t>CPU</w:t>
      </w:r>
      <w:r w:rsidRPr="00B03BE9">
        <w:t>可以根据</w:t>
      </w:r>
      <w:r w:rsidRPr="00B03BE9">
        <w:t>ROM</w:t>
      </w:r>
      <w:r w:rsidRPr="00B03BE9">
        <w:t>上的指令做一些操作，也可以从</w:t>
      </w:r>
      <w:r w:rsidRPr="00B03BE9">
        <w:t>ROM</w:t>
      </w:r>
      <w:r w:rsidRPr="00B03BE9">
        <w:t>或</w:t>
      </w:r>
      <w:r w:rsidRPr="00B03BE9">
        <w:t>RAM</w:t>
      </w:r>
      <w:r w:rsidRPr="00B03BE9">
        <w:t>中读取数据，还能向</w:t>
      </w:r>
      <w:r w:rsidRPr="00B03BE9">
        <w:t>RAM</w:t>
      </w:r>
      <w:r w:rsidRPr="00B03BE9">
        <w:t>里写入数据。除此之外，</w:t>
      </w:r>
      <w:r w:rsidRPr="00B03BE9">
        <w:t>CPU</w:t>
      </w:r>
      <w:r w:rsidRPr="00B03BE9">
        <w:t>还有一组寄存器，可以临时记住一些数据</w:t>
      </w:r>
      <w:r w:rsidRPr="00B03BE9">
        <w:rPr>
          <w:rFonts w:hint="eastAsia"/>
        </w:rPr>
        <w:t>（就像大脑的临时记忆）</w:t>
      </w:r>
      <w:r w:rsidRPr="00B03BE9">
        <w:t>，但是存储量很有限。</w:t>
      </w:r>
      <w:r w:rsidRPr="00B03BE9">
        <w:t>CPU</w:t>
      </w:r>
      <w:r w:rsidRPr="00B03BE9">
        <w:t>的运算都只能用寄存器里的数据，要想接触内存，必须先从内存读入，计算完以后再写入到内存中去。</w:t>
      </w:r>
    </w:p>
    <w:p w14:paraId="555CBAB9" w14:textId="77777777" w:rsidR="00B03BE9" w:rsidRPr="00B03BE9" w:rsidRDefault="00B03BE9" w:rsidP="00B03BE9">
      <w:pPr>
        <w:ind w:firstLine="420"/>
      </w:pPr>
      <w:r w:rsidRPr="00B03BE9">
        <w:t>卡西欧的</w:t>
      </w:r>
      <w:r w:rsidRPr="00B03BE9">
        <w:t>CLASSWIZ</w:t>
      </w:r>
      <w:r w:rsidRPr="00B03BE9">
        <w:t>计算器（包括一代和二代）都使用了</w:t>
      </w:r>
      <w:r w:rsidRPr="00B03BE9">
        <w:rPr>
          <w:b/>
          <w:bCs/>
        </w:rPr>
        <w:t>nX-U16</w:t>
      </w:r>
      <w:r w:rsidRPr="00B03BE9">
        <w:rPr>
          <w:rFonts w:hint="eastAsia"/>
          <w:b/>
          <w:bCs/>
        </w:rPr>
        <w:t>/</w:t>
      </w:r>
      <w:r w:rsidRPr="00B03BE9">
        <w:rPr>
          <w:b/>
          <w:bCs/>
        </w:rPr>
        <w:t>100</w:t>
      </w:r>
      <w:r w:rsidRPr="00B03BE9">
        <w:t>微控制器（下称</w:t>
      </w:r>
      <w:r w:rsidRPr="00B03BE9">
        <w:rPr>
          <w:b/>
          <w:bCs/>
        </w:rPr>
        <w:t>nX-U16</w:t>
      </w:r>
      <w:r w:rsidRPr="00B03BE9">
        <w:t>）。因此，一代和二代的汇编语法是一样的。</w:t>
      </w:r>
    </w:p>
    <w:p w14:paraId="6174332B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 w:hint="eastAsia"/>
          <w:b/>
          <w:sz w:val="30"/>
          <w:szCs w:val="32"/>
        </w:rPr>
        <w:t>通用寄存器</w:t>
      </w:r>
    </w:p>
    <w:p w14:paraId="41DBE69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由上小节所述，</w:t>
      </w:r>
      <w:r w:rsidRPr="00B03BE9">
        <w:rPr>
          <w:rFonts w:hint="eastAsia"/>
        </w:rPr>
        <w:t>nX-U16</w:t>
      </w:r>
      <w:r w:rsidRPr="00B03BE9">
        <w:rPr>
          <w:rFonts w:hint="eastAsia"/>
        </w:rPr>
        <w:t>拥有一些寄存器。它们可以分类为</w:t>
      </w:r>
      <w:r w:rsidRPr="00B03BE9">
        <w:rPr>
          <w:rFonts w:hint="eastAsia"/>
          <w:b/>
          <w:bCs/>
        </w:rPr>
        <w:t>通用寄存器</w:t>
      </w:r>
      <w:r w:rsidRPr="00B03BE9">
        <w:rPr>
          <w:rFonts w:hint="eastAsia"/>
        </w:rPr>
        <w:t>和</w:t>
      </w:r>
      <w:r w:rsidRPr="00B03BE9">
        <w:rPr>
          <w:rFonts w:hint="eastAsia"/>
          <w:b/>
          <w:bCs/>
        </w:rPr>
        <w:t>控制寄存器</w:t>
      </w:r>
      <w:r w:rsidRPr="00B03BE9">
        <w:rPr>
          <w:rFonts w:hint="eastAsia"/>
        </w:rPr>
        <w:t>。</w:t>
      </w:r>
      <w:r w:rsidRPr="00B03BE9">
        <w:t>通用寄存器，就是说没有特殊的功能，可以随意使用。</w:t>
      </w:r>
      <w:r w:rsidRPr="00B03BE9">
        <w:rPr>
          <w:rFonts w:hint="eastAsia"/>
        </w:rPr>
        <w:t>而</w:t>
      </w:r>
      <w:r w:rsidRPr="00B03BE9">
        <w:t>控制寄存器</w:t>
      </w:r>
      <w:r w:rsidRPr="00B03BE9">
        <w:rPr>
          <w:rFonts w:hint="eastAsia"/>
        </w:rPr>
        <w:t>是一类</w:t>
      </w:r>
      <w:r w:rsidRPr="00B03BE9">
        <w:t>具有特殊的功能</w:t>
      </w:r>
      <w:r w:rsidRPr="00B03BE9">
        <w:rPr>
          <w:rFonts w:hint="eastAsia"/>
        </w:rPr>
        <w:t>的寄存器</w:t>
      </w:r>
      <w:r w:rsidRPr="00B03BE9">
        <w:t>，这些等</w:t>
      </w:r>
      <w:r w:rsidRPr="00B03BE9">
        <w:rPr>
          <w:rFonts w:hint="eastAsia"/>
        </w:rPr>
        <w:t>后一小节讲常用指令时</w:t>
      </w:r>
      <w:r w:rsidRPr="00B03BE9">
        <w:t>再</w:t>
      </w:r>
      <w:r w:rsidRPr="00B03BE9">
        <w:rPr>
          <w:rFonts w:hint="eastAsia"/>
        </w:rPr>
        <w:t>一并</w:t>
      </w:r>
      <w:r w:rsidRPr="00B03BE9">
        <w:t>讲。</w:t>
      </w:r>
    </w:p>
    <w:p w14:paraId="2C2B07C0" w14:textId="77777777" w:rsidR="00B03BE9" w:rsidRPr="00B03BE9" w:rsidRDefault="00B03BE9" w:rsidP="00B03BE9">
      <w:pPr>
        <w:ind w:firstLine="420"/>
      </w:pPr>
      <w:r w:rsidRPr="00B03BE9">
        <w:t>nX-U16</w:t>
      </w:r>
      <w:r w:rsidRPr="00B03BE9">
        <w:t>有</w:t>
      </w:r>
      <w:r w:rsidRPr="00B03BE9">
        <w:t>16</w:t>
      </w:r>
      <w:r w:rsidRPr="00B03BE9">
        <w:t>字节的通用寄存器。这些寄存器分别编号为</w:t>
      </w:r>
      <w:r w:rsidRPr="00B03BE9">
        <w:rPr>
          <w:rFonts w:ascii="Cascadia Code" w:hAnsi="Cascadia Code"/>
        </w:rPr>
        <w:t>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R1</w:t>
      </w:r>
      <w:r w:rsidRPr="00B03BE9">
        <w:rPr>
          <w:rFonts w:ascii="Cascadia Code" w:hAnsi="Cascadia Code"/>
        </w:rPr>
        <w:t>、</w:t>
      </w:r>
      <w:r w:rsidRPr="00B03BE9">
        <w:t>……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R15</w:t>
      </w:r>
      <w:r w:rsidRPr="00B03BE9">
        <w:rPr>
          <w:rFonts w:hint="eastAsia"/>
        </w:rPr>
        <w:t>，每个大小为</w:t>
      </w:r>
      <w:r w:rsidRPr="00B03BE9">
        <w:rPr>
          <w:rFonts w:hint="eastAsia"/>
        </w:rPr>
        <w:t>1</w:t>
      </w:r>
      <w:r w:rsidRPr="00B03BE9">
        <w:rPr>
          <w:rFonts w:hint="eastAsia"/>
        </w:rPr>
        <w:t>字节（等同于两个</w:t>
      </w:r>
      <w:r w:rsidRPr="00B03BE9">
        <w:rPr>
          <w:rFonts w:hint="eastAsia"/>
        </w:rPr>
        <w:t>16</w:t>
      </w:r>
      <w:r w:rsidRPr="00B03BE9">
        <w:rPr>
          <w:rFonts w:hint="eastAsia"/>
        </w:rPr>
        <w:t>进制数）</w:t>
      </w:r>
      <w:r w:rsidRPr="00B03BE9">
        <w:t>。相邻的两个通用寄存器组合在一起，就拼出了一组</w:t>
      </w:r>
      <w:r w:rsidRPr="00B03BE9">
        <w:rPr>
          <w:rFonts w:hint="eastAsia"/>
        </w:rPr>
        <w:t>2</w:t>
      </w:r>
      <w:r w:rsidRPr="00B03BE9">
        <w:t>字节长的寄存器：</w:t>
      </w:r>
      <w:r w:rsidRPr="00B03BE9">
        <w:rPr>
          <w:rFonts w:ascii="Cascadia Code" w:hAnsi="Cascadia Code"/>
        </w:rPr>
        <w:t>ER0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ER2</w:t>
      </w:r>
      <w:r w:rsidRPr="00B03BE9">
        <w:rPr>
          <w:rFonts w:ascii="Cascadia Code" w:hAnsi="Cascadia Code"/>
        </w:rPr>
        <w:t>、</w:t>
      </w:r>
      <w:r w:rsidRPr="00B03BE9">
        <w:t>……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ER14</w:t>
      </w:r>
      <w:r w:rsidRPr="00B03BE9">
        <w:t>。其中</w:t>
      </w:r>
      <w:r w:rsidRPr="00B03BE9">
        <w:rPr>
          <w:rFonts w:ascii="Cascadia Code" w:hAnsi="Cascadia Code"/>
        </w:rPr>
        <w:t>ER12</w:t>
      </w:r>
      <w:r w:rsidRPr="00B03BE9">
        <w:t>又叫</w:t>
      </w:r>
      <w:r w:rsidRPr="00B03BE9">
        <w:rPr>
          <w:rFonts w:ascii="Cascadia Code" w:hAnsi="Cascadia Code"/>
        </w:rPr>
        <w:t>BP</w:t>
      </w:r>
      <w:r w:rsidRPr="00B03BE9">
        <w:rPr>
          <w:rFonts w:ascii="Cascadia Code" w:hAnsi="Cascadia Code" w:hint="eastAsia"/>
        </w:rPr>
        <w:t>(B</w:t>
      </w:r>
      <w:r w:rsidRPr="00B03BE9">
        <w:rPr>
          <w:rFonts w:ascii="Cascadia Code" w:hAnsi="Cascadia Code"/>
        </w:rPr>
        <w:t>ase</w:t>
      </w:r>
      <w:r w:rsidRPr="00B03BE9">
        <w:rPr>
          <w:rFonts w:ascii="Cascadia Code" w:hAnsi="Cascadia Code" w:hint="eastAsia"/>
        </w:rPr>
        <w:t>Pointer)</w:t>
      </w:r>
      <w:r w:rsidRPr="00B03BE9">
        <w:t>，</w:t>
      </w:r>
      <w:r w:rsidRPr="00B03BE9">
        <w:rPr>
          <w:rFonts w:ascii="Cascadia Code" w:hAnsi="Cascadia Code"/>
        </w:rPr>
        <w:t>ER14</w:t>
      </w:r>
      <w:r w:rsidRPr="00B03BE9">
        <w:t>又叫</w:t>
      </w:r>
      <w:r w:rsidRPr="00B03BE9">
        <w:rPr>
          <w:rFonts w:ascii="Cascadia Code" w:hAnsi="Cascadia Code"/>
        </w:rPr>
        <w:t>FP</w:t>
      </w:r>
      <w:r w:rsidRPr="00B03BE9">
        <w:rPr>
          <w:rFonts w:ascii="Cascadia Code" w:hAnsi="Cascadia Code" w:hint="eastAsia"/>
        </w:rPr>
        <w:t>(FramePointer)</w:t>
      </w:r>
      <w:r w:rsidRPr="00B03BE9">
        <w:t>。也可以四个四个一拼，组成</w:t>
      </w:r>
      <w:r w:rsidRPr="00B03BE9">
        <w:rPr>
          <w:rFonts w:ascii="Cascadia Code" w:hAnsi="Cascadia Code"/>
        </w:rPr>
        <w:t>XR0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XR4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XR8</w:t>
      </w:r>
      <w:bookmarkStart w:id="4" w:name="OLE_LINK17"/>
      <w:r w:rsidRPr="00B03BE9">
        <w:rPr>
          <w:rFonts w:ascii="Cascadia Code" w:hAnsi="Cascadia Code"/>
        </w:rPr>
        <w:t>、</w:t>
      </w:r>
      <w:bookmarkEnd w:id="4"/>
      <w:r w:rsidRPr="00B03BE9">
        <w:rPr>
          <w:rFonts w:ascii="Cascadia Code" w:hAnsi="Cascadia Code"/>
        </w:rPr>
        <w:t>XR12</w:t>
      </w:r>
      <w:r w:rsidRPr="00B03BE9">
        <w:t>。还能八个八个一拼，组成</w:t>
      </w:r>
      <w:r w:rsidRPr="00B03BE9">
        <w:rPr>
          <w:rFonts w:ascii="Cascadia Code" w:hAnsi="Cascadia Code"/>
        </w:rPr>
        <w:t>QR0</w:t>
      </w:r>
      <w:r w:rsidRPr="00B03BE9">
        <w:t>和</w:t>
      </w:r>
      <w:bookmarkStart w:id="5" w:name="OLE_LINK11"/>
      <w:r w:rsidRPr="00B03BE9">
        <w:rPr>
          <w:rFonts w:ascii="Cascadia Code" w:hAnsi="Cascadia Code"/>
        </w:rPr>
        <w:t>QR8</w:t>
      </w:r>
      <w:bookmarkEnd w:id="5"/>
      <w:r w:rsidRPr="00B03BE9">
        <w:t>。</w:t>
      </w:r>
      <w:r w:rsidRPr="00B03BE9">
        <w:rPr>
          <w:rFonts w:hint="eastAsia"/>
        </w:rPr>
        <w:t>这些组合可以用一张图来表示：</w:t>
      </w:r>
    </w:p>
    <w:tbl>
      <w:tblPr>
        <w:tblStyle w:val="afb"/>
        <w:tblW w:w="7650" w:type="dxa"/>
        <w:jc w:val="center"/>
        <w:tblLook w:val="04A0" w:firstRow="1" w:lastRow="0" w:firstColumn="1" w:lastColumn="0" w:noHBand="0" w:noVBand="1"/>
      </w:tblPr>
      <w:tblGrid>
        <w:gridCol w:w="1054"/>
        <w:gridCol w:w="1129"/>
        <w:gridCol w:w="1129"/>
        <w:gridCol w:w="1074"/>
        <w:gridCol w:w="3264"/>
      </w:tblGrid>
      <w:tr w:rsidR="00B03BE9" w:rsidRPr="00B03BE9" w14:paraId="17638F67" w14:textId="77777777" w:rsidTr="00BE3426">
        <w:trPr>
          <w:trHeight w:val="373"/>
          <w:jc w:val="center"/>
        </w:trPr>
        <w:tc>
          <w:tcPr>
            <w:tcW w:w="1077" w:type="dxa"/>
            <w:vAlign w:val="center"/>
          </w:tcPr>
          <w:p w14:paraId="09D52E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QR</w:t>
            </w:r>
          </w:p>
        </w:tc>
        <w:tc>
          <w:tcPr>
            <w:tcW w:w="1077" w:type="dxa"/>
            <w:vAlign w:val="center"/>
          </w:tcPr>
          <w:p w14:paraId="5256CE7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XR</w:t>
            </w:r>
          </w:p>
        </w:tc>
        <w:tc>
          <w:tcPr>
            <w:tcW w:w="1077" w:type="dxa"/>
            <w:vAlign w:val="center"/>
          </w:tcPr>
          <w:p w14:paraId="673AE94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ER</w:t>
            </w:r>
          </w:p>
        </w:tc>
        <w:tc>
          <w:tcPr>
            <w:tcW w:w="1077" w:type="dxa"/>
            <w:vAlign w:val="center"/>
          </w:tcPr>
          <w:p w14:paraId="5A14C21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  <w:b/>
                <w:bCs/>
              </w:rPr>
            </w:pPr>
            <w:r w:rsidRPr="00B03BE9">
              <w:rPr>
                <w:rFonts w:ascii="Cascadia Code" w:hAnsi="Cascadia Code" w:hint="eastAsia"/>
                <w:b/>
                <w:bCs/>
              </w:rPr>
              <w:t>R</w:t>
            </w:r>
          </w:p>
        </w:tc>
        <w:tc>
          <w:tcPr>
            <w:tcW w:w="3342" w:type="dxa"/>
            <w:vAlign w:val="center"/>
          </w:tcPr>
          <w:p w14:paraId="69665F51" w14:textId="77777777" w:rsidR="00B03BE9" w:rsidRPr="00B03BE9" w:rsidRDefault="00B03BE9" w:rsidP="00B03BE9">
            <w:pPr>
              <w:keepNext/>
              <w:keepLines/>
              <w:spacing w:before="80" w:after="40"/>
              <w:ind w:firstLineChars="0" w:firstLine="0"/>
              <w:jc w:val="center"/>
              <w:outlineLvl w:val="4"/>
              <w:rPr>
                <w:rFonts w:cstheme="majorBidi"/>
                <w:b/>
                <w:szCs w:val="24"/>
              </w:rPr>
            </w:pPr>
            <w:r w:rsidRPr="00B03BE9">
              <w:rPr>
                <w:rFonts w:cstheme="majorBidi" w:hint="eastAsia"/>
                <w:b/>
                <w:szCs w:val="24"/>
              </w:rPr>
              <w:t>备注（别名）</w:t>
            </w:r>
          </w:p>
        </w:tc>
      </w:tr>
      <w:tr w:rsidR="00B03BE9" w:rsidRPr="00B03BE9" w14:paraId="3E756E16" w14:textId="77777777" w:rsidTr="00BE3426">
        <w:trPr>
          <w:trHeight w:val="373"/>
          <w:jc w:val="center"/>
        </w:trPr>
        <w:tc>
          <w:tcPr>
            <w:tcW w:w="1077" w:type="dxa"/>
            <w:vMerge w:val="restart"/>
            <w:vAlign w:val="center"/>
          </w:tcPr>
          <w:p w14:paraId="6181284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QR0</w:t>
            </w:r>
          </w:p>
        </w:tc>
        <w:tc>
          <w:tcPr>
            <w:tcW w:w="1077" w:type="dxa"/>
            <w:vMerge w:val="restart"/>
            <w:vAlign w:val="center"/>
          </w:tcPr>
          <w:p w14:paraId="32F2042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XR0</w:t>
            </w:r>
          </w:p>
        </w:tc>
        <w:tc>
          <w:tcPr>
            <w:tcW w:w="1077" w:type="dxa"/>
            <w:vMerge w:val="restart"/>
            <w:vAlign w:val="center"/>
          </w:tcPr>
          <w:p w14:paraId="099725E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ER0</w:t>
            </w:r>
          </w:p>
        </w:tc>
        <w:tc>
          <w:tcPr>
            <w:tcW w:w="1077" w:type="dxa"/>
            <w:vAlign w:val="center"/>
          </w:tcPr>
          <w:p w14:paraId="069552C1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R0</w:t>
            </w:r>
          </w:p>
        </w:tc>
        <w:tc>
          <w:tcPr>
            <w:tcW w:w="3342" w:type="dxa"/>
            <w:vAlign w:val="center"/>
          </w:tcPr>
          <w:p w14:paraId="29946F0F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71AABF2D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A0D217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4C9225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337ADE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1A17ADF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</w:t>
            </w:r>
          </w:p>
        </w:tc>
        <w:tc>
          <w:tcPr>
            <w:tcW w:w="3342" w:type="dxa"/>
            <w:vAlign w:val="center"/>
          </w:tcPr>
          <w:p w14:paraId="1979D345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77B6EAEE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E751BA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DB1DA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1B09503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ER2</w:t>
            </w:r>
          </w:p>
        </w:tc>
        <w:tc>
          <w:tcPr>
            <w:tcW w:w="1077" w:type="dxa"/>
            <w:vAlign w:val="center"/>
          </w:tcPr>
          <w:p w14:paraId="4F574B5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R2</w:t>
            </w:r>
          </w:p>
        </w:tc>
        <w:tc>
          <w:tcPr>
            <w:tcW w:w="3342" w:type="dxa"/>
            <w:vAlign w:val="center"/>
          </w:tcPr>
          <w:p w14:paraId="62F1F7A9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4CB92A6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F5F92D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090143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263ABD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04C328C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R3</w:t>
            </w:r>
          </w:p>
        </w:tc>
        <w:tc>
          <w:tcPr>
            <w:tcW w:w="3342" w:type="dxa"/>
            <w:vAlign w:val="center"/>
          </w:tcPr>
          <w:p w14:paraId="4DFF0D97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t>参数</w:t>
            </w:r>
            <w:r w:rsidRPr="00B03BE9">
              <w:t>/</w:t>
            </w:r>
            <w:r w:rsidRPr="00B03BE9">
              <w:t>返回值（见调用约定）</w:t>
            </w:r>
          </w:p>
        </w:tc>
      </w:tr>
      <w:tr w:rsidR="00B03BE9" w:rsidRPr="00B03BE9" w14:paraId="2AE95B92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69C955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701B433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XR4</w:t>
            </w:r>
          </w:p>
        </w:tc>
        <w:tc>
          <w:tcPr>
            <w:tcW w:w="1077" w:type="dxa"/>
            <w:vMerge w:val="restart"/>
            <w:vAlign w:val="center"/>
          </w:tcPr>
          <w:p w14:paraId="60ED750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ER4</w:t>
            </w:r>
          </w:p>
        </w:tc>
        <w:tc>
          <w:tcPr>
            <w:tcW w:w="1077" w:type="dxa"/>
            <w:vAlign w:val="center"/>
          </w:tcPr>
          <w:p w14:paraId="10AEAF3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R4</w:t>
            </w:r>
          </w:p>
        </w:tc>
        <w:tc>
          <w:tcPr>
            <w:tcW w:w="3342" w:type="dxa"/>
            <w:vAlign w:val="center"/>
          </w:tcPr>
          <w:p w14:paraId="18846A29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4EB10DFE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556ABE1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B0C42B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20683AB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59A0C52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R5</w:t>
            </w:r>
          </w:p>
        </w:tc>
        <w:tc>
          <w:tcPr>
            <w:tcW w:w="3342" w:type="dxa"/>
            <w:vAlign w:val="center"/>
          </w:tcPr>
          <w:p w14:paraId="07B89176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C23D55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972B6F7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0E21EF0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3DC9A4B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ER6</w:t>
            </w:r>
          </w:p>
        </w:tc>
        <w:tc>
          <w:tcPr>
            <w:tcW w:w="1077" w:type="dxa"/>
            <w:vAlign w:val="center"/>
          </w:tcPr>
          <w:p w14:paraId="7BC1F8C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R6</w:t>
            </w:r>
          </w:p>
        </w:tc>
        <w:tc>
          <w:tcPr>
            <w:tcW w:w="3342" w:type="dxa"/>
            <w:vAlign w:val="center"/>
          </w:tcPr>
          <w:p w14:paraId="5B717F0C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0BDC732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5BC263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E142F3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763C28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492A3FF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R7</w:t>
            </w:r>
          </w:p>
        </w:tc>
        <w:tc>
          <w:tcPr>
            <w:tcW w:w="3342" w:type="dxa"/>
            <w:vAlign w:val="center"/>
          </w:tcPr>
          <w:p w14:paraId="74E56E1A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55BDF71A" w14:textId="77777777" w:rsidTr="00BE3426">
        <w:trPr>
          <w:trHeight w:val="373"/>
          <w:jc w:val="center"/>
        </w:trPr>
        <w:tc>
          <w:tcPr>
            <w:tcW w:w="1077" w:type="dxa"/>
            <w:vMerge w:val="restart"/>
            <w:vAlign w:val="center"/>
          </w:tcPr>
          <w:p w14:paraId="2B8F846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QR8</w:t>
            </w:r>
          </w:p>
        </w:tc>
        <w:tc>
          <w:tcPr>
            <w:tcW w:w="1077" w:type="dxa"/>
            <w:vMerge w:val="restart"/>
            <w:vAlign w:val="center"/>
          </w:tcPr>
          <w:p w14:paraId="3BD863C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XR8</w:t>
            </w:r>
          </w:p>
        </w:tc>
        <w:tc>
          <w:tcPr>
            <w:tcW w:w="1077" w:type="dxa"/>
            <w:vMerge w:val="restart"/>
            <w:vAlign w:val="center"/>
          </w:tcPr>
          <w:p w14:paraId="77798244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ER8</w:t>
            </w:r>
          </w:p>
        </w:tc>
        <w:tc>
          <w:tcPr>
            <w:tcW w:w="1077" w:type="dxa"/>
            <w:vAlign w:val="center"/>
          </w:tcPr>
          <w:p w14:paraId="0B875FE5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R8</w:t>
            </w:r>
          </w:p>
        </w:tc>
        <w:tc>
          <w:tcPr>
            <w:tcW w:w="3342" w:type="dxa"/>
            <w:vAlign w:val="center"/>
          </w:tcPr>
          <w:p w14:paraId="63768AF6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35BE8BCB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73BD845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88A42D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B33E28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1086A23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R9</w:t>
            </w:r>
          </w:p>
        </w:tc>
        <w:tc>
          <w:tcPr>
            <w:tcW w:w="3342" w:type="dxa"/>
            <w:vAlign w:val="center"/>
          </w:tcPr>
          <w:p w14:paraId="18093EE5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2F6E2F2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A05B1D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784E07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3FA53BFB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ER10</w:t>
            </w:r>
          </w:p>
        </w:tc>
        <w:tc>
          <w:tcPr>
            <w:tcW w:w="1077" w:type="dxa"/>
            <w:vAlign w:val="center"/>
          </w:tcPr>
          <w:p w14:paraId="40FAEFEA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R10</w:t>
            </w:r>
          </w:p>
        </w:tc>
        <w:tc>
          <w:tcPr>
            <w:tcW w:w="3342" w:type="dxa"/>
            <w:vAlign w:val="center"/>
          </w:tcPr>
          <w:p w14:paraId="75D2B4C7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084D3E6C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113C48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5E68702C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67A43A1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2255C36D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R11</w:t>
            </w:r>
          </w:p>
        </w:tc>
        <w:tc>
          <w:tcPr>
            <w:tcW w:w="3342" w:type="dxa"/>
            <w:vAlign w:val="center"/>
          </w:tcPr>
          <w:p w14:paraId="4F36E71E" w14:textId="77777777" w:rsidR="00B03BE9" w:rsidRPr="00B03BE9" w:rsidRDefault="00B03BE9" w:rsidP="00B03BE9">
            <w:pPr>
              <w:ind w:firstLineChars="0" w:firstLine="0"/>
              <w:jc w:val="center"/>
            </w:pPr>
          </w:p>
        </w:tc>
      </w:tr>
      <w:tr w:rsidR="00B03BE9" w:rsidRPr="00B03BE9" w14:paraId="6CD7EABC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16606484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0AFCE709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XR12</w:t>
            </w:r>
          </w:p>
        </w:tc>
        <w:tc>
          <w:tcPr>
            <w:tcW w:w="1077" w:type="dxa"/>
            <w:vMerge w:val="restart"/>
            <w:vAlign w:val="center"/>
          </w:tcPr>
          <w:p w14:paraId="2337F7E6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ER12</w:t>
            </w:r>
          </w:p>
        </w:tc>
        <w:tc>
          <w:tcPr>
            <w:tcW w:w="1077" w:type="dxa"/>
            <w:vAlign w:val="center"/>
          </w:tcPr>
          <w:p w14:paraId="352DEBCD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R12</w:t>
            </w:r>
          </w:p>
        </w:tc>
        <w:tc>
          <w:tcPr>
            <w:tcW w:w="3342" w:type="dxa"/>
            <w:vAlign w:val="center"/>
          </w:tcPr>
          <w:p w14:paraId="3DBBE89F" w14:textId="77777777" w:rsidR="00B03BE9" w:rsidRPr="00B03BE9" w:rsidRDefault="00B03BE9" w:rsidP="00B03BE9">
            <w:pPr>
              <w:ind w:firstLineChars="0" w:firstLine="0"/>
              <w:jc w:val="center"/>
              <w:rPr>
                <w:rFonts w:ascii="Cascadia Code" w:hAnsi="Cascadia Code"/>
              </w:rPr>
            </w:pPr>
            <w:bookmarkStart w:id="6" w:name="OLE_LINK10"/>
            <w:r w:rsidRPr="00B03BE9">
              <w:rPr>
                <w:rFonts w:ascii="Cascadia Code" w:hAnsi="Cascadia Code"/>
              </w:rPr>
              <w:t xml:space="preserve">BasePointer </w:t>
            </w:r>
            <w:bookmarkStart w:id="7" w:name="OLE_LINK15"/>
            <w:r w:rsidRPr="00B03BE9">
              <w:rPr>
                <w:rFonts w:ascii="Cascadia Code" w:hAnsi="Cascadia Code"/>
              </w:rPr>
              <w:t>（低字节</w:t>
            </w:r>
            <w:bookmarkEnd w:id="6"/>
            <w:bookmarkEnd w:id="7"/>
            <w:r w:rsidRPr="00B03BE9">
              <w:rPr>
                <w:rFonts w:ascii="Cascadia Code" w:hAnsi="Cascadia Code"/>
              </w:rPr>
              <w:t>）</w:t>
            </w:r>
          </w:p>
        </w:tc>
      </w:tr>
      <w:tr w:rsidR="00B03BE9" w:rsidRPr="00B03BE9" w14:paraId="655C0533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3255195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5BB1AB8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75FCCA13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7DE134C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R13</w:t>
            </w:r>
          </w:p>
        </w:tc>
        <w:tc>
          <w:tcPr>
            <w:tcW w:w="3342" w:type="dxa"/>
            <w:vAlign w:val="center"/>
          </w:tcPr>
          <w:p w14:paraId="43B3D76B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BasePointer </w:t>
            </w:r>
            <w:bookmarkStart w:id="8" w:name="OLE_LINK16"/>
            <w:r w:rsidRPr="00B03BE9">
              <w:rPr>
                <w:rFonts w:ascii="Cascadia Code" w:hAnsi="Cascadia Code"/>
              </w:rPr>
              <w:t>（</w:t>
            </w:r>
            <w:r w:rsidRPr="00B03BE9">
              <w:rPr>
                <w:rFonts w:ascii="Cascadia Code" w:hAnsi="Cascadia Code" w:hint="eastAsia"/>
              </w:rPr>
              <w:t>高字节</w:t>
            </w:r>
            <w:bookmarkEnd w:id="8"/>
            <w:r w:rsidRPr="00B03BE9">
              <w:rPr>
                <w:rFonts w:ascii="Cascadia Code" w:hAnsi="Cascadia Code" w:hint="eastAsia"/>
              </w:rPr>
              <w:t>）</w:t>
            </w:r>
          </w:p>
        </w:tc>
      </w:tr>
      <w:tr w:rsidR="00B03BE9" w:rsidRPr="00B03BE9" w14:paraId="3B9BBE77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164073DC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41A97BD7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 w:val="restart"/>
            <w:vAlign w:val="center"/>
          </w:tcPr>
          <w:p w14:paraId="1E00B46F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ER14</w:t>
            </w:r>
          </w:p>
        </w:tc>
        <w:tc>
          <w:tcPr>
            <w:tcW w:w="1077" w:type="dxa"/>
            <w:vAlign w:val="center"/>
          </w:tcPr>
          <w:p w14:paraId="1C16CB30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R14</w:t>
            </w:r>
          </w:p>
        </w:tc>
        <w:tc>
          <w:tcPr>
            <w:tcW w:w="3342" w:type="dxa"/>
            <w:vAlign w:val="center"/>
          </w:tcPr>
          <w:p w14:paraId="317DA124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FramePointer </w:t>
            </w:r>
            <w:r w:rsidRPr="00B03BE9">
              <w:rPr>
                <w:rFonts w:ascii="Cascadia Code" w:hAnsi="Cascadia Code"/>
              </w:rPr>
              <w:t>（低字节）</w:t>
            </w:r>
          </w:p>
        </w:tc>
      </w:tr>
      <w:tr w:rsidR="00B03BE9" w:rsidRPr="00B03BE9" w14:paraId="448FEE73" w14:textId="77777777" w:rsidTr="00BE3426">
        <w:trPr>
          <w:trHeight w:val="148"/>
          <w:jc w:val="center"/>
        </w:trPr>
        <w:tc>
          <w:tcPr>
            <w:tcW w:w="1077" w:type="dxa"/>
            <w:vMerge/>
            <w:vAlign w:val="center"/>
          </w:tcPr>
          <w:p w14:paraId="60E6B3A5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D86A7AC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Merge/>
            <w:vAlign w:val="center"/>
          </w:tcPr>
          <w:p w14:paraId="01DB2617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</w:p>
        </w:tc>
        <w:tc>
          <w:tcPr>
            <w:tcW w:w="1077" w:type="dxa"/>
            <w:vAlign w:val="center"/>
          </w:tcPr>
          <w:p w14:paraId="4F50E119" w14:textId="77777777" w:rsidR="00B03BE9" w:rsidRPr="00B03BE9" w:rsidRDefault="00B03BE9" w:rsidP="00B03BE9">
            <w:pPr>
              <w:ind w:firstLineChars="0" w:firstLine="42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R15</w:t>
            </w:r>
          </w:p>
        </w:tc>
        <w:tc>
          <w:tcPr>
            <w:tcW w:w="3342" w:type="dxa"/>
            <w:vAlign w:val="center"/>
          </w:tcPr>
          <w:p w14:paraId="6CD86462" w14:textId="77777777" w:rsidR="00B03BE9" w:rsidRPr="00B03BE9" w:rsidRDefault="00B03BE9" w:rsidP="00B03BE9">
            <w:pPr>
              <w:ind w:firstLineChars="0" w:firstLine="0"/>
              <w:jc w:val="center"/>
            </w:pPr>
            <w:r w:rsidRPr="00B03BE9">
              <w:rPr>
                <w:rFonts w:ascii="Cascadia Code" w:hAnsi="Cascadia Code"/>
              </w:rPr>
              <w:t xml:space="preserve">FramePointer </w:t>
            </w:r>
            <w:r w:rsidRPr="00B03BE9">
              <w:rPr>
                <w:rFonts w:ascii="Cascadia Code" w:hAnsi="Cascadia Code"/>
              </w:rPr>
              <w:t>（</w:t>
            </w:r>
            <w:r w:rsidRPr="00B03BE9">
              <w:rPr>
                <w:rFonts w:ascii="Cascadia Code" w:hAnsi="Cascadia Code" w:hint="eastAsia"/>
              </w:rPr>
              <w:t>高字节）</w:t>
            </w:r>
          </w:p>
        </w:tc>
      </w:tr>
    </w:tbl>
    <w:p w14:paraId="60BB8C84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因此，如果要更改</w:t>
      </w:r>
      <w:r w:rsidRPr="00B03BE9">
        <w:rPr>
          <w:rFonts w:ascii="Cascadia Code" w:hAnsi="Cascadia Code" w:hint="eastAsia"/>
        </w:rPr>
        <w:t>R7</w:t>
      </w:r>
      <w:r w:rsidRPr="00B03BE9">
        <w:rPr>
          <w:rFonts w:hint="eastAsia"/>
        </w:rPr>
        <w:t>的值，你可以直接更改</w:t>
      </w:r>
      <w:r w:rsidRPr="00B03BE9">
        <w:rPr>
          <w:rFonts w:ascii="Cascadia Code" w:hAnsi="Cascadia Code" w:hint="eastAsia"/>
        </w:rPr>
        <w:t>R7</w:t>
      </w:r>
      <w:r w:rsidRPr="00B03BE9">
        <w:rPr>
          <w:rFonts w:hint="eastAsia"/>
        </w:rPr>
        <w:t>，也可以更改它所属的寄存器组合，如</w:t>
      </w:r>
      <w:r w:rsidRPr="00B03BE9">
        <w:rPr>
          <w:rFonts w:ascii="Cascadia Code" w:hAnsi="Cascadia Code" w:hint="eastAsia"/>
        </w:rPr>
        <w:t>ER6</w:t>
      </w:r>
      <w:r w:rsidRPr="00B03BE9">
        <w:rPr>
          <w:rFonts w:hint="eastAsia"/>
        </w:rPr>
        <w:t>，</w:t>
      </w:r>
      <w:r w:rsidRPr="00B03BE9">
        <w:rPr>
          <w:rFonts w:ascii="Cascadia Code" w:hAnsi="Cascadia Code" w:hint="eastAsia"/>
        </w:rPr>
        <w:t>XR4</w:t>
      </w:r>
      <w:r w:rsidRPr="00B03BE9">
        <w:rPr>
          <w:rFonts w:hint="eastAsia"/>
        </w:rPr>
        <w:t>，甚至是</w:t>
      </w:r>
      <w:r w:rsidRPr="00B03BE9">
        <w:rPr>
          <w:rFonts w:ascii="Cascadia Code" w:hAnsi="Cascadia Code" w:hint="eastAsia"/>
        </w:rPr>
        <w:t>QR0</w:t>
      </w:r>
      <w:r w:rsidRPr="00B03BE9">
        <w:rPr>
          <w:rFonts w:hint="eastAsia"/>
        </w:rPr>
        <w:t>。这一点对于我们日后编写代码尤为有用。</w:t>
      </w:r>
    </w:p>
    <w:p w14:paraId="160A7C85" w14:textId="77777777" w:rsidR="00B03BE9" w:rsidRPr="00B03BE9" w:rsidRDefault="00B03BE9" w:rsidP="00B03BE9">
      <w:pPr>
        <w:ind w:firstLine="420"/>
      </w:pPr>
      <w:r w:rsidRPr="00B03BE9">
        <w:t>表上未列出的寄存器是不能使用的。</w:t>
      </w:r>
    </w:p>
    <w:p w14:paraId="2B57C89E" w14:textId="77777777" w:rsidR="00B03BE9" w:rsidRPr="00B03BE9" w:rsidRDefault="00B03BE9" w:rsidP="00B03BE9">
      <w:pPr>
        <w:ind w:firstLine="420"/>
      </w:pPr>
      <w:r w:rsidRPr="00B03BE9">
        <w:t>寄存器组合的时候，数据的高位存在编号大的寄存器里，低位存在编号小的寄存器里。比如，</w:t>
      </w:r>
      <w:bookmarkStart w:id="9" w:name="OLE_LINK14"/>
      <w:r w:rsidRPr="00B03BE9">
        <w:t>如果</w:t>
      </w:r>
      <w:r w:rsidRPr="00B03BE9">
        <w:rPr>
          <w:rFonts w:ascii="Cascadia Code" w:hAnsi="Cascadia Code"/>
        </w:rPr>
        <w:t>ER0=0xDEAD</w:t>
      </w:r>
      <w:r w:rsidRPr="00B03BE9">
        <w:t>，那么</w:t>
      </w:r>
      <w:r w:rsidRPr="00B03BE9">
        <w:rPr>
          <w:rFonts w:ascii="Cascadia Code" w:hAnsi="Cascadia Code"/>
        </w:rPr>
        <w:t>R0=0xAD</w:t>
      </w:r>
      <w:r w:rsidRPr="00B03BE9">
        <w:t>，</w:t>
      </w:r>
      <w:r w:rsidRPr="00B03BE9">
        <w:rPr>
          <w:rFonts w:ascii="Cascadia Code" w:hAnsi="Cascadia Code"/>
        </w:rPr>
        <w:t>R1=0xDE</w:t>
      </w:r>
      <w:r w:rsidRPr="00B03BE9">
        <w:t>。</w:t>
      </w:r>
      <w:r w:rsidRPr="00B03BE9">
        <w:rPr>
          <w:rFonts w:hint="eastAsia"/>
        </w:rPr>
        <w:t>这种存储方式被称为</w:t>
      </w:r>
      <w:bookmarkEnd w:id="9"/>
      <w:r w:rsidRPr="00B03BE9">
        <w:rPr>
          <w:rFonts w:hint="eastAsia"/>
          <w:b/>
          <w:bCs/>
        </w:rPr>
        <w:t>小端字节序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Little Endian</w:t>
      </w:r>
      <w:r w:rsidRPr="00B03BE9">
        <w:rPr>
          <w:rFonts w:hint="eastAsia"/>
        </w:rPr>
        <w:t>）。</w:t>
      </w:r>
    </w:p>
    <w:p w14:paraId="61B8281E" w14:textId="77777777" w:rsidR="00B03BE9" w:rsidRPr="00B03BE9" w:rsidRDefault="00B03BE9" w:rsidP="00B03BE9">
      <w:pPr>
        <w:keepNext/>
        <w:keepLines/>
        <w:widowControl/>
        <w:numPr>
          <w:ilvl w:val="1"/>
          <w:numId w:val="1"/>
        </w:numPr>
        <w:tabs>
          <w:tab w:val="left" w:pos="794"/>
        </w:tabs>
        <w:snapToGrid/>
        <w:spacing w:before="160" w:after="80" w:line="240" w:lineRule="auto"/>
        <w:ind w:left="0" w:firstLineChars="0" w:firstLine="0"/>
        <w:jc w:val="left"/>
        <w:outlineLvl w:val="1"/>
        <w:rPr>
          <w:rFonts w:hAnsiTheme="majorHAnsi" w:cstheme="majorBidi"/>
          <w:b/>
          <w:sz w:val="32"/>
          <w:szCs w:val="40"/>
          <w:lang w:val="nl-NL"/>
        </w:rPr>
      </w:pPr>
      <w:bookmarkStart w:id="10" w:name="_Toc173142876"/>
      <w:r w:rsidRPr="00B03BE9">
        <w:rPr>
          <w:rFonts w:hAnsiTheme="majorHAnsi" w:cstheme="majorBidi" w:hint="eastAsia"/>
          <w:b/>
          <w:sz w:val="32"/>
          <w:szCs w:val="40"/>
        </w:rPr>
        <w:t>常用指令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（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nX-U16</w:t>
      </w:r>
      <w:r w:rsidRPr="00B03BE9">
        <w:rPr>
          <w:rFonts w:hAnsiTheme="majorHAnsi" w:cstheme="majorBidi" w:hint="eastAsia"/>
          <w:b/>
          <w:sz w:val="32"/>
          <w:szCs w:val="40"/>
        </w:rPr>
        <w:t>指令集</w:t>
      </w:r>
      <w:r w:rsidRPr="00B03BE9">
        <w:rPr>
          <w:rFonts w:hAnsiTheme="majorHAnsi" w:cstheme="majorBidi" w:hint="eastAsia"/>
          <w:b/>
          <w:sz w:val="32"/>
          <w:szCs w:val="40"/>
          <w:lang w:val="nl-NL"/>
        </w:rPr>
        <w:t>）</w:t>
      </w:r>
      <w:bookmarkEnd w:id="10"/>
    </w:p>
    <w:p w14:paraId="70E7F51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本节中我们将学习</w:t>
      </w:r>
      <w:r w:rsidRPr="00B03BE9">
        <w:t>一些常用的指令。学会这些指令，</w:t>
      </w:r>
      <w:r w:rsidRPr="00B03BE9">
        <w:rPr>
          <w:rFonts w:hint="eastAsia"/>
        </w:rPr>
        <w:t>我们</w:t>
      </w:r>
      <w:r w:rsidRPr="00B03BE9">
        <w:t>就能看懂大多数代码了。</w:t>
      </w:r>
      <w:r w:rsidRPr="00B03BE9">
        <w:rPr>
          <w:rFonts w:hint="eastAsia"/>
        </w:rPr>
        <w:t>（是不是很开心</w:t>
      </w:r>
      <w:r w:rsidRPr="00B03BE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03BE9">
        <w:rPr>
          <w:rFonts w:hint="eastAsia"/>
        </w:rPr>
        <w:t>）</w:t>
      </w:r>
    </w:p>
    <w:p w14:paraId="0DB36129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MOV</w:t>
      </w:r>
      <w:r w:rsidRPr="00B03BE9">
        <w:rPr>
          <w:rFonts w:hAnsiTheme="majorHAnsi" w:cstheme="majorBidi"/>
          <w:b/>
          <w:sz w:val="30"/>
          <w:szCs w:val="32"/>
        </w:rPr>
        <w:t>和</w:t>
      </w:r>
      <w:r w:rsidRPr="00B03BE9">
        <w:rPr>
          <w:rFonts w:hAnsiTheme="majorHAnsi" w:cstheme="majorBidi"/>
          <w:b/>
          <w:sz w:val="30"/>
          <w:szCs w:val="32"/>
        </w:rPr>
        <w:t>ADD</w:t>
      </w:r>
    </w:p>
    <w:p w14:paraId="35A30CAE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MOV a, b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rPr>
          <w:rFonts w:hint="eastAsia"/>
        </w:rPr>
        <w:t>将</w:t>
      </w:r>
      <w:r w:rsidRPr="00B03BE9">
        <w:rPr>
          <w:rFonts w:ascii="Cascadia Code" w:hAnsi="Cascadia Code"/>
        </w:rPr>
        <w:t>b</w:t>
      </w:r>
      <w:r w:rsidRPr="00B03BE9">
        <w:rPr>
          <w:rFonts w:hint="eastAsia"/>
        </w:rPr>
        <w:t>赋值给</w:t>
      </w:r>
      <w:r w:rsidRPr="00B03BE9">
        <w:rPr>
          <w:rFonts w:ascii="Cascadia Code" w:hAnsi="Cascadia Code"/>
        </w:rPr>
        <w:t>a</w:t>
      </w:r>
      <w:r w:rsidRPr="00B03BE9">
        <w:t>”</w:t>
      </w:r>
      <w:r w:rsidRPr="00B03BE9">
        <w:t>，其中</w:t>
      </w:r>
      <w:r w:rsidRPr="00B03BE9">
        <w:rPr>
          <w:rFonts w:ascii="Cascadia Code" w:hAnsi="Cascadia Code"/>
        </w:rPr>
        <w:t>a</w:t>
      </w:r>
      <w:r w:rsidRPr="00B03BE9">
        <w:t>必须是寄存器，</w:t>
      </w:r>
      <w:r w:rsidRPr="00B03BE9">
        <w:rPr>
          <w:rFonts w:ascii="Cascadia Code" w:hAnsi="Cascadia Code"/>
        </w:rPr>
        <w:t>b</w:t>
      </w:r>
      <w:r w:rsidRPr="00B03BE9">
        <w:t>可以是一个数，也可以是寄存器。比如，</w:t>
      </w:r>
      <w:r w:rsidRPr="00B03BE9">
        <w:rPr>
          <w:rFonts w:ascii="Cascadia Code" w:hAnsi="Cascadia Code"/>
        </w:rPr>
        <w:t>MOV R0, 0x13</w:t>
      </w:r>
      <w:r w:rsidRPr="00B03BE9">
        <w:t>表示把</w:t>
      </w:r>
      <w:r w:rsidRPr="00B03BE9">
        <w:rPr>
          <w:rFonts w:ascii="Cascadia Code" w:hAnsi="Cascadia Code"/>
        </w:rPr>
        <w:t>0x13</w:t>
      </w:r>
      <w:r w:rsidRPr="00B03BE9">
        <w:t>赋给寄存器</w:t>
      </w:r>
      <w:r w:rsidRPr="00B03BE9">
        <w:rPr>
          <w:rFonts w:ascii="Cascadia Code" w:hAnsi="Cascadia Code"/>
        </w:rPr>
        <w:t>R0</w:t>
      </w:r>
      <w:r w:rsidRPr="00B03BE9">
        <w:t>；</w:t>
      </w:r>
      <w:r w:rsidRPr="00B03BE9">
        <w:rPr>
          <w:rFonts w:ascii="Cascadia Code" w:hAnsi="Cascadia Code"/>
        </w:rPr>
        <w:t>MOV ER2, ER0</w:t>
      </w:r>
      <w:r w:rsidRPr="00B03BE9">
        <w:t>表示把</w:t>
      </w:r>
      <w:r w:rsidRPr="00B03BE9">
        <w:rPr>
          <w:rFonts w:ascii="Cascadia Code" w:hAnsi="Cascadia Code"/>
        </w:rPr>
        <w:t>ER0</w:t>
      </w:r>
      <w:r w:rsidRPr="00B03BE9">
        <w:t>的数值赋给</w:t>
      </w:r>
      <w:r w:rsidRPr="00B03BE9">
        <w:rPr>
          <w:rFonts w:ascii="Cascadia Code" w:hAnsi="Cascadia Code"/>
        </w:rPr>
        <w:t>ER2</w:t>
      </w:r>
      <w:r w:rsidRPr="00B03BE9">
        <w:t>。</w:t>
      </w:r>
    </w:p>
    <w:p w14:paraId="4B2A3E2F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ADD a, b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rPr>
          <w:rFonts w:hint="eastAsia"/>
        </w:rPr>
        <w:t>将</w:t>
      </w:r>
      <w:r w:rsidRPr="00B03BE9">
        <w:rPr>
          <w:rFonts w:ascii="Cascadia Code" w:hAnsi="Cascadia Code"/>
        </w:rPr>
        <w:t>a+b</w:t>
      </w:r>
      <w:r w:rsidRPr="00B03BE9">
        <w:rPr>
          <w:rFonts w:hint="eastAsia"/>
        </w:rPr>
        <w:t>赋值给</w:t>
      </w:r>
      <w:r w:rsidRPr="00B03BE9">
        <w:rPr>
          <w:rFonts w:ascii="Cascadia Code" w:hAnsi="Cascadia Code" w:hint="eastAsia"/>
        </w:rPr>
        <w:t>a</w:t>
      </w:r>
      <w:r w:rsidRPr="00B03BE9">
        <w:t>”</w:t>
      </w:r>
      <w:r w:rsidRPr="00B03BE9">
        <w:t>。它的语法和</w:t>
      </w:r>
      <w:r w:rsidRPr="00B03BE9">
        <w:rPr>
          <w:rFonts w:ascii="Cascadia Code" w:hAnsi="Cascadia Code"/>
        </w:rPr>
        <w:t>MOV</w:t>
      </w:r>
      <w:r w:rsidRPr="00B03BE9">
        <w:t>相同。</w:t>
      </w:r>
      <w:r w:rsidRPr="00B03BE9">
        <w:rPr>
          <w:rFonts w:hint="eastAsia"/>
        </w:rPr>
        <w:t>如果结果超过</w:t>
      </w:r>
      <w:bookmarkStart w:id="11" w:name="OLE_LINK19"/>
      <w:r w:rsidRPr="00B03BE9">
        <w:rPr>
          <w:rFonts w:ascii="Cascadia Code" w:hAnsi="Cascadia Code" w:hint="eastAsia"/>
        </w:rPr>
        <w:t>0xFF</w:t>
      </w:r>
      <w:bookmarkEnd w:id="11"/>
      <w:r w:rsidRPr="00B03BE9">
        <w:rPr>
          <w:rFonts w:hint="eastAsia"/>
        </w:rPr>
        <w:t>，那么就减去</w:t>
      </w:r>
      <w:r w:rsidRPr="00B03BE9">
        <w:rPr>
          <w:rFonts w:ascii="Cascadia Code" w:hAnsi="Cascadia Code" w:hint="eastAsia"/>
        </w:rPr>
        <w:t>0xFF</w:t>
      </w:r>
      <w:r w:rsidRPr="00B03BE9">
        <w:rPr>
          <w:rFonts w:ascii="Cascadia Code" w:hAnsi="Cascadia Code" w:hint="eastAsia"/>
        </w:rPr>
        <w:t>。</w:t>
      </w:r>
    </w:p>
    <w:p w14:paraId="2EA07C26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小练习</w:t>
      </w:r>
      <w:r w:rsidRPr="00B03BE9">
        <w:rPr>
          <w:rFonts w:hint="eastAsia"/>
        </w:rPr>
        <w:t>：</w:t>
      </w:r>
      <w:r w:rsidRPr="00B03BE9">
        <w:t>下面的程序运行完后，</w:t>
      </w:r>
      <w:r w:rsidRPr="00B03BE9">
        <w:rPr>
          <w:rFonts w:ascii="Cascadia Code" w:hAnsi="Cascadia Code"/>
        </w:rPr>
        <w:t>R0</w:t>
      </w:r>
      <w:r w:rsidRPr="00B03BE9">
        <w:t>和</w:t>
      </w:r>
      <w:r w:rsidRPr="00B03BE9">
        <w:rPr>
          <w:rFonts w:ascii="Cascadia Code" w:hAnsi="Cascadia Code"/>
        </w:rPr>
        <w:t>R1</w:t>
      </w:r>
      <w:r w:rsidRPr="00B03BE9">
        <w:t>分别等于几？</w:t>
      </w:r>
    </w:p>
    <w:p w14:paraId="5DC786EF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注：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x</w:t>
      </w:r>
      <w:r w:rsidRPr="00B03BE9">
        <w:rPr>
          <w:rFonts w:hint="eastAsia"/>
        </w:rPr>
        <w:t>为</w:t>
      </w:r>
      <w:r w:rsidRPr="00B03BE9">
        <w:rPr>
          <w:rFonts w:hint="eastAsia"/>
        </w:rPr>
        <w:t>16</w:t>
      </w:r>
      <w:r w:rsidRPr="00B03BE9">
        <w:rPr>
          <w:rFonts w:hint="eastAsia"/>
        </w:rPr>
        <w:t>进制前缀。</w:t>
      </w:r>
    </w:p>
    <w:p w14:paraId="4A906374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0x0</w:t>
      </w:r>
    </w:p>
    <w:p w14:paraId="204430CF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73113C9A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774EE41E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28923CA0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0D2C84FE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0x1</w:t>
      </w:r>
    </w:p>
    <w:p w14:paraId="7FF6C6F5" w14:textId="77777777" w:rsidR="00B03BE9" w:rsidRPr="00B03BE9" w:rsidRDefault="00B03BE9" w:rsidP="00B03BE9">
      <w:pPr>
        <w:ind w:firstLine="420"/>
      </w:pPr>
      <w:r w:rsidRPr="00B03BE9">
        <w:t>答案：</w:t>
      </w:r>
      <w:r w:rsidRPr="00B03BE9">
        <w:rPr>
          <w:rFonts w:ascii="Cascadia Code" w:hAnsi="Cascadia Code"/>
        </w:rPr>
        <w:t>R0=</w:t>
      </w:r>
      <w:r w:rsidRPr="00B03BE9">
        <w:rPr>
          <w:rFonts w:ascii="Cascadia Code" w:hAnsi="Cascadia Code" w:hint="eastAsia"/>
        </w:rPr>
        <w:t>0x</w:t>
      </w:r>
      <w:r w:rsidRPr="00B03BE9">
        <w:rPr>
          <w:rFonts w:ascii="Cascadia Code" w:hAnsi="Cascadia Code"/>
        </w:rPr>
        <w:t>3</w:t>
      </w:r>
      <w:r w:rsidRPr="00B03BE9">
        <w:rPr>
          <w:rFonts w:ascii="Cascadia Code" w:hAnsi="Cascadia Code"/>
        </w:rPr>
        <w:t>，</w:t>
      </w:r>
      <w:r w:rsidRPr="00B03BE9">
        <w:rPr>
          <w:rFonts w:ascii="Cascadia Code" w:hAnsi="Cascadia Code"/>
        </w:rPr>
        <w:t>R1=</w:t>
      </w:r>
      <w:r w:rsidRPr="00B03BE9">
        <w:rPr>
          <w:rFonts w:ascii="Cascadia Code" w:hAnsi="Cascadia Code" w:hint="eastAsia"/>
        </w:rPr>
        <w:t>0x3</w:t>
      </w:r>
      <w:r w:rsidRPr="00B03BE9">
        <w:t>。</w:t>
      </w:r>
    </w:p>
    <w:p w14:paraId="393B982B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CMP</w:t>
      </w:r>
      <w:r w:rsidRPr="00B03BE9">
        <w:rPr>
          <w:rFonts w:hAnsiTheme="majorHAnsi" w:cstheme="majorBidi"/>
          <w:b/>
          <w:sz w:val="30"/>
          <w:szCs w:val="32"/>
        </w:rPr>
        <w:t>与寄存器</w:t>
      </w:r>
      <w:r w:rsidRPr="00B03BE9">
        <w:rPr>
          <w:rFonts w:hAnsiTheme="majorHAnsi" w:cstheme="majorBidi"/>
          <w:b/>
          <w:sz w:val="30"/>
          <w:szCs w:val="32"/>
        </w:rPr>
        <w:t>PSW</w:t>
      </w:r>
    </w:p>
    <w:p w14:paraId="3E498A81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PSW</w:t>
      </w:r>
      <w:r w:rsidRPr="00B03BE9">
        <w:t>是一个控制寄存器，称为程序状态字。正如</w:t>
      </w:r>
      <w:r w:rsidRPr="00B03BE9">
        <w:rPr>
          <w:rFonts w:hint="eastAsia"/>
        </w:rPr>
        <w:t>它</w:t>
      </w:r>
      <w:r w:rsidRPr="00B03BE9">
        <w:t>的</w:t>
      </w:r>
      <w:r w:rsidRPr="00B03BE9">
        <w:rPr>
          <w:rFonts w:hint="eastAsia"/>
        </w:rPr>
        <w:t>名称，它存储着当前程序运行的状态。因此，</w:t>
      </w:r>
      <w:r w:rsidRPr="00B03BE9">
        <w:t>在</w:t>
      </w:r>
      <w:r w:rsidRPr="00B03BE9">
        <w:rPr>
          <w:rFonts w:hint="eastAsia"/>
        </w:rPr>
        <w:t>每一次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的</w:t>
      </w:r>
      <w:r w:rsidRPr="00B03BE9">
        <w:t>运算之后，</w:t>
      </w:r>
      <w:r w:rsidRPr="00B03BE9">
        <w:rPr>
          <w:rFonts w:hint="eastAsia"/>
        </w:rPr>
        <w:t>这</w:t>
      </w:r>
      <w:r w:rsidRPr="00B03BE9">
        <w:t>些</w:t>
      </w:r>
      <w:r w:rsidRPr="00B03BE9">
        <w:rPr>
          <w:rFonts w:hint="eastAsia"/>
        </w:rPr>
        <w:t>分区</w:t>
      </w:r>
      <w:r w:rsidRPr="00B03BE9">
        <w:t>的值就会根据运算结果而更新。</w:t>
      </w:r>
    </w:p>
    <w:p w14:paraId="26534B62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PSW</w:t>
      </w:r>
      <w:r w:rsidRPr="00B03BE9">
        <w:t>长一字节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8bit</w:t>
      </w:r>
      <w:r w:rsidRPr="00B03BE9">
        <w:rPr>
          <w:rFonts w:hint="eastAsia"/>
        </w:rPr>
        <w:t>）</w:t>
      </w:r>
      <w:r w:rsidRPr="00B03BE9">
        <w:t>。这个</w:t>
      </w:r>
      <w:r w:rsidRPr="00B03BE9">
        <w:t>8</w:t>
      </w:r>
      <w:r w:rsidRPr="00B03BE9">
        <w:t>位寄存器包含五个标志位</w:t>
      </w:r>
      <w:r w:rsidRPr="00B03BE9">
        <w:rPr>
          <w:rFonts w:hint="eastAsia"/>
        </w:rPr>
        <w:t>（每个</w:t>
      </w:r>
      <w:r w:rsidRPr="00B03BE9">
        <w:rPr>
          <w:rFonts w:hint="eastAsia"/>
        </w:rPr>
        <w:t>1bit</w:t>
      </w:r>
      <w:r w:rsidRPr="00B03BE9">
        <w:rPr>
          <w:rFonts w:hint="eastAsia"/>
        </w:rPr>
        <w:t>）</w:t>
      </w:r>
      <w:r w:rsidRPr="00B03BE9">
        <w:t>，一个控制位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1bit</w:t>
      </w:r>
      <w:r w:rsidRPr="00B03BE9">
        <w:rPr>
          <w:rFonts w:hint="eastAsia"/>
        </w:rPr>
        <w:t>）</w:t>
      </w:r>
      <w:r w:rsidRPr="00B03BE9">
        <w:t>和一个字段</w:t>
      </w:r>
      <w:r w:rsidRPr="00B03BE9">
        <w:rPr>
          <w:rFonts w:hint="eastAsia"/>
        </w:rPr>
        <w:t>（</w:t>
      </w:r>
      <w:r w:rsidRPr="00B03BE9">
        <w:rPr>
          <w:rFonts w:hint="eastAsia"/>
        </w:rPr>
        <w:t>2bit</w:t>
      </w:r>
      <w:r w:rsidRPr="00B03BE9">
        <w:rPr>
          <w:rFonts w:hint="eastAsia"/>
        </w:rPr>
        <w:t>）</w:t>
      </w:r>
      <w:r w:rsidRPr="00B03BE9">
        <w:t>。</w:t>
      </w:r>
    </w:p>
    <w:p w14:paraId="647FC43E" w14:textId="77777777" w:rsidR="00B03BE9" w:rsidRPr="00B03BE9" w:rsidRDefault="00B03BE9" w:rsidP="00B03BE9">
      <w:pPr>
        <w:ind w:firstLine="420"/>
      </w:pPr>
      <w:r w:rsidRPr="00B03BE9">
        <w:rPr>
          <w:rFonts w:hint="eastAsia"/>
        </w:rPr>
        <w:t>下图显示了</w:t>
      </w:r>
      <w:r w:rsidRPr="00B03BE9">
        <w:rPr>
          <w:rFonts w:ascii="Cascadia Code" w:hAnsi="Cascadia Code" w:hint="eastAsia"/>
        </w:rPr>
        <w:t>PSW</w:t>
      </w:r>
      <w:r w:rsidRPr="00B03BE9">
        <w:rPr>
          <w:rFonts w:hint="eastAsia"/>
        </w:rPr>
        <w:t>中的结构：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62376" w:rsidRPr="00962376" w14:paraId="5DF5E8AE" w14:textId="77777777" w:rsidTr="00BE3426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DBA6C" w14:textId="77777777" w:rsidR="00962376" w:rsidRPr="00962376" w:rsidRDefault="00962376" w:rsidP="00962376">
            <w:pPr>
              <w:pStyle w:val="af9"/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7985B7C5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9E7E832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70C381BB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754CC49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2B2DCEFC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176A5172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64C34938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14:paraId="32DCDC23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0</w:t>
            </w:r>
          </w:p>
        </w:tc>
      </w:tr>
      <w:tr w:rsidR="00962376" w:rsidRPr="00962376" w14:paraId="24556850" w14:textId="77777777" w:rsidTr="00BE3426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3DEC3D5E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PSW</w:t>
            </w:r>
          </w:p>
        </w:tc>
        <w:tc>
          <w:tcPr>
            <w:tcW w:w="850" w:type="dxa"/>
            <w:vAlign w:val="center"/>
          </w:tcPr>
          <w:p w14:paraId="2AFB170A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C</w:t>
            </w:r>
          </w:p>
        </w:tc>
        <w:tc>
          <w:tcPr>
            <w:tcW w:w="850" w:type="dxa"/>
            <w:vAlign w:val="center"/>
          </w:tcPr>
          <w:p w14:paraId="7DAFB6F1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Z</w:t>
            </w:r>
          </w:p>
        </w:tc>
        <w:tc>
          <w:tcPr>
            <w:tcW w:w="850" w:type="dxa"/>
            <w:vAlign w:val="center"/>
          </w:tcPr>
          <w:p w14:paraId="590A335C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S</w:t>
            </w:r>
          </w:p>
        </w:tc>
        <w:tc>
          <w:tcPr>
            <w:tcW w:w="850" w:type="dxa"/>
            <w:vAlign w:val="center"/>
          </w:tcPr>
          <w:p w14:paraId="77613B57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OV</w:t>
            </w:r>
          </w:p>
        </w:tc>
        <w:tc>
          <w:tcPr>
            <w:tcW w:w="850" w:type="dxa"/>
            <w:vAlign w:val="center"/>
          </w:tcPr>
          <w:p w14:paraId="682E8086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MIE</w:t>
            </w:r>
          </w:p>
        </w:tc>
        <w:tc>
          <w:tcPr>
            <w:tcW w:w="850" w:type="dxa"/>
            <w:vAlign w:val="center"/>
          </w:tcPr>
          <w:p w14:paraId="5B0581B3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HC</w:t>
            </w:r>
          </w:p>
        </w:tc>
        <w:tc>
          <w:tcPr>
            <w:tcW w:w="1700" w:type="dxa"/>
            <w:gridSpan w:val="2"/>
            <w:vAlign w:val="center"/>
          </w:tcPr>
          <w:p w14:paraId="7D4D94E1" w14:textId="77777777" w:rsidR="00962376" w:rsidRPr="00962376" w:rsidRDefault="00962376" w:rsidP="00962376">
            <w:pPr>
              <w:pStyle w:val="af9"/>
            </w:pPr>
            <w:r w:rsidRPr="00962376">
              <w:rPr>
                <w:rFonts w:hint="eastAsia"/>
              </w:rPr>
              <w:t>ELEVEL</w:t>
            </w:r>
          </w:p>
        </w:tc>
      </w:tr>
    </w:tbl>
    <w:p w14:paraId="594DB739" w14:textId="77777777" w:rsidR="00B03BE9" w:rsidRPr="00B03BE9" w:rsidRDefault="00B03BE9" w:rsidP="00D54819">
      <w:pPr>
        <w:ind w:firstLineChars="0" w:firstLine="0"/>
        <w:rPr>
          <w:rFonts w:hint="eastAsia"/>
        </w:rPr>
      </w:pPr>
    </w:p>
    <w:p w14:paraId="157AD86E" w14:textId="77777777" w:rsidR="00B03BE9" w:rsidRPr="00B03BE9" w:rsidRDefault="00B03BE9" w:rsidP="00962376">
      <w:pPr>
        <w:pStyle w:val="aa"/>
        <w:numPr>
          <w:ilvl w:val="0"/>
          <w:numId w:val="16"/>
        </w:numPr>
      </w:pPr>
      <w:r w:rsidRPr="00962376">
        <w:rPr>
          <w:rFonts w:ascii="Cascadia Code" w:hAnsi="Cascadia Code"/>
        </w:rPr>
        <w:t>C</w:t>
      </w:r>
      <w:r w:rsidRPr="00B03BE9">
        <w:t>表示加法中的进位（</w:t>
      </w:r>
      <w:r w:rsidRPr="00B03BE9">
        <w:t>Carry</w:t>
      </w:r>
      <w:r w:rsidRPr="00B03BE9">
        <w:t>），同时也表示减法中的借位。如果运算产生进位或借位，</w:t>
      </w:r>
      <w:r w:rsidRPr="00962376">
        <w:rPr>
          <w:rFonts w:ascii="Cascadia Code" w:hAnsi="Cascadia Code"/>
        </w:rPr>
        <w:t>C=1</w:t>
      </w:r>
      <w:r w:rsidRPr="00B03BE9">
        <w:t>。</w:t>
      </w:r>
    </w:p>
    <w:p w14:paraId="24CDBBD2" w14:textId="77777777" w:rsidR="00B03BE9" w:rsidRPr="00B03BE9" w:rsidRDefault="00B03BE9" w:rsidP="00962376">
      <w:pPr>
        <w:pStyle w:val="aa"/>
        <w:numPr>
          <w:ilvl w:val="0"/>
          <w:numId w:val="16"/>
        </w:numPr>
      </w:pPr>
      <w:r w:rsidRPr="00962376">
        <w:rPr>
          <w:rFonts w:ascii="Cascadia Code" w:hAnsi="Cascadia Code"/>
        </w:rPr>
        <w:t>Z</w:t>
      </w:r>
      <w:r w:rsidRPr="00B03BE9">
        <w:t>表示零（</w:t>
      </w:r>
      <w:r w:rsidRPr="00B03BE9">
        <w:t>Zero</w:t>
      </w:r>
      <w:r w:rsidRPr="00B03BE9">
        <w:t>）。如果结果是</w:t>
      </w:r>
      <w:r w:rsidRPr="00962376">
        <w:rPr>
          <w:rFonts w:ascii="Cascadia Code" w:hAnsi="Cascadia Code" w:hint="eastAsia"/>
        </w:rPr>
        <w:t>0</w:t>
      </w:r>
      <w:r w:rsidRPr="00962376">
        <w:rPr>
          <w:rFonts w:ascii="Cascadia Code" w:hAnsi="Cascadia Code"/>
        </w:rPr>
        <w:t>x</w:t>
      </w:r>
      <w:r w:rsidRPr="00962376">
        <w:rPr>
          <w:rFonts w:ascii="Cascadia Code" w:hAnsi="Cascadia Code" w:hint="eastAsia"/>
        </w:rPr>
        <w:t>00</w:t>
      </w:r>
      <w:r w:rsidRPr="00B03BE9">
        <w:t>，</w:t>
      </w:r>
      <w:r w:rsidRPr="00962376">
        <w:rPr>
          <w:rFonts w:ascii="Cascadia Code" w:hAnsi="Cascadia Code"/>
        </w:rPr>
        <w:t>Z=1</w:t>
      </w:r>
      <w:r w:rsidRPr="00B03BE9">
        <w:t>。</w:t>
      </w:r>
    </w:p>
    <w:p w14:paraId="03AB2230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S</w:t>
      </w:r>
      <w:r w:rsidRPr="00B03BE9">
        <w:t>表示符号（</w:t>
      </w:r>
      <w:r w:rsidRPr="00B03BE9">
        <w:t>Sign</w:t>
      </w:r>
      <w:r w:rsidRPr="00B03BE9">
        <w:t>）</w:t>
      </w:r>
      <w:r w:rsidRPr="00B03BE9">
        <w:rPr>
          <w:rFonts w:hint="eastAsia"/>
        </w:rPr>
        <w:t>，它被赋值为</w:t>
      </w:r>
      <w:r w:rsidRPr="00B03BE9">
        <w:t>运算结果的符号位。</w:t>
      </w:r>
      <w:r w:rsidRPr="00B03BE9">
        <w:rPr>
          <w:rFonts w:hint="eastAsia"/>
        </w:rPr>
        <w:t>你可以简单地理解为：运算结果的最高位（如</w:t>
      </w:r>
      <w:r w:rsidRPr="00B03BE9">
        <w:rPr>
          <w:rFonts w:ascii="Cascadia Code" w:hAnsi="Cascadia Code" w:hint="eastAsia"/>
        </w:rPr>
        <w:t>00101011</w:t>
      </w:r>
      <w:r w:rsidRPr="00B03BE9">
        <w:rPr>
          <w:rFonts w:ascii="Cascadia Code" w:hAnsi="Cascadia Code" w:hint="eastAsia"/>
        </w:rPr>
        <w:t>的最高位是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 w:hint="eastAsia"/>
        </w:rPr>
        <w:t>，那么</w:t>
      </w:r>
      <w:r w:rsidRPr="00B03BE9">
        <w:rPr>
          <w:rFonts w:ascii="Cascadia Code" w:hAnsi="Cascadia Code" w:hint="eastAsia"/>
        </w:rPr>
        <w:t>S=0</w:t>
      </w:r>
      <w:r w:rsidRPr="00B03BE9">
        <w:rPr>
          <w:rFonts w:hint="eastAsia"/>
        </w:rPr>
        <w:t>）。</w:t>
      </w:r>
    </w:p>
    <w:p w14:paraId="574B3612" w14:textId="77777777" w:rsidR="00B03BE9" w:rsidRPr="00B03BE9" w:rsidRDefault="00B03BE9" w:rsidP="00B03BE9">
      <w:pPr>
        <w:spacing w:beforeLines="50" w:before="120" w:afterLines="50" w:after="120"/>
        <w:ind w:left="860" w:firstLineChars="0" w:firstLine="0"/>
        <w:contextualSpacing/>
        <w:jc w:val="left"/>
        <w:rPr>
          <w:rFonts w:ascii="楷体" w:eastAsia="楷体" w:hAnsi="楷体"/>
          <w:sz w:val="18"/>
          <w:szCs w:val="28"/>
        </w:rPr>
      </w:pPr>
      <w:r w:rsidRPr="00B03BE9">
        <w:rPr>
          <w:rFonts w:ascii="楷体" w:eastAsia="楷体" w:hAnsi="楷体" w:hint="eastAsia"/>
          <w:b/>
          <w:bCs/>
          <w:sz w:val="18"/>
          <w:szCs w:val="28"/>
        </w:rPr>
        <w:t>选读：</w:t>
      </w:r>
      <w:r w:rsidRPr="00B03BE9">
        <w:rPr>
          <w:rFonts w:ascii="楷体" w:eastAsia="楷体" w:hAnsi="楷体"/>
          <w:sz w:val="18"/>
          <w:szCs w:val="28"/>
        </w:rPr>
        <w:t>一个二进制的数值，既可以表示非负整数，也可以表示有符号整数。有符号整数的最高位表示符号位，如果符号位是0，那数值就和非负的一样，如果符号位是1，就把这个数减去256。例如，二进制数01100001，不管解释成非负整数还是有符号整数，都是97。而11100001解释成非负整数是225，解释成有符号整数就是225-256=-31。</w:t>
      </w:r>
    </w:p>
    <w:p w14:paraId="7B6637F0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OV</w:t>
      </w:r>
      <w:r w:rsidRPr="00B03BE9">
        <w:t>表示有符号进位（</w:t>
      </w:r>
      <w:r w:rsidRPr="00B03BE9">
        <w:t>Overflow</w:t>
      </w:r>
      <w:r w:rsidRPr="00B03BE9">
        <w:t>）。它的运算规则较复杂。</w:t>
      </w:r>
    </w:p>
    <w:p w14:paraId="1B7CE581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MIE</w:t>
      </w:r>
      <w:r w:rsidRPr="00B03BE9">
        <w:t>表示</w:t>
      </w:r>
      <w:r w:rsidRPr="00B03BE9">
        <w:t>CPU</w:t>
      </w:r>
      <w:r w:rsidRPr="00B03BE9">
        <w:t>是否接受中断（外部输入）。</w:t>
      </w:r>
    </w:p>
    <w:p w14:paraId="217D4E52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HC</w:t>
      </w:r>
      <w:r w:rsidRPr="00B03BE9">
        <w:t>表示半进位（</w:t>
      </w:r>
      <w:r w:rsidRPr="00B03BE9">
        <w:t>Half-Carry</w:t>
      </w:r>
      <w:r w:rsidRPr="00B03BE9">
        <w:t>），一般用不到。</w:t>
      </w:r>
    </w:p>
    <w:p w14:paraId="5F326C11" w14:textId="77777777" w:rsidR="00B03BE9" w:rsidRPr="00B03BE9" w:rsidRDefault="00B03BE9" w:rsidP="00B03BE9">
      <w:pPr>
        <w:numPr>
          <w:ilvl w:val="0"/>
          <w:numId w:val="12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ELEVEL</w:t>
      </w:r>
      <w:r w:rsidRPr="00B03BE9">
        <w:rPr>
          <w:rFonts w:hint="eastAsia"/>
        </w:rPr>
        <w:t>表示中断异常等级，</w:t>
      </w:r>
      <w:r w:rsidRPr="00B03BE9">
        <w:rPr>
          <w:rFonts w:hint="eastAsia"/>
        </w:rPr>
        <w:t>CPU</w:t>
      </w:r>
      <w:r w:rsidRPr="00B03BE9">
        <w:rPr>
          <w:rFonts w:hint="eastAsia"/>
        </w:rPr>
        <w:t>在接收到中断（外部输入）的时候设置为对应等级。</w:t>
      </w:r>
    </w:p>
    <w:p w14:paraId="2C689E92" w14:textId="77777777" w:rsidR="00B03BE9" w:rsidRPr="00B03BE9" w:rsidRDefault="00B03BE9" w:rsidP="00B03BE9">
      <w:pPr>
        <w:ind w:left="420" w:firstLineChars="0" w:firstLine="0"/>
        <w:rPr>
          <w:b/>
          <w:bCs/>
        </w:rPr>
      </w:pPr>
      <w:r w:rsidRPr="00B03BE9">
        <w:rPr>
          <w:rFonts w:hint="eastAsia"/>
          <w:b/>
          <w:bCs/>
        </w:rPr>
        <w:t>简而言之，我们现在只需要记住前三个标志位</w:t>
      </w:r>
      <w:r w:rsidRPr="00B03BE9">
        <w:rPr>
          <w:rFonts w:ascii="Cascadia Code" w:hAnsi="Cascadia Code" w:hint="eastAsia"/>
          <w:b/>
          <w:bCs/>
        </w:rPr>
        <w:t>C</w:t>
      </w:r>
      <w:r w:rsidRPr="00B03BE9">
        <w:rPr>
          <w:rFonts w:ascii="Cascadia Code" w:hAnsi="Cascadia Code" w:hint="eastAsia"/>
          <w:b/>
          <w:bCs/>
        </w:rPr>
        <w:t>、</w:t>
      </w:r>
      <w:r w:rsidRPr="00B03BE9">
        <w:rPr>
          <w:rFonts w:ascii="Cascadia Code" w:hAnsi="Cascadia Code" w:hint="eastAsia"/>
          <w:b/>
          <w:bCs/>
        </w:rPr>
        <w:t>Z</w:t>
      </w:r>
      <w:r w:rsidRPr="00B03BE9">
        <w:rPr>
          <w:rFonts w:ascii="Cascadia Code" w:hAnsi="Cascadia Code"/>
          <w:b/>
          <w:bCs/>
        </w:rPr>
        <w:t>、</w:t>
      </w:r>
      <w:r w:rsidRPr="00B03BE9">
        <w:rPr>
          <w:rFonts w:ascii="Cascadia Code" w:hAnsi="Cascadia Code" w:hint="eastAsia"/>
          <w:b/>
          <w:bCs/>
        </w:rPr>
        <w:t>S</w:t>
      </w:r>
      <w:r w:rsidRPr="00B03BE9">
        <w:rPr>
          <w:rFonts w:hint="eastAsia"/>
          <w:b/>
          <w:bCs/>
        </w:rPr>
        <w:t>的名称和作用。</w:t>
      </w:r>
    </w:p>
    <w:p w14:paraId="44980B13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MOV</w:t>
      </w:r>
      <w:r w:rsidRPr="00B03BE9">
        <w:rPr>
          <w:rFonts w:ascii="Cascadia Code" w:hAnsi="Cascadia Code" w:hint="eastAsia"/>
        </w:rPr>
        <w:t xml:space="preserve"> a, b</w:t>
      </w:r>
      <w:bookmarkStart w:id="12" w:name="OLE_LINK20"/>
      <w:r w:rsidRPr="00B03BE9">
        <w:rPr>
          <w:rFonts w:hint="eastAsia"/>
        </w:rPr>
        <w:t>执行后，</w:t>
      </w:r>
      <w:bookmarkStart w:id="13" w:name="OLE_LINK21"/>
      <w:r w:rsidRPr="00B03BE9">
        <w:rPr>
          <w:rFonts w:hint="eastAsia"/>
        </w:rPr>
        <w:t>运算结果为</w:t>
      </w:r>
      <w:r w:rsidRPr="00B03BE9">
        <w:rPr>
          <w:rFonts w:ascii="Cascadia Code" w:hAnsi="Cascadia Code" w:hint="eastAsia"/>
        </w:rPr>
        <w:t>a</w:t>
      </w:r>
      <w:r w:rsidRPr="00B03BE9">
        <w:rPr>
          <w:rFonts w:hint="eastAsia"/>
        </w:rPr>
        <w:t>，</w:t>
      </w:r>
      <w:bookmarkEnd w:id="13"/>
      <w:r w:rsidRPr="00B03BE9">
        <w:rPr>
          <w:rFonts w:ascii="Cascadia Code" w:hAnsi="Cascadia Code" w:hint="eastAsia"/>
        </w:rPr>
        <w:t>PWS</w:t>
      </w:r>
      <w:r w:rsidRPr="00B03BE9">
        <w:rPr>
          <w:rFonts w:hint="eastAsia"/>
        </w:rPr>
        <w:t>更新</w:t>
      </w:r>
      <w:r w:rsidRPr="00B03BE9">
        <w:rPr>
          <w:rFonts w:ascii="Cascadia Code" w:hAnsi="Cascadia Code"/>
        </w:rPr>
        <w:t>Z</w:t>
      </w:r>
      <w:r w:rsidRPr="00B03BE9">
        <w:rPr>
          <w:rFonts w:hint="eastAsia"/>
        </w:rPr>
        <w:t>和</w:t>
      </w:r>
      <w:r w:rsidRPr="00B03BE9">
        <w:rPr>
          <w:rFonts w:ascii="Cascadia Code" w:hAnsi="Cascadia Code"/>
        </w:rPr>
        <w:t>S</w:t>
      </w:r>
      <w:r w:rsidRPr="00B03BE9">
        <w:rPr>
          <w:rFonts w:hint="eastAsia"/>
        </w:rPr>
        <w:t>。</w:t>
      </w:r>
      <w:bookmarkEnd w:id="12"/>
    </w:p>
    <w:p w14:paraId="17EDAF0C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ADD</w:t>
      </w:r>
      <w:r w:rsidRPr="00B03BE9">
        <w:rPr>
          <w:rFonts w:ascii="Cascadia Code" w:hAnsi="Cascadia Code" w:hint="eastAsia"/>
        </w:rPr>
        <w:t xml:space="preserve"> a, b</w:t>
      </w:r>
      <w:r w:rsidRPr="00B03BE9">
        <w:rPr>
          <w:rFonts w:hint="eastAsia"/>
        </w:rPr>
        <w:t>执行后，运算结果为</w:t>
      </w:r>
      <w:r w:rsidRPr="00B03BE9">
        <w:rPr>
          <w:rFonts w:ascii="Cascadia Code" w:hAnsi="Cascadia Code" w:hint="eastAsia"/>
        </w:rPr>
        <w:t>a</w:t>
      </w:r>
      <w:r w:rsidRPr="00B03BE9">
        <w:rPr>
          <w:rFonts w:hint="eastAsia"/>
        </w:rPr>
        <w:t>，</w:t>
      </w:r>
      <w:r w:rsidRPr="00B03BE9">
        <w:rPr>
          <w:rFonts w:ascii="Cascadia Code" w:hAnsi="Cascadia Code" w:hint="eastAsia"/>
        </w:rPr>
        <w:t>PWS</w:t>
      </w:r>
      <w:r w:rsidRPr="00B03BE9">
        <w:rPr>
          <w:rFonts w:hint="eastAsia"/>
        </w:rPr>
        <w:t>更新</w:t>
      </w:r>
      <w:r w:rsidRPr="00B03BE9">
        <w:rPr>
          <w:rFonts w:ascii="Cascadia Code" w:hAnsi="Cascadia Code"/>
        </w:rPr>
        <w:t>C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Z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S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/>
        </w:rPr>
        <w:t>OV</w:t>
      </w:r>
      <w:r w:rsidRPr="00B03BE9">
        <w:rPr>
          <w:rFonts w:ascii="Cascadia Code" w:hAnsi="Cascadia Code" w:hint="eastAsia"/>
        </w:rPr>
        <w:t>和</w:t>
      </w:r>
      <w:r w:rsidRPr="00B03BE9">
        <w:rPr>
          <w:rFonts w:ascii="Cascadia Code" w:hAnsi="Cascadia Code"/>
        </w:rPr>
        <w:t>HC</w:t>
      </w:r>
      <w:r w:rsidRPr="00B03BE9">
        <w:rPr>
          <w:rFonts w:hint="eastAsia"/>
        </w:rPr>
        <w:t>。</w:t>
      </w:r>
    </w:p>
    <w:p w14:paraId="14611C5B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CMP</w:t>
      </w:r>
      <w:r w:rsidRPr="00B03BE9">
        <w:rPr>
          <w:rFonts w:ascii="Cascadia Code" w:hAnsi="Cascadia Code" w:hint="eastAsia"/>
        </w:rPr>
        <w:t xml:space="preserve"> </w:t>
      </w:r>
      <w:r w:rsidRPr="00B03BE9">
        <w:rPr>
          <w:rFonts w:ascii="Cascadia Code" w:hAnsi="Cascadia Code"/>
        </w:rPr>
        <w:t>a, b</w:t>
      </w:r>
      <w:r w:rsidRPr="00B03BE9">
        <w:rPr>
          <w:rFonts w:ascii="Cascadia Code" w:hAnsi="Cascadia Code" w:hint="eastAsia"/>
        </w:rPr>
        <w:t>（</w:t>
      </w:r>
      <w:r w:rsidRPr="00B03BE9">
        <w:rPr>
          <w:rFonts w:hint="eastAsia"/>
        </w:rPr>
        <w:t>C</w:t>
      </w:r>
      <w:r w:rsidRPr="00B03BE9">
        <w:t>ompare</w:t>
      </w:r>
      <w:r w:rsidRPr="00B03BE9">
        <w:rPr>
          <w:rFonts w:ascii="Cascadia Code" w:hAnsi="Cascadia Code" w:hint="eastAsia"/>
        </w:rPr>
        <w:t>）</w:t>
      </w:r>
      <w:r w:rsidRPr="00B03BE9">
        <w:t>表示</w:t>
      </w:r>
      <w:r w:rsidRPr="00B03BE9">
        <w:rPr>
          <w:rFonts w:hint="eastAsia"/>
        </w:rPr>
        <w:t>：</w:t>
      </w:r>
      <w:r w:rsidRPr="00B03BE9">
        <w:t>“</w:t>
      </w:r>
      <w:r w:rsidRPr="00B03BE9">
        <w:t>比较</w:t>
      </w:r>
      <w:r w:rsidRPr="00B03BE9">
        <w:rPr>
          <w:rFonts w:ascii="Cascadia Code" w:hAnsi="Cascadia Code"/>
        </w:rPr>
        <w:t>a</w:t>
      </w:r>
      <w:r w:rsidRPr="00B03BE9">
        <w:t>和</w:t>
      </w:r>
      <w:r w:rsidRPr="00B03BE9">
        <w:rPr>
          <w:rFonts w:ascii="Cascadia Code" w:hAnsi="Cascadia Code"/>
        </w:rPr>
        <w:t>b</w:t>
      </w:r>
      <w:r w:rsidRPr="00B03BE9">
        <w:t>，结果存入</w:t>
      </w:r>
      <w:r w:rsidRPr="00B03BE9">
        <w:rPr>
          <w:rFonts w:ascii="Cascadia Code" w:hAnsi="Cascadia Code"/>
        </w:rPr>
        <w:t>PSW</w:t>
      </w:r>
      <w:r w:rsidRPr="00B03BE9">
        <w:t>寄存器</w:t>
      </w:r>
      <w:r w:rsidRPr="00B03BE9">
        <w:t>”</w:t>
      </w:r>
      <w:r w:rsidRPr="00B03BE9">
        <w:t>。比较的结果</w:t>
      </w:r>
      <w:r w:rsidRPr="00B03BE9">
        <w:rPr>
          <w:rFonts w:hint="eastAsia"/>
        </w:rPr>
        <w:t>为大于，等于或小于</w:t>
      </w:r>
      <w:r w:rsidRPr="00B03BE9">
        <w:t>。实际上，</w:t>
      </w:r>
      <w:r w:rsidRPr="00B03BE9">
        <w:rPr>
          <w:rFonts w:ascii="Cascadia Code" w:hAnsi="Cascadia Code"/>
        </w:rPr>
        <w:t>CMP</w:t>
      </w:r>
      <w:r w:rsidRPr="00B03BE9">
        <w:t>内部做了一次减法。因此</w:t>
      </w:r>
      <w:r w:rsidRPr="00B03BE9">
        <w:rPr>
          <w:rFonts w:ascii="Cascadia Code" w:hAnsi="Cascadia Code"/>
        </w:rPr>
        <w:t>a</w:t>
      </w:r>
      <w:r w:rsidRPr="00B03BE9">
        <w:t>等于</w:t>
      </w:r>
      <w:r w:rsidRPr="00B03BE9">
        <w:rPr>
          <w:rFonts w:ascii="Cascadia Code" w:hAnsi="Cascadia Code"/>
        </w:rPr>
        <w:t>b</w:t>
      </w:r>
      <w:r w:rsidRPr="00B03BE9">
        <w:t>就是</w:t>
      </w:r>
      <w:r w:rsidRPr="00B03BE9">
        <w:rPr>
          <w:rFonts w:ascii="Cascadia Code" w:hAnsi="Cascadia Code"/>
        </w:rPr>
        <w:t>Z=1</w:t>
      </w:r>
      <w:r w:rsidRPr="00B03BE9">
        <w:t>，</w:t>
      </w:r>
      <w:r w:rsidRPr="00B03BE9">
        <w:rPr>
          <w:rFonts w:ascii="Cascadia Code" w:hAnsi="Cascadia Code"/>
        </w:rPr>
        <w:t>a</w:t>
      </w:r>
      <w:r w:rsidRPr="00B03BE9">
        <w:t>小于</w:t>
      </w:r>
      <w:r w:rsidRPr="00B03BE9">
        <w:rPr>
          <w:rFonts w:ascii="Cascadia Code" w:hAnsi="Cascadia Code"/>
        </w:rPr>
        <w:t>b</w:t>
      </w:r>
      <w:r w:rsidRPr="00B03BE9">
        <w:t>就是</w:t>
      </w:r>
      <w:r w:rsidRPr="00B03BE9">
        <w:rPr>
          <w:rFonts w:ascii="Cascadia Code" w:hAnsi="Cascadia Code"/>
        </w:rPr>
        <w:t>C=1</w:t>
      </w:r>
      <w:r w:rsidRPr="00B03BE9">
        <w:t>。</w:t>
      </w:r>
      <w:r w:rsidRPr="00B03BE9">
        <w:rPr>
          <w:rFonts w:hint="eastAsia"/>
        </w:rPr>
        <w:t>除此以外，</w:t>
      </w:r>
      <w:r w:rsidRPr="00B03BE9">
        <w:rPr>
          <w:rFonts w:ascii="Cascadia Code" w:hAnsi="Cascadia Code" w:hint="eastAsia"/>
        </w:rPr>
        <w:t>CMP</w:t>
      </w:r>
      <w:r w:rsidRPr="00B03BE9">
        <w:rPr>
          <w:rFonts w:ascii="Cascadia Code" w:hAnsi="Cascadia Code"/>
        </w:rPr>
        <w:t>也会影响到</w:t>
      </w:r>
      <w:r w:rsidRPr="00B03BE9">
        <w:rPr>
          <w:rFonts w:ascii="Cascadia Code" w:hAnsi="Cascadia Code" w:hint="eastAsia"/>
        </w:rPr>
        <w:t>PWS</w:t>
      </w:r>
      <w:r w:rsidRPr="00B03BE9">
        <w:rPr>
          <w:rFonts w:ascii="Cascadia Code" w:hAnsi="Cascadia Code"/>
        </w:rPr>
        <w:t>中的</w:t>
      </w:r>
      <w:r w:rsidRPr="00B03BE9">
        <w:rPr>
          <w:rFonts w:ascii="Cascadia Code" w:hAnsi="Cascadia Code" w:hint="eastAsia"/>
        </w:rPr>
        <w:t>S</w:t>
      </w:r>
      <w:r w:rsidRPr="00B03BE9">
        <w:rPr>
          <w:rFonts w:hint="eastAsia"/>
        </w:rPr>
        <w:t>。</w:t>
      </w:r>
    </w:p>
    <w:p w14:paraId="6C897CFD" w14:textId="77777777" w:rsidR="00B03BE9" w:rsidRPr="00B03BE9" w:rsidRDefault="00B03BE9" w:rsidP="00B03BE9">
      <w:pPr>
        <w:ind w:firstLine="422"/>
      </w:pPr>
      <w:r w:rsidRPr="00B03BE9">
        <w:rPr>
          <w:rFonts w:cstheme="majorBidi" w:hint="eastAsia"/>
          <w:b/>
          <w:szCs w:val="24"/>
        </w:rPr>
        <w:t>小练习：</w:t>
      </w:r>
      <w:r w:rsidRPr="00B03BE9">
        <w:rPr>
          <w:rFonts w:hint="eastAsia"/>
        </w:rPr>
        <w:t>下面每步操作后，</w:t>
      </w:r>
      <w:r w:rsidRPr="00B03BE9">
        <w:rPr>
          <w:rFonts w:ascii="Cascadia Code" w:hAnsi="Cascadia Code" w:hint="eastAsia"/>
        </w:rPr>
        <w:t>PSW</w:t>
      </w:r>
      <w:r w:rsidRPr="00B03BE9">
        <w:rPr>
          <w:rFonts w:ascii="Cascadia Code" w:hAnsi="Cascadia Code"/>
        </w:rPr>
        <w:t>中</w:t>
      </w:r>
      <w:r w:rsidRPr="00B03BE9">
        <w:rPr>
          <w:rFonts w:ascii="Cascadia Code" w:hAnsi="Cascadia Code" w:hint="eastAsia"/>
        </w:rPr>
        <w:t>C</w:t>
      </w:r>
      <w:r w:rsidRPr="00B03BE9">
        <w:rPr>
          <w:rFonts w:ascii="Cascadia Code" w:hAnsi="Cascadia Code" w:hint="eastAsia"/>
        </w:rPr>
        <w:t>、</w:t>
      </w:r>
      <w:r w:rsidRPr="00B03BE9">
        <w:rPr>
          <w:rFonts w:ascii="Cascadia Code" w:hAnsi="Cascadia Code" w:hint="eastAsia"/>
        </w:rPr>
        <w:t>Z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 w:hint="eastAsia"/>
        </w:rPr>
        <w:t>S</w:t>
      </w:r>
      <w:r w:rsidRPr="00B03BE9">
        <w:rPr>
          <w:rFonts w:hint="eastAsia"/>
        </w:rPr>
        <w:t>的值分别为多少？（设最初</w:t>
      </w:r>
      <w:r w:rsidRPr="00B03BE9">
        <w:rPr>
          <w:rFonts w:ascii="Cascadia Code" w:hAnsi="Cascadia Code" w:hint="eastAsia"/>
        </w:rPr>
        <w:t>C=0</w:t>
      </w:r>
      <w:r w:rsidRPr="00B03BE9">
        <w:rPr>
          <w:rFonts w:hint="eastAsia"/>
        </w:rPr>
        <w:t>）</w:t>
      </w:r>
    </w:p>
    <w:p w14:paraId="718CDD0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0x7C</w:t>
      </w:r>
    </w:p>
    <w:p w14:paraId="44079388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MOV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71B3A158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ADD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13419E1D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CMP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575B7CCD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CMP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0x4E</w:t>
      </w:r>
    </w:p>
    <w:p w14:paraId="6BCF9C23" w14:textId="77777777" w:rsidR="00B03BE9" w:rsidRPr="00B03BE9" w:rsidRDefault="00B03BE9" w:rsidP="00B03BE9">
      <w:pPr>
        <w:keepNext/>
        <w:keepLines/>
        <w:spacing w:before="80" w:after="40"/>
        <w:ind w:firstLineChars="0" w:firstLine="0"/>
        <w:outlineLvl w:val="4"/>
        <w:rPr>
          <w:rFonts w:cstheme="majorBidi"/>
          <w:b/>
          <w:szCs w:val="24"/>
        </w:rPr>
      </w:pPr>
      <w:r w:rsidRPr="00B03BE9">
        <w:rPr>
          <w:rFonts w:cstheme="majorBidi"/>
          <w:b/>
          <w:szCs w:val="24"/>
        </w:rPr>
        <w:tab/>
      </w:r>
      <w:r w:rsidRPr="00B03BE9">
        <w:rPr>
          <w:rFonts w:cstheme="majorBidi" w:hint="eastAsia"/>
          <w:b/>
          <w:szCs w:val="24"/>
        </w:rPr>
        <w:t>答案：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2608"/>
        <w:gridCol w:w="2608"/>
      </w:tblGrid>
      <w:tr w:rsidR="00B03BE9" w:rsidRPr="00B03BE9" w14:paraId="4D94C233" w14:textId="77777777" w:rsidTr="00BE3426">
        <w:trPr>
          <w:jc w:val="center"/>
        </w:trPr>
        <w:tc>
          <w:tcPr>
            <w:tcW w:w="2608" w:type="dxa"/>
            <w:vAlign w:val="center"/>
          </w:tcPr>
          <w:p w14:paraId="16A5D87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C</w:t>
            </w:r>
          </w:p>
        </w:tc>
        <w:tc>
          <w:tcPr>
            <w:tcW w:w="2608" w:type="dxa"/>
            <w:vAlign w:val="center"/>
          </w:tcPr>
          <w:p w14:paraId="736EEAEE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Z</w:t>
            </w:r>
          </w:p>
        </w:tc>
        <w:tc>
          <w:tcPr>
            <w:tcW w:w="2608" w:type="dxa"/>
            <w:vAlign w:val="center"/>
          </w:tcPr>
          <w:p w14:paraId="01379D2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S</w:t>
            </w:r>
          </w:p>
        </w:tc>
      </w:tr>
      <w:tr w:rsidR="00B03BE9" w:rsidRPr="00B03BE9" w14:paraId="43A4D61A" w14:textId="77777777" w:rsidTr="00BE3426">
        <w:trPr>
          <w:jc w:val="center"/>
        </w:trPr>
        <w:tc>
          <w:tcPr>
            <w:tcW w:w="2608" w:type="dxa"/>
            <w:vAlign w:val="center"/>
          </w:tcPr>
          <w:p w14:paraId="5EEB00FC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78919C6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052A525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  <w:tr w:rsidR="00B03BE9" w:rsidRPr="00B03BE9" w14:paraId="30EDEC47" w14:textId="77777777" w:rsidTr="00BE3426">
        <w:trPr>
          <w:jc w:val="center"/>
        </w:trPr>
        <w:tc>
          <w:tcPr>
            <w:tcW w:w="2608" w:type="dxa"/>
            <w:vAlign w:val="center"/>
          </w:tcPr>
          <w:p w14:paraId="25B673C5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63841B9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5E24481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</w:tr>
      <w:tr w:rsidR="00B03BE9" w:rsidRPr="00B03BE9" w14:paraId="5B4B3229" w14:textId="77777777" w:rsidTr="00BE3426">
        <w:trPr>
          <w:jc w:val="center"/>
        </w:trPr>
        <w:tc>
          <w:tcPr>
            <w:tcW w:w="2608" w:type="dxa"/>
            <w:vAlign w:val="center"/>
          </w:tcPr>
          <w:p w14:paraId="328E1E6F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  <w:tc>
          <w:tcPr>
            <w:tcW w:w="2608" w:type="dxa"/>
            <w:vAlign w:val="center"/>
          </w:tcPr>
          <w:p w14:paraId="11325C79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541240C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  <w:tr w:rsidR="00B03BE9" w:rsidRPr="00B03BE9" w14:paraId="372C927B" w14:textId="77777777" w:rsidTr="00BE3426">
        <w:trPr>
          <w:jc w:val="center"/>
        </w:trPr>
        <w:tc>
          <w:tcPr>
            <w:tcW w:w="2608" w:type="dxa"/>
            <w:vAlign w:val="center"/>
          </w:tcPr>
          <w:p w14:paraId="6ED0270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427568F2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2D47D113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</w:tr>
      <w:tr w:rsidR="00B03BE9" w:rsidRPr="00B03BE9" w14:paraId="31934281" w14:textId="77777777" w:rsidTr="00BE3426">
        <w:trPr>
          <w:jc w:val="center"/>
        </w:trPr>
        <w:tc>
          <w:tcPr>
            <w:tcW w:w="2608" w:type="dxa"/>
            <w:vAlign w:val="center"/>
          </w:tcPr>
          <w:p w14:paraId="43FC4496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  <w:tc>
          <w:tcPr>
            <w:tcW w:w="2608" w:type="dxa"/>
            <w:vAlign w:val="center"/>
          </w:tcPr>
          <w:p w14:paraId="3FE00868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1</w:t>
            </w:r>
          </w:p>
        </w:tc>
        <w:tc>
          <w:tcPr>
            <w:tcW w:w="2608" w:type="dxa"/>
            <w:vAlign w:val="center"/>
          </w:tcPr>
          <w:p w14:paraId="10AF566D" w14:textId="77777777" w:rsidR="00B03BE9" w:rsidRPr="00B03BE9" w:rsidRDefault="00B03BE9" w:rsidP="00B03BE9">
            <w:pPr>
              <w:ind w:firstLineChars="0" w:firstLine="0"/>
              <w:jc w:val="center"/>
              <w:textAlignment w:val="center"/>
              <w:rPr>
                <w:rFonts w:ascii="Cascadia Code" w:hAnsi="Cascadia Code"/>
              </w:rPr>
            </w:pPr>
            <w:r w:rsidRPr="00B03BE9">
              <w:rPr>
                <w:rFonts w:ascii="Cascadia Code" w:hAnsi="Cascadia Code" w:hint="eastAsia"/>
              </w:rPr>
              <w:t>0</w:t>
            </w:r>
          </w:p>
        </w:tc>
      </w:tr>
    </w:tbl>
    <w:p w14:paraId="796B1D76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B</w:t>
      </w:r>
      <w:r w:rsidRPr="00B03BE9">
        <w:rPr>
          <w:rFonts w:hAnsiTheme="majorHAnsi" w:cstheme="majorBidi"/>
          <w:b/>
          <w:sz w:val="30"/>
          <w:szCs w:val="32"/>
        </w:rPr>
        <w:t>，</w:t>
      </w:r>
      <w:r w:rsidRPr="00B03BE9">
        <w:rPr>
          <w:rFonts w:hAnsiTheme="majorHAnsi" w:cstheme="majorBidi"/>
          <w:b/>
          <w:sz w:val="30"/>
          <w:szCs w:val="32"/>
        </w:rPr>
        <w:t>BC</w:t>
      </w:r>
      <w:r w:rsidRPr="00B03BE9">
        <w:rPr>
          <w:rFonts w:hAnsiTheme="majorHAnsi" w:cstheme="majorBidi"/>
          <w:b/>
          <w:sz w:val="30"/>
          <w:szCs w:val="32"/>
        </w:rPr>
        <w:t>与寄存器</w:t>
      </w:r>
      <w:r w:rsidRPr="00B03BE9">
        <w:rPr>
          <w:rFonts w:hAnsiTheme="majorHAnsi" w:cstheme="majorBidi" w:hint="eastAsia"/>
          <w:b/>
          <w:sz w:val="30"/>
          <w:szCs w:val="32"/>
        </w:rPr>
        <w:t>CSR:</w:t>
      </w:r>
      <w:r w:rsidRPr="00B03BE9">
        <w:rPr>
          <w:rFonts w:hAnsiTheme="majorHAnsi" w:cstheme="majorBidi"/>
          <w:b/>
          <w:sz w:val="30"/>
          <w:szCs w:val="32"/>
        </w:rPr>
        <w:t>PC</w:t>
      </w:r>
    </w:p>
    <w:p w14:paraId="1D562677" w14:textId="5F05CB95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PC</w:t>
      </w:r>
      <w:r w:rsidRPr="00B03BE9">
        <w:rPr>
          <w:rFonts w:ascii="Cascadia Code" w:hAnsi="Cascadia Code"/>
        </w:rPr>
        <w:t>即程序计数器，</w:t>
      </w:r>
      <w:r w:rsidRPr="00B03BE9">
        <w:t>长</w:t>
      </w:r>
      <w:r w:rsidRPr="00B03BE9">
        <w:t>2</w:t>
      </w:r>
      <w:r w:rsidRPr="00B03BE9">
        <w:t>字节（</w:t>
      </w:r>
      <w:r w:rsidRPr="00B03BE9">
        <w:t>16bit</w:t>
      </w:r>
      <w:r w:rsidRPr="00B03BE9">
        <w:t>）。与</w:t>
      </w:r>
      <w:r w:rsidRPr="00B03BE9">
        <w:rPr>
          <w:rFonts w:ascii="Cascadia Code" w:hAnsi="Cascadia Code"/>
        </w:rPr>
        <w:t>CSR</w:t>
      </w:r>
      <w:r w:rsidRPr="00B03BE9">
        <w:t>一起构成</w:t>
      </w:r>
      <w:bookmarkStart w:id="14" w:name="OLE_LINK36"/>
      <w:r w:rsidRPr="00B03BE9">
        <w:rPr>
          <w:rFonts w:ascii="Cascadia Code" w:hAnsi="Cascadia Code"/>
        </w:rPr>
        <w:t>CSR:PC</w:t>
      </w:r>
      <w:bookmarkEnd w:id="14"/>
      <w:r w:rsidR="00585639">
        <w:rPr>
          <w:rFonts w:hint="eastAsia"/>
        </w:rPr>
        <w:t>(</w:t>
      </w:r>
      <w:r w:rsidR="00585639">
        <w:rPr>
          <w:rFonts w:hint="eastAsia"/>
        </w:rPr>
        <w:t>共</w:t>
      </w:r>
      <w:r w:rsidR="00585639">
        <w:rPr>
          <w:rFonts w:hint="eastAsia"/>
        </w:rPr>
        <w:t>2.5</w:t>
      </w:r>
      <w:r w:rsidR="00585639">
        <w:rPr>
          <w:rFonts w:hint="eastAsia"/>
        </w:rPr>
        <w:t>字节</w:t>
      </w:r>
      <w:r w:rsidR="00585639">
        <w:rPr>
          <w:rFonts w:hint="eastAsia"/>
        </w:rPr>
        <w:t>=20bit)</w:t>
      </w:r>
      <w:r w:rsidRPr="00B03BE9">
        <w:rPr>
          <w:rFonts w:ascii="Cascadia Code" w:hAnsi="Cascadia Code"/>
        </w:rPr>
        <w:t>CSR:PC</w:t>
      </w:r>
      <w:r w:rsidRPr="00B03BE9">
        <w:t>指向</w:t>
      </w:r>
      <w:r w:rsidRPr="00B03BE9">
        <w:t>CPU</w:t>
      </w:r>
      <w:r w:rsidRPr="00B03BE9">
        <w:t>要执行的下一条指令。</w:t>
      </w:r>
    </w:p>
    <w:p w14:paraId="0D0E5A9B" w14:textId="77777777" w:rsidR="00B03BE9" w:rsidRPr="00B03BE9" w:rsidRDefault="00B03BE9" w:rsidP="00B03BE9">
      <w:pPr>
        <w:ind w:firstLine="420"/>
      </w:pPr>
      <w:r w:rsidRPr="00B03BE9">
        <w:t>CPU</w:t>
      </w:r>
      <w:r w:rsidRPr="00B03BE9">
        <w:t>工作时，会从</w:t>
      </w:r>
      <w:r w:rsidRPr="00B03BE9">
        <w:rPr>
          <w:rFonts w:ascii="Cascadia Code" w:hAnsi="Cascadia Code"/>
        </w:rPr>
        <w:t>CSR:PC</w:t>
      </w:r>
      <w:r w:rsidRPr="00B03BE9">
        <w:t>指向的地方取一条指令（</w:t>
      </w:r>
      <w:r w:rsidRPr="00B03BE9">
        <w:rPr>
          <w:b/>
          <w:bCs/>
        </w:rPr>
        <w:t>Fetch</w:t>
      </w:r>
      <w:r w:rsidRPr="00B03BE9">
        <w:t>），然后根据指令的长度，自动把</w:t>
      </w:r>
      <w:r w:rsidRPr="00B03BE9">
        <w:rPr>
          <w:rFonts w:ascii="Cascadia Code" w:hAnsi="Cascadia Code"/>
        </w:rPr>
        <w:t>PC+2</w:t>
      </w:r>
      <w:r w:rsidRPr="00B03BE9">
        <w:t>或</w:t>
      </w:r>
      <w:r w:rsidRPr="00B03BE9">
        <w:rPr>
          <w:rFonts w:ascii="Cascadia Code" w:hAnsi="Cascadia Code"/>
        </w:rPr>
        <w:t>+4</w:t>
      </w:r>
      <w:r w:rsidRPr="00B03BE9">
        <w:t>，让它指向下一条指令，接下来再执行最开始取来的那条指令。（一般来说，一条指令长</w:t>
      </w:r>
      <w:r w:rsidRPr="00B03BE9">
        <w:t>2</w:t>
      </w:r>
      <w:r w:rsidRPr="00B03BE9">
        <w:t>字节</w:t>
      </w:r>
      <w:r w:rsidRPr="00B03BE9">
        <w:rPr>
          <w:rFonts w:hint="eastAsia"/>
        </w:rPr>
        <w:t>=16</w:t>
      </w:r>
      <w:r w:rsidRPr="00B03BE9">
        <w:t>bit</w:t>
      </w:r>
      <w:r w:rsidRPr="00B03BE9">
        <w:t>）</w:t>
      </w:r>
    </w:p>
    <w:p w14:paraId="7AB6A8B3" w14:textId="77777777" w:rsidR="00B03BE9" w:rsidRPr="00B03BE9" w:rsidRDefault="00B03BE9" w:rsidP="00B03BE9">
      <w:pPr>
        <w:ind w:firstLine="420"/>
      </w:pPr>
      <w:r w:rsidRPr="00B03BE9">
        <w:t>需要注意的是，</w:t>
      </w:r>
      <w:r w:rsidRPr="00B03BE9">
        <w:rPr>
          <w:rFonts w:ascii="Cascadia Code" w:hAnsi="Cascadia Code"/>
        </w:rPr>
        <w:t>PC</w:t>
      </w:r>
      <w:r w:rsidRPr="00B03BE9">
        <w:t>自增不会影响</w:t>
      </w:r>
      <w:r w:rsidRPr="00B03BE9">
        <w:rPr>
          <w:rFonts w:ascii="Cascadia Code" w:hAnsi="Cascadia Code"/>
        </w:rPr>
        <w:t>CSR</w:t>
      </w:r>
      <w:r w:rsidRPr="00B03BE9">
        <w:t>的值。</w:t>
      </w:r>
    </w:p>
    <w:p w14:paraId="4C72C44D" w14:textId="77777777" w:rsidR="00B03BE9" w:rsidRPr="00B03BE9" w:rsidRDefault="00B03BE9" w:rsidP="00B03BE9">
      <w:pPr>
        <w:ind w:firstLine="420"/>
      </w:pPr>
      <w:r w:rsidRPr="00B03BE9">
        <w:t>当</w:t>
      </w:r>
      <w:r w:rsidRPr="00B03BE9">
        <w:rPr>
          <w:rFonts w:hint="eastAsia"/>
        </w:rPr>
        <w:t>CPU</w:t>
      </w:r>
      <w:r w:rsidRPr="00B03BE9">
        <w:t>工作</w:t>
      </w:r>
      <w:r w:rsidRPr="00B03BE9">
        <w:rPr>
          <w:rFonts w:hint="eastAsia"/>
        </w:rPr>
        <w:t>时，</w:t>
      </w:r>
      <w:bookmarkStart w:id="15" w:name="OLE_LINK42"/>
      <w:r w:rsidRPr="00B03BE9">
        <w:rPr>
          <w:rFonts w:ascii="Cascadia Code" w:hAnsi="Cascadia Code"/>
        </w:rPr>
        <w:t>PC</w:t>
      </w:r>
      <w:bookmarkEnd w:id="15"/>
      <w:r w:rsidRPr="00B03BE9">
        <w:t>在没有分支指令的情况下会一直增长，而</w:t>
      </w:r>
      <w:r w:rsidRPr="00B03BE9">
        <w:t>CPU</w:t>
      </w:r>
      <w:r w:rsidRPr="00B03BE9">
        <w:t>就会按照顺序一条一条执行下去。</w:t>
      </w:r>
    </w:p>
    <w:p w14:paraId="69E19FC0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PC</w:t>
      </w:r>
      <w:r w:rsidRPr="00B03BE9">
        <w:t>到达尾部会溢出重置</w:t>
      </w:r>
      <w:r w:rsidRPr="00B03BE9">
        <w:t>(</w:t>
      </w:r>
      <w:r w:rsidRPr="00B03BE9">
        <w:rPr>
          <w:rFonts w:ascii="Cascadia Code" w:hAnsi="Cascadia Code"/>
        </w:rPr>
        <w:t>0x</w:t>
      </w:r>
      <w:r w:rsidRPr="00B03BE9">
        <w:rPr>
          <w:rFonts w:ascii="Cascadia Code" w:hAnsi="Cascadia Code" w:hint="eastAsia"/>
        </w:rPr>
        <w:t>FFFE-&gt;</w:t>
      </w:r>
      <w:r w:rsidRPr="00B03BE9">
        <w:rPr>
          <w:rFonts w:ascii="Cascadia Code" w:hAnsi="Cascadia Code"/>
        </w:rPr>
        <w:t>0x0000</w:t>
      </w:r>
      <w:r w:rsidRPr="00B03BE9">
        <w:t>)</w:t>
      </w:r>
      <w:r w:rsidRPr="00B03BE9">
        <w:t>，如果有一条指令可以修改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r w:rsidRPr="00B03BE9">
        <w:t>CPU</w:t>
      </w:r>
      <w:r w:rsidRPr="00B03BE9">
        <w:t>就会跳转到别的地方去。（分支指令）</w:t>
      </w:r>
    </w:p>
    <w:p w14:paraId="0FBA8A87" w14:textId="77777777" w:rsidR="00B03BE9" w:rsidRPr="00B03BE9" w:rsidRDefault="00B03BE9" w:rsidP="00B03BE9">
      <w:pPr>
        <w:ind w:firstLine="420"/>
      </w:pPr>
      <w:r w:rsidRPr="00B03BE9">
        <w:t>如果不去修改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bookmarkStart w:id="16" w:name="OLE_LINK41"/>
      <w:r w:rsidRPr="00B03BE9">
        <w:t>CPU</w:t>
      </w:r>
      <w:r w:rsidRPr="00B03BE9">
        <w:t>就会按照顺序一条一条执行下去。</w:t>
      </w:r>
      <w:bookmarkEnd w:id="16"/>
      <w:r w:rsidRPr="00B03BE9">
        <w:t>如果有一条指令可以修改</w:t>
      </w:r>
      <w:r w:rsidRPr="00B03BE9">
        <w:rPr>
          <w:rFonts w:ascii="Cascadia Code" w:hAnsi="Cascadia Code"/>
        </w:rPr>
        <w:t>PC</w:t>
      </w:r>
      <w:r w:rsidRPr="00B03BE9">
        <w:t>的值，</w:t>
      </w:r>
      <w:r w:rsidRPr="00B03BE9">
        <w:t>CPU</w:t>
      </w:r>
      <w:r w:rsidRPr="00B03BE9">
        <w:t>就会跳转到别的地方去。</w:t>
      </w:r>
      <w:r w:rsidRPr="00B03BE9">
        <w:rPr>
          <w:rFonts w:ascii="Cascadia Code" w:hAnsi="Cascadia Code"/>
        </w:rPr>
        <w:t>B xxx</w:t>
      </w:r>
      <w:r w:rsidRPr="00B03BE9">
        <w:t>表示把</w:t>
      </w:r>
      <w:r w:rsidRPr="00B03BE9">
        <w:t>“</w:t>
      </w:r>
      <w:r w:rsidRPr="00B03BE9">
        <w:rPr>
          <w:rFonts w:ascii="Cascadia Code" w:hAnsi="Cascadia Code"/>
        </w:rPr>
        <w:t>PC</w:t>
      </w:r>
      <w:r w:rsidRPr="00B03BE9">
        <w:t>设为</w:t>
      </w:r>
      <w:r w:rsidRPr="00B03BE9">
        <w:rPr>
          <w:rFonts w:ascii="Cascadia Code" w:hAnsi="Cascadia Code"/>
        </w:rPr>
        <w:t>xxx</w:t>
      </w:r>
      <w:r w:rsidRPr="00B03BE9">
        <w:t>”</w:t>
      </w:r>
      <w:r w:rsidRPr="00B03BE9">
        <w:t>。比如，</w:t>
      </w:r>
      <w:r w:rsidRPr="00B03BE9">
        <w:rPr>
          <w:rFonts w:ascii="Cascadia Code" w:hAnsi="Cascadia Code"/>
        </w:rPr>
        <w:t>B 0x093FE</w:t>
      </w:r>
      <w:r w:rsidRPr="00B03BE9">
        <w:t>表示跳转到</w:t>
      </w:r>
      <w:r w:rsidRPr="00B03BE9">
        <w:rPr>
          <w:rFonts w:ascii="Cascadia Code" w:hAnsi="Cascadia Code"/>
        </w:rPr>
        <w:t>093FE</w:t>
      </w:r>
      <w:r w:rsidRPr="00B03BE9">
        <w:t>这个地方。</w:t>
      </w:r>
    </w:p>
    <w:p w14:paraId="0261279A" w14:textId="77777777" w:rsidR="00B03BE9" w:rsidRPr="00B03BE9" w:rsidRDefault="00B03BE9" w:rsidP="00B03BE9">
      <w:pPr>
        <w:ind w:firstLine="420"/>
      </w:pPr>
      <w:r w:rsidRPr="00B03BE9">
        <w:t>除此以外，还有一种条件跳转。</w:t>
      </w:r>
      <w:r w:rsidRPr="00B03BE9">
        <w:rPr>
          <w:rFonts w:ascii="Cascadia Code" w:hAnsi="Cascadia Code"/>
        </w:rPr>
        <w:t>BC cond, xxx</w:t>
      </w:r>
      <w:r w:rsidRPr="00B03BE9">
        <w:rPr>
          <w:rFonts w:ascii="Cascadia Code" w:hAnsi="Cascadia Code"/>
        </w:rPr>
        <w:t>（也写作</w:t>
      </w:r>
      <w:r w:rsidRPr="00B03BE9">
        <w:rPr>
          <w:rFonts w:ascii="Cascadia Code" w:hAnsi="Cascadia Code"/>
        </w:rPr>
        <w:t>Bcond</w:t>
      </w:r>
      <w:r w:rsidRPr="00B03BE9">
        <w:rPr>
          <w:rFonts w:ascii="Cascadia Code" w:hAnsi="Cascadia Code" w:hint="eastAsia"/>
        </w:rPr>
        <w:t xml:space="preserve"> </w:t>
      </w:r>
      <w:r w:rsidRPr="00B03BE9">
        <w:rPr>
          <w:rFonts w:ascii="Cascadia Code" w:hAnsi="Cascadia Code"/>
        </w:rPr>
        <w:t>xxx</w:t>
      </w:r>
      <w:r w:rsidRPr="00B03BE9">
        <w:rPr>
          <w:rFonts w:ascii="Cascadia Code" w:hAnsi="Cascadia Code"/>
        </w:rPr>
        <w:t>，两者都对）</w:t>
      </w:r>
      <w:r w:rsidRPr="00B03BE9">
        <w:t>表示</w:t>
      </w:r>
      <w:r w:rsidRPr="00B03BE9">
        <w:t>“</w:t>
      </w:r>
      <w:r w:rsidRPr="00B03BE9">
        <w:t>如果满足条件</w:t>
      </w:r>
      <w:r w:rsidRPr="00B03BE9">
        <w:rPr>
          <w:rFonts w:ascii="Cascadia Code" w:hAnsi="Cascadia Code"/>
        </w:rPr>
        <w:t>cond</w:t>
      </w:r>
      <w:r w:rsidRPr="00B03BE9">
        <w:t>，就跳转到</w:t>
      </w:r>
      <w:r w:rsidRPr="00B03BE9">
        <w:rPr>
          <w:rFonts w:ascii="Cascadia Code" w:hAnsi="Cascadia Code"/>
        </w:rPr>
        <w:t>xxx</w:t>
      </w:r>
      <w:r w:rsidRPr="00B03BE9">
        <w:t>”</w:t>
      </w:r>
      <w:r w:rsidRPr="00B03BE9">
        <w:t>。这条指令常常与</w:t>
      </w:r>
      <w:r w:rsidRPr="00B03BE9">
        <w:rPr>
          <w:rFonts w:ascii="Cascadia Code" w:hAnsi="Cascadia Code"/>
        </w:rPr>
        <w:t>CMP</w:t>
      </w:r>
      <w:r w:rsidRPr="00B03BE9">
        <w:t>连用。</w:t>
      </w:r>
    </w:p>
    <w:p w14:paraId="6438E827" w14:textId="77777777" w:rsidR="00B03BE9" w:rsidRPr="00B03BE9" w:rsidRDefault="00B03BE9" w:rsidP="00B03BE9">
      <w:pPr>
        <w:ind w:firstLine="420"/>
      </w:pPr>
      <w:r w:rsidRPr="00B03BE9">
        <w:t>其中，条件</w:t>
      </w:r>
      <w:r w:rsidRPr="00B03BE9">
        <w:rPr>
          <w:rFonts w:ascii="Cascadia Code" w:hAnsi="Cascadia Code"/>
        </w:rPr>
        <w:t>cond</w:t>
      </w:r>
      <w:r w:rsidRPr="00B03BE9">
        <w:t>有这些：</w:t>
      </w:r>
    </w:p>
    <w:p w14:paraId="762F1CA0" w14:textId="1DA3F1A1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AL</w:t>
      </w:r>
      <w:r w:rsidRPr="00B03BE9">
        <w:t>表示无条件。从功能上看，</w:t>
      </w:r>
      <w:r w:rsidRPr="00B03BE9">
        <w:rPr>
          <w:rFonts w:ascii="Cascadia Code" w:hAnsi="Cascadia Code"/>
        </w:rPr>
        <w:t>BC AL, xxx</w:t>
      </w:r>
      <w:r w:rsidRPr="00B03BE9">
        <w:t>和</w:t>
      </w:r>
      <w:r w:rsidRPr="00B03BE9">
        <w:rPr>
          <w:rFonts w:ascii="Cascadia Code" w:hAnsi="Cascadia Code"/>
        </w:rPr>
        <w:t>B xxx</w:t>
      </w:r>
      <w:r w:rsidRPr="00B03BE9">
        <w:t>是相同的。</w:t>
      </w:r>
    </w:p>
    <w:p w14:paraId="086A0BA8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EQ</w:t>
      </w:r>
      <w:r w:rsidRPr="00B03BE9">
        <w:t>表示等于（也就是</w:t>
      </w:r>
      <w:r w:rsidRPr="00B03BE9">
        <w:rPr>
          <w:rFonts w:ascii="Cascadia Code" w:hAnsi="Cascadia Code"/>
        </w:rPr>
        <w:t>Z=1</w:t>
      </w:r>
      <w:r w:rsidRPr="00B03BE9">
        <w:t>）。</w:t>
      </w:r>
    </w:p>
    <w:p w14:paraId="674DE44D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NE</w:t>
      </w:r>
      <w:r w:rsidRPr="00B03BE9">
        <w:t>表示不等于（也就是</w:t>
      </w:r>
      <w:r w:rsidRPr="00B03BE9">
        <w:rPr>
          <w:rFonts w:ascii="Cascadia Code" w:hAnsi="Cascadia Code"/>
        </w:rPr>
        <w:t>Z=0</w:t>
      </w:r>
      <w:r w:rsidRPr="00B03BE9">
        <w:t>）。</w:t>
      </w:r>
    </w:p>
    <w:p w14:paraId="323C479F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LT</w:t>
      </w:r>
      <w:r w:rsidRPr="00B03BE9">
        <w:t>表示小于（也就是</w:t>
      </w:r>
      <w:r w:rsidRPr="00B03BE9">
        <w:rPr>
          <w:rFonts w:ascii="Cascadia Code" w:hAnsi="Cascadia Code"/>
        </w:rPr>
        <w:t>C=1</w:t>
      </w:r>
      <w:r w:rsidRPr="00B03BE9">
        <w:t>）。</w:t>
      </w:r>
    </w:p>
    <w:p w14:paraId="4D947CF2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GE</w:t>
      </w:r>
      <w:r w:rsidRPr="00B03BE9">
        <w:t>表示大于等于（也就是</w:t>
      </w:r>
      <w:r w:rsidRPr="00B03BE9">
        <w:rPr>
          <w:rFonts w:ascii="Cascadia Code" w:hAnsi="Cascadia Code"/>
        </w:rPr>
        <w:t>C=0</w:t>
      </w:r>
      <w:r w:rsidRPr="00B03BE9">
        <w:t>）。</w:t>
      </w:r>
    </w:p>
    <w:p w14:paraId="548A361E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LE</w:t>
      </w:r>
      <w:r w:rsidRPr="00B03BE9">
        <w:t>表示小于等于（也就是</w:t>
      </w:r>
      <w:r w:rsidRPr="00B03BE9">
        <w:rPr>
          <w:rFonts w:ascii="Cascadia Code" w:hAnsi="Cascadia Code"/>
        </w:rPr>
        <w:t>C=1</w:t>
      </w:r>
      <w:r w:rsidRPr="00B03BE9">
        <w:rPr>
          <w:rFonts w:ascii="Cascadia Code" w:hAnsi="Cascadia Code"/>
        </w:rPr>
        <w:t>或</w:t>
      </w:r>
      <w:r w:rsidRPr="00B03BE9">
        <w:rPr>
          <w:rFonts w:ascii="Cascadia Code" w:hAnsi="Cascadia Code"/>
        </w:rPr>
        <w:t>Z=1</w:t>
      </w:r>
      <w:r w:rsidRPr="00B03BE9">
        <w:t>）。</w:t>
      </w:r>
    </w:p>
    <w:p w14:paraId="554AED72" w14:textId="77777777" w:rsidR="00B03BE9" w:rsidRPr="00B03BE9" w:rsidRDefault="00B03BE9" w:rsidP="00B03BE9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</w:pPr>
      <w:r w:rsidRPr="00B03BE9">
        <w:rPr>
          <w:rFonts w:ascii="Cascadia Code" w:hAnsi="Cascadia Code"/>
        </w:rPr>
        <w:t>GT</w:t>
      </w:r>
      <w:r w:rsidRPr="00B03BE9">
        <w:t>表示大于（也就是</w:t>
      </w:r>
      <w:r w:rsidRPr="00B03BE9">
        <w:rPr>
          <w:rFonts w:ascii="Cascadia Code" w:hAnsi="Cascadia Code"/>
        </w:rPr>
        <w:t>C=0</w:t>
      </w:r>
      <w:r w:rsidRPr="00B03BE9">
        <w:t>且</w:t>
      </w:r>
      <w:r w:rsidRPr="00B03BE9">
        <w:rPr>
          <w:rFonts w:ascii="Cascadia Code" w:hAnsi="Cascadia Code"/>
        </w:rPr>
        <w:t>Z=0</w:t>
      </w:r>
      <w:r w:rsidRPr="00B03BE9">
        <w:t>）。</w:t>
      </w:r>
    </w:p>
    <w:p w14:paraId="52DF5215" w14:textId="436C61E7" w:rsidR="00B03BE9" w:rsidRPr="00B03BE9" w:rsidRDefault="00B03BE9" w:rsidP="007B2174">
      <w:pPr>
        <w:numPr>
          <w:ilvl w:val="0"/>
          <w:numId w:val="15"/>
        </w:numPr>
        <w:spacing w:beforeLines="50" w:before="120" w:afterLines="50" w:after="120"/>
        <w:ind w:firstLineChars="0"/>
        <w:contextualSpacing/>
        <w:jc w:val="left"/>
        <w:rPr>
          <w:rFonts w:hint="eastAsia"/>
        </w:rPr>
      </w:pPr>
      <w:r w:rsidRPr="00B03BE9">
        <w:rPr>
          <w:rFonts w:ascii="Cascadia Code" w:hAnsi="Cascadia Code"/>
        </w:rPr>
        <w:lastRenderedPageBreak/>
        <w:t>cond</w:t>
      </w:r>
      <w:r w:rsidRPr="00B03BE9">
        <w:t>还有</w:t>
      </w:r>
      <w:r w:rsidRPr="00B03BE9">
        <w:rPr>
          <w:rFonts w:ascii="Cascadia Code" w:hAnsi="Cascadia Code"/>
        </w:rPr>
        <w:t>GES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GTS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LES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LTS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PS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NS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NV</w:t>
      </w:r>
      <w:r w:rsidRPr="00B03BE9">
        <w:rPr>
          <w:rFonts w:ascii="Cascadia Code" w:hAnsi="Cascadia Code"/>
        </w:rPr>
        <w:t>、</w:t>
      </w:r>
      <w:r w:rsidRPr="00B03BE9">
        <w:rPr>
          <w:rFonts w:ascii="Cascadia Code" w:hAnsi="Cascadia Code"/>
        </w:rPr>
        <w:t>OV</w:t>
      </w:r>
      <w:r w:rsidRPr="00B03BE9">
        <w:t>。它们用得较少，具体规则可以查阅操作手册，这里就不展开了。</w:t>
      </w:r>
    </w:p>
    <w:p w14:paraId="03C185D5" w14:textId="77777777" w:rsidR="00B03BE9" w:rsidRPr="00B03BE9" w:rsidRDefault="00B03BE9" w:rsidP="00B03BE9">
      <w:pPr>
        <w:ind w:firstLine="420"/>
      </w:pPr>
      <w:r w:rsidRPr="00B03BE9">
        <w:t>接下来看一个例子。下面的程序意思是，如果</w:t>
      </w:r>
      <w:r w:rsidRPr="00B03BE9">
        <w:rPr>
          <w:rFonts w:ascii="Cascadia Code" w:hAnsi="Cascadia Code"/>
        </w:rPr>
        <w:t>R0</w:t>
      </w:r>
      <w:r w:rsidRPr="00B03BE9">
        <w:t>在</w:t>
      </w:r>
      <w:r w:rsidRPr="00B03BE9">
        <w:rPr>
          <w:rFonts w:ascii="Cascadia Code" w:hAnsi="Cascadia Code"/>
        </w:rPr>
        <w:t>[0x20, 0x40)</w:t>
      </w:r>
      <w:r w:rsidRPr="00B03BE9">
        <w:t>中，就赋值</w:t>
      </w:r>
      <w:r w:rsidRPr="00B03BE9">
        <w:rPr>
          <w:rFonts w:ascii="Cascadia Code" w:hAnsi="Cascadia Code"/>
        </w:rPr>
        <w:t>R1=1</w:t>
      </w:r>
      <w:r w:rsidRPr="00B03BE9">
        <w:t>，否则，</w:t>
      </w:r>
      <w:r w:rsidRPr="00B03BE9">
        <w:rPr>
          <w:rFonts w:ascii="Cascadia Code" w:hAnsi="Cascadia Code"/>
        </w:rPr>
        <w:t>R1=0</w:t>
      </w:r>
      <w:r w:rsidRPr="00B03BE9">
        <w:t>。</w:t>
      </w:r>
    </w:p>
    <w:p w14:paraId="3237DC26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0x20</w:t>
      </w:r>
    </w:p>
    <w:p w14:paraId="2405783F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LT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</w:p>
    <w:p w14:paraId="00E2C595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CMP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0x40</w:t>
      </w:r>
    </w:p>
    <w:p w14:paraId="16C29D8E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10006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GE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</w:p>
    <w:p w14:paraId="4322FB7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10008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301525DC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AL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</w:t>
      </w:r>
    </w:p>
    <w:p w14:paraId="365A383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</w:p>
    <w:p w14:paraId="3E2AB6BF" w14:textId="77777777" w:rsidR="00B03BE9" w:rsidRPr="00B03BE9" w:rsidRDefault="00B03BE9" w:rsidP="00B03BE9">
      <w:pPr>
        <w:ind w:firstLine="422"/>
      </w:pPr>
      <w:r w:rsidRPr="00B03BE9">
        <w:rPr>
          <w:rFonts w:cstheme="majorBidi"/>
          <w:b/>
          <w:szCs w:val="24"/>
        </w:rPr>
        <w:t>注：</w:t>
      </w:r>
      <w:r w:rsidRPr="00B03BE9">
        <w:t>指令前的数字（如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t>）表示指令的序号。</w:t>
      </w:r>
    </w:p>
    <w:p w14:paraId="07B19C66" w14:textId="77777777" w:rsidR="00B03BE9" w:rsidRPr="00B03BE9" w:rsidRDefault="00B03BE9" w:rsidP="00B03BE9">
      <w:pPr>
        <w:ind w:firstLine="420"/>
      </w:pPr>
      <w:r w:rsidRPr="00B03BE9">
        <w:t>再看一个例子。下面的程序运行完后，</w:t>
      </w:r>
      <w:r w:rsidRPr="00B03BE9">
        <w:rPr>
          <w:rFonts w:ascii="Cascadia Code" w:hAnsi="Cascadia Code"/>
        </w:rPr>
        <w:t>R0</w:t>
      </w:r>
      <w:r w:rsidRPr="00B03BE9">
        <w:rPr>
          <w:rFonts w:hint="eastAsia"/>
        </w:rPr>
        <w:t>等于</w:t>
      </w:r>
      <w:r w:rsidRPr="00B03BE9">
        <w:t>1</w:t>
      </w:r>
      <w:r w:rsidRPr="00B03BE9">
        <w:t>加到</w:t>
      </w:r>
      <w:r w:rsidRPr="00B03BE9">
        <w:t>10</w:t>
      </w:r>
      <w:r w:rsidRPr="00B03BE9">
        <w:t>的和</w:t>
      </w:r>
      <w:r w:rsidRPr="00B03BE9">
        <w:t>55</w:t>
      </w:r>
      <w:r w:rsidRPr="00B03BE9">
        <w:t>。</w:t>
      </w:r>
      <w:r w:rsidRPr="00B03BE9">
        <w:rPr>
          <w:rFonts w:hint="eastAsia"/>
        </w:rPr>
        <w:t>（下面的数均为十进制，无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x</w:t>
      </w:r>
      <w:r w:rsidRPr="00B03BE9">
        <w:rPr>
          <w:rFonts w:hint="eastAsia"/>
        </w:rPr>
        <w:t>前缀）</w:t>
      </w:r>
    </w:p>
    <w:p w14:paraId="43C9B4D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</w:p>
    <w:p w14:paraId="2C2AA5DF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MOV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7B2A1DB8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ADD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</w:p>
    <w:p w14:paraId="19C32783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10006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 ADD 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6ECF963E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10008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> CMP</w:t>
      </w:r>
      <w:r w:rsidRPr="00B03BE9">
        <w:rPr>
          <w:rFonts w:ascii="Cascadia Code" w:hAnsi="Cascadia Code" w:cs="Cascadia Code" w:hint="eastAsia"/>
          <w:color w:val="0000FF"/>
          <w:kern w:val="0"/>
          <w:szCs w:val="21"/>
          <w14:ligatures w14:val="none"/>
        </w:rPr>
        <w:t xml:space="preserve">    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</w:t>
      </w:r>
    </w:p>
    <w:p w14:paraId="2CC3B792" w14:textId="77777777" w:rsidR="00B03BE9" w:rsidRPr="00B03BE9" w:rsidRDefault="00B03BE9" w:rsidP="00B03BE9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A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B03BE9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10004</w:t>
      </w:r>
    </w:p>
    <w:p w14:paraId="6B661701" w14:textId="77777777" w:rsidR="00B03BE9" w:rsidRPr="00B03BE9" w:rsidRDefault="00B03BE9" w:rsidP="00B03BE9">
      <w:pPr>
        <w:keepNext/>
        <w:keepLines/>
        <w:widowControl/>
        <w:numPr>
          <w:ilvl w:val="2"/>
          <w:numId w:val="1"/>
        </w:numPr>
        <w:tabs>
          <w:tab w:val="left" w:pos="1021"/>
        </w:tabs>
        <w:snapToGrid/>
        <w:spacing w:before="160" w:after="80" w:line="240" w:lineRule="auto"/>
        <w:ind w:left="0" w:firstLineChars="0" w:firstLine="0"/>
        <w:jc w:val="left"/>
        <w:outlineLvl w:val="2"/>
        <w:rPr>
          <w:rFonts w:hAnsiTheme="majorHAnsi" w:cstheme="majorBidi"/>
          <w:b/>
          <w:sz w:val="30"/>
          <w:szCs w:val="32"/>
        </w:rPr>
      </w:pPr>
      <w:r w:rsidRPr="00B03BE9">
        <w:rPr>
          <w:rFonts w:hAnsiTheme="majorHAnsi" w:cstheme="majorBidi"/>
          <w:b/>
          <w:sz w:val="30"/>
          <w:szCs w:val="32"/>
        </w:rPr>
        <w:t>L</w:t>
      </w:r>
      <w:r w:rsidRPr="00B03BE9">
        <w:rPr>
          <w:rFonts w:hAnsiTheme="majorHAnsi" w:cstheme="majorBidi"/>
          <w:b/>
          <w:sz w:val="30"/>
          <w:szCs w:val="32"/>
        </w:rPr>
        <w:t>和</w:t>
      </w:r>
      <w:r w:rsidRPr="00B03BE9">
        <w:rPr>
          <w:rFonts w:hAnsiTheme="majorHAnsi" w:cstheme="majorBidi"/>
          <w:b/>
          <w:sz w:val="30"/>
          <w:szCs w:val="32"/>
        </w:rPr>
        <w:t>ST</w:t>
      </w:r>
    </w:p>
    <w:p w14:paraId="468D7FB1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L</w:t>
      </w:r>
      <w:r w:rsidRPr="00B03BE9">
        <w:t>和</w:t>
      </w:r>
      <w:r w:rsidRPr="00B03BE9">
        <w:rPr>
          <w:rFonts w:ascii="Cascadia Code" w:hAnsi="Cascadia Code"/>
        </w:rPr>
        <w:t>ST</w:t>
      </w:r>
      <w:r w:rsidRPr="00B03BE9">
        <w:t>负责对内存的读写。</w:t>
      </w:r>
      <w:r w:rsidRPr="00B03BE9">
        <w:rPr>
          <w:rFonts w:hint="eastAsia"/>
        </w:rPr>
        <w:t>(Load/Store)</w:t>
      </w:r>
    </w:p>
    <w:p w14:paraId="3D688CBB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L a, p</w:t>
      </w:r>
      <w:r w:rsidRPr="00B03BE9">
        <w:t>表示</w:t>
      </w:r>
      <w:bookmarkStart w:id="17" w:name="OLE_LINK22"/>
      <w:r w:rsidRPr="00B03BE9">
        <w:t>从内存中位置为</w:t>
      </w:r>
      <w:r w:rsidRPr="00B03BE9">
        <w:rPr>
          <w:rFonts w:ascii="Cascadia Code" w:hAnsi="Cascadia Code"/>
        </w:rPr>
        <w:t>p</w:t>
      </w:r>
      <w:r w:rsidRPr="00B03BE9">
        <w:t>的地方读取数据并赋给</w:t>
      </w:r>
      <w:r w:rsidRPr="00B03BE9">
        <w:rPr>
          <w:rFonts w:ascii="Cascadia Code" w:hAnsi="Cascadia Code"/>
        </w:rPr>
        <w:t>a</w:t>
      </w:r>
      <w:bookmarkEnd w:id="17"/>
      <w:r w:rsidRPr="00B03BE9">
        <w:t>。其中</w:t>
      </w:r>
      <w:r w:rsidRPr="00B03BE9">
        <w:rPr>
          <w:rFonts w:ascii="Cascadia Code" w:hAnsi="Cascadia Code"/>
        </w:rPr>
        <w:t>a</w:t>
      </w:r>
      <w:r w:rsidRPr="00B03BE9">
        <w:t>是寄存器，</w:t>
      </w:r>
      <w:r w:rsidRPr="00B03BE9">
        <w:rPr>
          <w:rFonts w:ascii="Cascadia Code" w:hAnsi="Cascadia Code"/>
        </w:rPr>
        <w:t>p</w:t>
      </w:r>
      <w:r w:rsidRPr="00B03BE9">
        <w:t>可以是寄存器，也可以是数值。</w:t>
      </w:r>
    </w:p>
    <w:p w14:paraId="6EEBBD32" w14:textId="77777777" w:rsidR="00B03BE9" w:rsidRPr="00B03BE9" w:rsidRDefault="00B03BE9" w:rsidP="00B03BE9">
      <w:pPr>
        <w:ind w:firstLine="420"/>
      </w:pPr>
      <w:r w:rsidRPr="00B03BE9">
        <w:t>比如，</w:t>
      </w:r>
      <w:r w:rsidRPr="00B03BE9">
        <w:rPr>
          <w:rFonts w:ascii="Cascadia Code" w:hAnsi="Cascadia Code"/>
        </w:rPr>
        <w:t xml:space="preserve">L R0, </w:t>
      </w:r>
      <w:r w:rsidRPr="00B03BE9">
        <w:rPr>
          <w:rFonts w:ascii="Cascadia Code" w:hAnsi="Cascadia Code" w:hint="eastAsia"/>
        </w:rPr>
        <w:t>0x</w:t>
      </w:r>
      <w:r w:rsidRPr="00B03BE9">
        <w:rPr>
          <w:rFonts w:ascii="Cascadia Code" w:hAnsi="Cascadia Code"/>
        </w:rPr>
        <w:t>D155</w:t>
      </w:r>
      <w:r w:rsidRPr="00B03BE9">
        <w:t>表示从</w:t>
      </w:r>
      <w:r w:rsidRPr="00B03BE9">
        <w:rPr>
          <w:rFonts w:hint="eastAsia"/>
        </w:rPr>
        <w:t>内存</w:t>
      </w:r>
      <w:r w:rsidRPr="00B03BE9">
        <w:rPr>
          <w:rFonts w:ascii="Cascadia Code" w:hAnsi="Cascadia Code"/>
        </w:rPr>
        <w:t>D155</w:t>
      </w:r>
      <w:r w:rsidRPr="00B03BE9">
        <w:t>这里读取一个字节赋给</w:t>
      </w:r>
      <w:r w:rsidRPr="00B03BE9">
        <w:rPr>
          <w:rFonts w:ascii="Cascadia Code" w:hAnsi="Cascadia Code"/>
        </w:rPr>
        <w:t>R0</w:t>
      </w:r>
      <w:r w:rsidRPr="00B03BE9">
        <w:rPr>
          <w:rFonts w:ascii="Cascadia Code" w:hAnsi="Cascadia Code" w:hint="eastAsia"/>
        </w:rPr>
        <w:t>，</w:t>
      </w:r>
      <w:r w:rsidRPr="00B03BE9">
        <w:rPr>
          <w:rFonts w:ascii="Cascadia Code" w:hAnsi="Cascadia Code"/>
        </w:rPr>
        <w:t>L ER2, [ER0]</w:t>
      </w:r>
      <w:r w:rsidRPr="00B03BE9">
        <w:t>表示从</w:t>
      </w:r>
      <w:r w:rsidRPr="00B03BE9">
        <w:rPr>
          <w:rFonts w:ascii="Cascadia Code" w:hAnsi="Cascadia Code"/>
        </w:rPr>
        <w:t>ER0</w:t>
      </w:r>
      <w:r w:rsidRPr="00B03BE9">
        <w:t>指向的地方读取两个字节赋给</w:t>
      </w:r>
      <w:r w:rsidRPr="00B03BE9">
        <w:rPr>
          <w:rFonts w:ascii="Cascadia Code" w:hAnsi="Cascadia Code"/>
        </w:rPr>
        <w:t>ER2</w:t>
      </w:r>
      <w:r w:rsidRPr="00B03BE9">
        <w:t>。</w:t>
      </w:r>
    </w:p>
    <w:p w14:paraId="64C60A24" w14:textId="77777777" w:rsidR="00B03BE9" w:rsidRPr="00B03BE9" w:rsidRDefault="00B03BE9" w:rsidP="00B03BE9">
      <w:pPr>
        <w:ind w:firstLine="420"/>
      </w:pPr>
      <w:r w:rsidRPr="00B03BE9">
        <w:t>如果需要读取或写入其他段（默认是第</w:t>
      </w:r>
      <w:r w:rsidRPr="00B03BE9">
        <w:t>0</w:t>
      </w:r>
      <w:r w:rsidRPr="00B03BE9">
        <w:t>段，段的概念见</w:t>
      </w:r>
      <w:r w:rsidRPr="00B03BE9">
        <w:rPr>
          <w:rFonts w:hint="eastAsia"/>
          <w:b/>
          <w:bCs/>
        </w:rPr>
        <w:t>2.2</w:t>
      </w:r>
      <w:r w:rsidRPr="00B03BE9">
        <w:t>），需要使用</w:t>
      </w:r>
      <w:r w:rsidRPr="00B03BE9">
        <w:rPr>
          <w:rFonts w:ascii="Cascadia Code" w:hAnsi="Cascadia Code"/>
        </w:rPr>
        <w:t>DSR</w:t>
      </w:r>
      <w:r w:rsidRPr="00B03BE9">
        <w:t>前缀，用汇编是这么表示的：</w:t>
      </w:r>
      <w:r w:rsidRPr="00B03BE9">
        <w:rPr>
          <w:rFonts w:ascii="Cascadia Code" w:hAnsi="Cascadia Code"/>
        </w:rPr>
        <w:t>L ERn, DSR:[ERm]</w:t>
      </w:r>
    </w:p>
    <w:p w14:paraId="1C800556" w14:textId="77777777" w:rsidR="00B03BE9" w:rsidRPr="00B03BE9" w:rsidRDefault="00B03BE9" w:rsidP="00B03BE9">
      <w:pPr>
        <w:ind w:firstLine="420"/>
      </w:pPr>
      <w:r w:rsidRPr="00B03BE9">
        <w:rPr>
          <w:rFonts w:ascii="Cascadia Code" w:hAnsi="Cascadia Code"/>
        </w:rPr>
        <w:t>ST</w:t>
      </w:r>
      <w:r w:rsidRPr="00B03BE9">
        <w:t>的语法和</w:t>
      </w:r>
      <w:r w:rsidRPr="00B03BE9">
        <w:rPr>
          <w:rFonts w:ascii="Cascadia Code" w:hAnsi="Cascadia Code"/>
        </w:rPr>
        <w:t>L</w:t>
      </w:r>
      <w:r w:rsidRPr="00B03BE9">
        <w:t>相同，功能正好相反，</w:t>
      </w:r>
      <w:r w:rsidRPr="00B03BE9">
        <w:rPr>
          <w:rFonts w:hint="eastAsia"/>
        </w:rPr>
        <w:t>(</w:t>
      </w:r>
      <w:r w:rsidRPr="00B03BE9">
        <w:t>从</w:t>
      </w:r>
      <w:r w:rsidRPr="00B03BE9">
        <w:rPr>
          <w:rFonts w:ascii="Cascadia Code" w:hAnsi="Cascadia Code"/>
        </w:rPr>
        <w:t>a</w:t>
      </w:r>
      <w:r w:rsidRPr="00B03BE9">
        <w:t>读取数据并赋给内存中位置为</w:t>
      </w:r>
      <w:r w:rsidRPr="00B03BE9">
        <w:rPr>
          <w:rFonts w:ascii="Cascadia Code" w:hAnsi="Cascadia Code"/>
        </w:rPr>
        <w:t>p</w:t>
      </w:r>
      <w:r w:rsidRPr="00B03BE9">
        <w:t>的地方</w:t>
      </w:r>
      <w:r w:rsidRPr="00B03BE9">
        <w:rPr>
          <w:rFonts w:hint="eastAsia"/>
        </w:rPr>
        <w:t>)</w:t>
      </w:r>
      <w:r w:rsidRPr="00B03BE9">
        <w:rPr>
          <w:rFonts w:ascii="Cascadia Code" w:hAnsi="Cascadia Code"/>
        </w:rPr>
        <w:t>ST</w:t>
      </w:r>
      <w:r w:rsidRPr="00B03BE9">
        <w:t>表示向内存写入。接下来看一个来自计算器</w:t>
      </w:r>
      <w:r w:rsidRPr="00B03BE9">
        <w:t>ROM</w:t>
      </w:r>
      <w:r w:rsidRPr="00B03BE9">
        <w:t>的实际例子。</w:t>
      </w:r>
    </w:p>
    <w:p w14:paraId="76596A30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bookmarkStart w:id="18" w:name="OLE_LINK23"/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D074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ER8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5F4BAB3F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D076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74F57ACE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D078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087538C2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D07A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:lang w:val="nl-NL"/>
          <w14:ligatures w14:val="none"/>
        </w:rPr>
        <w:t>L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140F3123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D07C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ST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 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, [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>]</w:t>
      </w:r>
    </w:p>
    <w:p w14:paraId="25DCCA35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:lang w:val="nl-NL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:lang w:val="nl-NL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D07E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:lang w:val="nl-NL"/>
          <w14:ligatures w14:val="none"/>
        </w:rPr>
        <w:t xml:space="preserve">ADD 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ER10</w:t>
      </w:r>
      <w:r w:rsidRPr="00B03BE9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, </w:t>
      </w:r>
      <w:bookmarkStart w:id="19" w:name="_Hlk173442062"/>
      <w:r w:rsidRPr="00B03BE9">
        <w:rPr>
          <w:rFonts w:ascii="Cascadia Code" w:hAnsi="Cascadia Code" w:cs="Cascadia Code"/>
          <w:color w:val="098658"/>
          <w:kern w:val="0"/>
          <w:sz w:val="24"/>
          <w:szCs w:val="24"/>
          <w:lang w:val="nl-NL"/>
          <w14:ligatures w14:val="none"/>
        </w:rPr>
        <w:t>0x1</w:t>
      </w:r>
      <w:bookmarkEnd w:id="19"/>
    </w:p>
    <w:p w14:paraId="22461977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lastRenderedPageBreak/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ADD 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 w:val="24"/>
          <w:szCs w:val="24"/>
          <w14:ligatures w14:val="none"/>
        </w:rPr>
        <w:t>0x1</w:t>
      </w:r>
    </w:p>
    <w:p w14:paraId="764BA545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D082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0000FF"/>
          <w:kern w:val="0"/>
          <w:szCs w:val="21"/>
          <w14:ligatures w14:val="none"/>
        </w:rPr>
        <w:t xml:space="preserve">MOV 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   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</w:p>
    <w:p w14:paraId="4F104D5D" w14:textId="77777777" w:rsidR="00B03BE9" w:rsidRPr="00B03BE9" w:rsidRDefault="00B03BE9" w:rsidP="00B03BE9">
      <w:pPr>
        <w:widowControl/>
        <w:shd w:val="clear" w:color="auto" w:fill="FFFFFF"/>
        <w:suppressAutoHyphens/>
        <w:snapToGrid/>
        <w:spacing w:line="330" w:lineRule="atLeast"/>
        <w:ind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D084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Pr="00B03BE9">
        <w:rPr>
          <w:rFonts w:ascii="Cascadia Code" w:hAnsi="Cascadia Code" w:cs="Cascadia Code"/>
          <w:color w:val="267F99"/>
          <w:kern w:val="0"/>
          <w:szCs w:val="21"/>
          <w14:ligatures w14:val="none"/>
        </w:rPr>
        <w:t>BC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NE</w:t>
      </w:r>
      <w:r w:rsidRPr="00B03BE9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B03BE9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B03BE9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D07A</w:t>
      </w:r>
    </w:p>
    <w:p w14:paraId="3F74C805" w14:textId="77777777" w:rsidR="00B03BE9" w:rsidRPr="00B03BE9" w:rsidRDefault="00B03BE9" w:rsidP="00B03BE9">
      <w:pPr>
        <w:ind w:firstLine="420"/>
      </w:pPr>
    </w:p>
    <w:bookmarkEnd w:id="18"/>
    <w:p w14:paraId="7E2A3C7B" w14:textId="77777777" w:rsidR="00B03BE9" w:rsidRPr="00B03BE9" w:rsidRDefault="00B03BE9" w:rsidP="00B03BE9">
      <w:pPr>
        <w:keepNext/>
        <w:keepLines/>
        <w:spacing w:before="80" w:after="40"/>
        <w:ind w:firstLineChars="0" w:firstLine="420"/>
        <w:outlineLvl w:val="4"/>
        <w:rPr>
          <w:rFonts w:cstheme="majorBidi"/>
          <w:b/>
          <w:szCs w:val="24"/>
        </w:rPr>
      </w:pPr>
      <w:r w:rsidRPr="00B03BE9">
        <w:rPr>
          <w:rFonts w:cstheme="majorBidi"/>
          <w:b/>
          <w:szCs w:val="24"/>
        </w:rPr>
        <w:t>看完后，请同学们先仔细想一想</w:t>
      </w:r>
      <w:r w:rsidRPr="00B03BE9">
        <w:rPr>
          <w:rFonts w:cstheme="majorBidi" w:hint="eastAsia"/>
          <w:b/>
          <w:szCs w:val="24"/>
        </w:rPr>
        <w:t>它的功能。</w:t>
      </w:r>
    </w:p>
    <w:p w14:paraId="355F44A1" w14:textId="77777777" w:rsidR="00B03BE9" w:rsidRDefault="00B03BE9" w:rsidP="00B03BE9">
      <w:pPr>
        <w:ind w:firstLine="420"/>
      </w:pPr>
      <w:r w:rsidRPr="00B03BE9">
        <w:rPr>
          <w:rFonts w:hint="eastAsia"/>
        </w:rPr>
        <w:t>同学们发现了吗？</w:t>
      </w:r>
      <w:r w:rsidRPr="00B03BE9">
        <w:t>它的功能是</w:t>
      </w:r>
      <w:r w:rsidRPr="00B03BE9">
        <w:rPr>
          <w:rFonts w:hint="eastAsia"/>
          <w:lang w:val="nl-NL"/>
        </w:rPr>
        <w:t>：</w:t>
      </w:r>
      <w:r w:rsidRPr="00B03BE9">
        <w:t>从</w:t>
      </w:r>
      <w:r w:rsidRPr="00B03BE9">
        <w:rPr>
          <w:rFonts w:ascii="Cascadia Code" w:hAnsi="Cascadia Code"/>
        </w:rPr>
        <w:t>ER2</w:t>
      </w:r>
      <w:r w:rsidRPr="00B03BE9">
        <w:t>指向的</w:t>
      </w:r>
      <w:r w:rsidRPr="00B03BE9">
        <w:rPr>
          <w:rFonts w:hint="eastAsia"/>
        </w:rPr>
        <w:t>内存</w:t>
      </w:r>
      <w:r w:rsidRPr="00B03BE9">
        <w:t>复制一些数据到</w:t>
      </w:r>
      <w:r w:rsidRPr="00B03BE9">
        <w:rPr>
          <w:rFonts w:ascii="Cascadia Code" w:hAnsi="Cascadia Code"/>
        </w:rPr>
        <w:t>ER0</w:t>
      </w:r>
      <w:r w:rsidRPr="00B03BE9">
        <w:t>指向的地方</w:t>
      </w:r>
      <w:r w:rsidRPr="00B03BE9">
        <w:rPr>
          <w:lang w:val="nl-NL"/>
        </w:rPr>
        <w:t>，</w:t>
      </w:r>
      <w:r w:rsidRPr="00B03BE9">
        <w:t>如果读到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rPr>
          <w:lang w:val="nl-NL"/>
        </w:rPr>
        <w:t>，</w:t>
      </w:r>
      <w:r w:rsidRPr="00B03BE9">
        <w:rPr>
          <w:rFonts w:hint="eastAsia"/>
          <w:lang w:val="nl-NL"/>
        </w:rPr>
        <w:t>在复制完</w:t>
      </w:r>
      <w:r w:rsidRPr="00B03BE9">
        <w:rPr>
          <w:rFonts w:ascii="Cascadia Code" w:hAnsi="Cascadia Code" w:hint="eastAsia"/>
        </w:rPr>
        <w:t>00</w:t>
      </w:r>
      <w:r w:rsidRPr="00B03BE9">
        <w:rPr>
          <w:rFonts w:hint="eastAsia"/>
          <w:lang w:val="nl-NL"/>
        </w:rPr>
        <w:t>后，</w:t>
      </w:r>
      <w:r w:rsidRPr="00B03BE9">
        <w:t>就结束复制。（</w:t>
      </w:r>
      <w:r w:rsidRPr="00B03BE9">
        <w:rPr>
          <w:rFonts w:hint="eastAsia"/>
        </w:rPr>
        <w:t>后面会说到：</w:t>
      </w:r>
      <w:r w:rsidRPr="00B03BE9">
        <w:t>字符串是以</w:t>
      </w:r>
      <w:r w:rsidRPr="00B03BE9">
        <w:rPr>
          <w:rFonts w:ascii="Cascadia Code" w:hAnsi="Cascadia Code"/>
        </w:rPr>
        <w:t>NUL</w:t>
      </w:r>
      <w:r w:rsidRPr="00B03BE9">
        <w:t>结尾的，因此这里其实就是复制了一个字符串。）</w:t>
      </w:r>
    </w:p>
    <w:p w14:paraId="5A6F8DA6" w14:textId="4B60A691" w:rsidR="00B03BE9" w:rsidRPr="00B03BE9" w:rsidRDefault="00B03BE9" w:rsidP="00B03BE9">
      <w:pPr>
        <w:ind w:firstLine="422"/>
        <w:rPr>
          <w:rFonts w:hint="eastAsia"/>
        </w:rPr>
      </w:pPr>
      <w:r w:rsidRPr="00B03BE9">
        <w:rPr>
          <w:rStyle w:val="50"/>
        </w:rPr>
        <w:t>注意</w:t>
      </w:r>
      <w:r w:rsidRPr="00B03BE9">
        <w:t>：</w:t>
      </w:r>
      <w:r w:rsidRPr="00B03BE9">
        <w:rPr>
          <w:rFonts w:ascii="Cascadia Code" w:hAnsi="Cascadia Code"/>
        </w:rPr>
        <w:t>0D082</w:t>
      </w:r>
      <w:r w:rsidRPr="00B03BE9">
        <w:t>处的指令</w:t>
      </w:r>
      <w:r w:rsidRPr="00B03BE9">
        <w:rPr>
          <w:rFonts w:ascii="Cascadia Code" w:hAnsi="Cascadia Code"/>
        </w:rPr>
        <w:t>MOV R0, R0</w:t>
      </w:r>
      <w:r w:rsidRPr="00B03BE9">
        <w:t>看起来没有用，但是，刚才说过，</w:t>
      </w:r>
      <w:r w:rsidRPr="00B03BE9">
        <w:rPr>
          <w:rFonts w:ascii="Cascadia Code" w:hAnsi="Cascadia Code"/>
        </w:rPr>
        <w:t>MOV</w:t>
      </w:r>
      <w:r w:rsidRPr="00B03BE9">
        <w:t>指令也会更新</w:t>
      </w:r>
      <w:r w:rsidRPr="00B03BE9">
        <w:rPr>
          <w:rFonts w:ascii="Cascadia Code" w:hAnsi="Cascadia Code"/>
        </w:rPr>
        <w:t>Z</w:t>
      </w:r>
      <w:r w:rsidRPr="00B03BE9">
        <w:t>，因此这里如果</w:t>
      </w:r>
      <w:r w:rsidRPr="00B03BE9">
        <w:rPr>
          <w:rFonts w:ascii="Cascadia Code" w:hAnsi="Cascadia Code"/>
        </w:rPr>
        <w:t>R0</w:t>
      </w:r>
      <w:r w:rsidRPr="00B03BE9">
        <w:t>是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rPr>
          <w:rFonts w:ascii="Cascadia Code" w:hAnsi="Cascadia Code"/>
        </w:rPr>
        <w:t>，</w:t>
      </w:r>
      <w:r w:rsidRPr="00B03BE9">
        <w:rPr>
          <w:rFonts w:ascii="Cascadia Code" w:hAnsi="Cascadia Code"/>
        </w:rPr>
        <w:t>Z</w:t>
      </w:r>
      <w:r w:rsidRPr="00B03BE9">
        <w:t>就设为</w:t>
      </w:r>
      <w:r w:rsidRPr="00B03BE9">
        <w:rPr>
          <w:rFonts w:ascii="Cascadia Code" w:hAnsi="Cascadia Code"/>
        </w:rPr>
        <w:t>1</w:t>
      </w:r>
      <w:r w:rsidRPr="00B03BE9">
        <w:t>，否则，</w:t>
      </w:r>
      <w:r w:rsidRPr="00B03BE9">
        <w:rPr>
          <w:rFonts w:ascii="Cascadia Code" w:hAnsi="Cascadia Code"/>
        </w:rPr>
        <w:t>Z</w:t>
      </w:r>
      <w:r w:rsidRPr="00B03BE9">
        <w:t>设为</w:t>
      </w:r>
      <w:r w:rsidRPr="00B03BE9">
        <w:rPr>
          <w:rFonts w:ascii="Cascadia Code" w:hAnsi="Cascadia Code"/>
        </w:rPr>
        <w:t>0</w:t>
      </w:r>
      <w:r w:rsidRPr="00B03BE9">
        <w:t>。下一条指令</w:t>
      </w:r>
      <w:r w:rsidRPr="00B03BE9">
        <w:rPr>
          <w:rFonts w:ascii="Cascadia Code" w:hAnsi="Cascadia Code"/>
        </w:rPr>
        <w:t>BC NE, 0D07A</w:t>
      </w:r>
      <w:r w:rsidRPr="00B03BE9">
        <w:t>在这里意思就是</w:t>
      </w:r>
      <w:r w:rsidRPr="00B03BE9">
        <w:t>“</w:t>
      </w:r>
      <w:r w:rsidRPr="00B03BE9">
        <w:t>如果</w:t>
      </w:r>
      <w:r w:rsidRPr="00B03BE9">
        <w:rPr>
          <w:rFonts w:ascii="Cascadia Code" w:hAnsi="Cascadia Code"/>
        </w:rPr>
        <w:t>R0</w:t>
      </w:r>
      <w:r w:rsidRPr="00B03BE9">
        <w:t>不是</w:t>
      </w:r>
      <w:r w:rsidRPr="00B03BE9">
        <w:rPr>
          <w:rFonts w:ascii="Cascadia Code" w:hAnsi="Cascadia Code"/>
        </w:rPr>
        <w:t>0</w:t>
      </w:r>
      <w:r w:rsidRPr="00B03BE9">
        <w:rPr>
          <w:rFonts w:ascii="Cascadia Code" w:hAnsi="Cascadia Code" w:hint="eastAsia"/>
        </w:rPr>
        <w:t>0</w:t>
      </w:r>
      <w:r w:rsidRPr="00B03BE9">
        <w:t>，就跳转到</w:t>
      </w:r>
      <w:r w:rsidRPr="00B03BE9">
        <w:rPr>
          <w:rFonts w:ascii="Cascadia Code" w:hAnsi="Cascadia Code"/>
        </w:rPr>
        <w:t>0D07A</w:t>
      </w:r>
      <w:r w:rsidRPr="00B03BE9">
        <w:t>”</w:t>
      </w:r>
      <w:r w:rsidRPr="00B03BE9">
        <w:t>。</w:t>
      </w:r>
    </w:p>
    <w:bookmarkEnd w:id="3"/>
    <w:p w14:paraId="384A05C6" w14:textId="662A9D3F" w:rsidR="00A639E4" w:rsidRPr="004F347B" w:rsidRDefault="00A639E4" w:rsidP="00B03BE9">
      <w:pPr>
        <w:pStyle w:val="3"/>
      </w:pPr>
      <w:r w:rsidRPr="004F347B">
        <w:t>BL</w:t>
      </w:r>
      <w:r w:rsidR="007835F7">
        <w:rPr>
          <w:rFonts w:hint="eastAsia"/>
        </w:rPr>
        <w:t>，</w:t>
      </w:r>
      <w:r w:rsidRPr="004F347B">
        <w:t>RT</w:t>
      </w:r>
      <w:r w:rsidRPr="004F347B">
        <w:t>与寄存器</w:t>
      </w:r>
      <w:r w:rsidRPr="004F347B">
        <w:t>LR</w:t>
      </w:r>
    </w:p>
    <w:p w14:paraId="0ACC3C66" w14:textId="77777777" w:rsidR="00A639E4" w:rsidRPr="004F347B" w:rsidRDefault="00A639E4" w:rsidP="00A639E4">
      <w:pPr>
        <w:ind w:firstLine="420"/>
      </w:pPr>
      <w:r w:rsidRPr="004F347B">
        <w:t>函数</w:t>
      </w:r>
      <w:r w:rsidRPr="004F347B">
        <w:t>A</w:t>
      </w:r>
      <w:r w:rsidRPr="004F347B">
        <w:t>要调用函数</w:t>
      </w:r>
      <w:r w:rsidRPr="004F347B">
        <w:t>B</w:t>
      </w:r>
      <w:r w:rsidRPr="004F347B">
        <w:t>，然后函数</w:t>
      </w:r>
      <w:r w:rsidRPr="004F347B">
        <w:t>B</w:t>
      </w:r>
      <w:r w:rsidRPr="004F347B">
        <w:t>返回到函数</w:t>
      </w:r>
      <w:r w:rsidRPr="004F347B">
        <w:t>A</w:t>
      </w:r>
      <w:r w:rsidRPr="004F347B">
        <w:t>继续执行，这是如何实现的？</w:t>
      </w:r>
    </w:p>
    <w:p w14:paraId="5835C2C3" w14:textId="77777777" w:rsidR="00A639E4" w:rsidRDefault="00A639E4" w:rsidP="00A639E4">
      <w:pPr>
        <w:ind w:firstLine="420"/>
      </w:pPr>
      <w:r w:rsidRPr="004F347B">
        <w:t>第一步，肯定是直接跳转到那个函数的开始的地址，也就是</w:t>
      </w:r>
      <w:r w:rsidRPr="004F347B">
        <w:t>B</w:t>
      </w:r>
      <w:r w:rsidRPr="004F347B">
        <w:t>指令。但是，如果直接这么操作，会有问题</w:t>
      </w:r>
      <w:r w:rsidRPr="004F347B">
        <w:t>——</w:t>
      </w:r>
      <w:r w:rsidRPr="004F347B">
        <w:t>程序无法返回了。</w:t>
      </w:r>
    </w:p>
    <w:p w14:paraId="558931AD" w14:textId="27FDB75F" w:rsidR="000F6643" w:rsidRPr="000F6643" w:rsidRDefault="000F6643" w:rsidP="001F1E6F">
      <w:pPr>
        <w:ind w:firstLine="420"/>
        <w:rPr>
          <w:rFonts w:hint="eastAsia"/>
        </w:rPr>
      </w:pPr>
      <w:r>
        <w:t>为了解决这个问题，</w:t>
      </w:r>
      <w:r>
        <w:t>nX-U16</w:t>
      </w:r>
      <w:r>
        <w:t>提供了两条指令。</w:t>
      </w:r>
      <w:r>
        <w:rPr>
          <w:rStyle w:val="afa"/>
        </w:rPr>
        <w:t>BL xxx</w:t>
      </w:r>
      <w:r>
        <w:t>表示</w:t>
      </w:r>
      <w:r>
        <w:t>“</w:t>
      </w:r>
      <w:r>
        <w:t>设置</w:t>
      </w:r>
      <w:r w:rsidRPr="000F6643">
        <w:rPr>
          <w:rStyle w:val="afa"/>
        </w:rPr>
        <w:t>LCSR:LR</w:t>
      </w:r>
      <w:r>
        <w:t>下一条指令的地址（也就是函数调用完，应该返回的地址，在上述情境中，为</w:t>
      </w:r>
      <w:r>
        <w:t>A</w:t>
      </w:r>
      <w:r>
        <w:t>的下一条指令），并跳转到</w:t>
      </w:r>
      <w:r>
        <w:rPr>
          <w:rStyle w:val="afa"/>
        </w:rPr>
        <w:t>xxx</w:t>
      </w:r>
      <w:r>
        <w:t>”</w:t>
      </w:r>
      <w:r>
        <w:t>。</w:t>
      </w:r>
      <w:r>
        <w:rPr>
          <w:rStyle w:val="afa"/>
        </w:rPr>
        <w:t>LR</w:t>
      </w:r>
      <w:r w:rsidR="001F1E6F">
        <w:rPr>
          <w:rStyle w:val="afa"/>
          <w:rFonts w:hint="eastAsia"/>
        </w:rPr>
        <w:t>（链接寄存器，</w:t>
      </w:r>
      <w:r w:rsidR="001F1E6F" w:rsidRPr="001F1E6F">
        <w:rPr>
          <w:rFonts w:hint="eastAsia"/>
        </w:rPr>
        <w:t>L</w:t>
      </w:r>
      <w:r w:rsidR="001F1E6F" w:rsidRPr="001F1E6F">
        <w:t>in</w:t>
      </w:r>
      <w:r w:rsidR="001F1E6F" w:rsidRPr="001F1E6F">
        <w:rPr>
          <w:rFonts w:hint="eastAsia"/>
        </w:rPr>
        <w:t>k Register</w:t>
      </w:r>
      <w:r w:rsidR="001F1E6F">
        <w:rPr>
          <w:rStyle w:val="afa"/>
          <w:rFonts w:hint="eastAsia"/>
        </w:rPr>
        <w:t>）</w:t>
      </w:r>
      <w:r>
        <w:t>和</w:t>
      </w:r>
      <w:r>
        <w:rPr>
          <w:rStyle w:val="afa"/>
        </w:rPr>
        <w:t>PC</w:t>
      </w:r>
      <w:r>
        <w:t>一样，是</w:t>
      </w:r>
      <w:r>
        <w:t>2</w:t>
      </w:r>
      <w:r>
        <w:t>字节长的控制寄存器。与</w:t>
      </w:r>
      <w:r w:rsidRPr="000F6643">
        <w:rPr>
          <w:rStyle w:val="afa"/>
        </w:rPr>
        <w:t>LCSR</w:t>
      </w:r>
      <w:r>
        <w:t>构成</w:t>
      </w:r>
      <w:r w:rsidRPr="000F6643">
        <w:rPr>
          <w:rStyle w:val="afa"/>
        </w:rPr>
        <w:t>LCSR:LR</w:t>
      </w:r>
      <w:bookmarkStart w:id="20" w:name="OLE_LINK52"/>
      <w:r w:rsidR="00585639">
        <w:rPr>
          <w:rFonts w:hint="eastAsia"/>
        </w:rPr>
        <w:t>(</w:t>
      </w:r>
      <w:r w:rsidR="00585639">
        <w:rPr>
          <w:rFonts w:hint="eastAsia"/>
        </w:rPr>
        <w:t>共</w:t>
      </w:r>
      <w:r w:rsidR="00585639">
        <w:rPr>
          <w:rFonts w:hint="eastAsia"/>
        </w:rPr>
        <w:t>2.5</w:t>
      </w:r>
      <w:r w:rsidR="00585639">
        <w:rPr>
          <w:rFonts w:hint="eastAsia"/>
        </w:rPr>
        <w:t>字节</w:t>
      </w:r>
      <w:r w:rsidR="00585639">
        <w:rPr>
          <w:rFonts w:hint="eastAsia"/>
        </w:rPr>
        <w:t>=</w:t>
      </w:r>
      <w:r w:rsidR="00585639">
        <w:rPr>
          <w:rFonts w:hint="eastAsia"/>
        </w:rPr>
        <w:t>20bit)</w:t>
      </w:r>
      <w:bookmarkEnd w:id="20"/>
      <w:r>
        <w:t>。它的功能就是备份</w:t>
      </w:r>
      <w:r w:rsidRPr="000F6643">
        <w:rPr>
          <w:rStyle w:val="afa"/>
        </w:rPr>
        <w:t>CSR:</w:t>
      </w:r>
      <w:r>
        <w:rPr>
          <w:rStyle w:val="afa"/>
        </w:rPr>
        <w:t>PC</w:t>
      </w:r>
      <w:r>
        <w:t>。</w:t>
      </w:r>
    </w:p>
    <w:p w14:paraId="217D850A" w14:textId="0B621F59" w:rsidR="00A639E4" w:rsidRPr="004F347B" w:rsidRDefault="00A639E4" w:rsidP="00A639E4">
      <w:pPr>
        <w:ind w:firstLine="420"/>
      </w:pPr>
      <w:r w:rsidRPr="004F347B">
        <w:t>当函数要返回时，</w:t>
      </w:r>
      <w:r w:rsidRPr="006F222D">
        <w:rPr>
          <w:rStyle w:val="afa"/>
        </w:rPr>
        <w:t>RT</w:t>
      </w:r>
      <w:r w:rsidRPr="004F347B">
        <w:t>表示</w:t>
      </w:r>
      <w:r w:rsidRPr="004F347B">
        <w:t>“</w:t>
      </w:r>
      <w:r w:rsidRPr="004F347B">
        <w:t>把</w:t>
      </w:r>
      <w:r w:rsidRPr="006F222D">
        <w:rPr>
          <w:rStyle w:val="afa"/>
        </w:rPr>
        <w:t>LR</w:t>
      </w:r>
      <w:r w:rsidRPr="004F347B">
        <w:t>赋给</w:t>
      </w:r>
      <w:r w:rsidRPr="006F222D">
        <w:rPr>
          <w:rStyle w:val="afa"/>
        </w:rPr>
        <w:t>PC</w:t>
      </w:r>
      <w:r w:rsidR="005B74BB" w:rsidRPr="004F347B">
        <w:t>”</w:t>
      </w:r>
      <w:r w:rsidRPr="004F347B">
        <w:t>，也就是跳转回</w:t>
      </w:r>
      <w:r w:rsidRPr="006F222D">
        <w:rPr>
          <w:rStyle w:val="afa"/>
        </w:rPr>
        <w:t>LR</w:t>
      </w:r>
      <w:r w:rsidRPr="004F347B">
        <w:t>指向的那条指令。</w:t>
      </w:r>
    </w:p>
    <w:p w14:paraId="67658E12" w14:textId="00ADDC15" w:rsidR="00A639E4" w:rsidRPr="006F222D" w:rsidRDefault="00A639E4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4F347B">
        <w:t>假设刚才那段程序后面是</w:t>
      </w:r>
      <w:r w:rsidR="006F222D">
        <w:rPr>
          <w:rFonts w:hint="eastAsia"/>
        </w:rPr>
        <w:t>“</w:t>
      </w:r>
      <w:r w:rsidR="006F222D"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="006F222D"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D086</w:t>
      </w:r>
      <w:r w:rsidR="006F222D"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</w:t>
      </w:r>
      <w:r w:rsidR="006F222D"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RT</w:t>
      </w:r>
      <w:r w:rsidR="006F222D">
        <w:rPr>
          <w:rFonts w:hint="eastAsia"/>
        </w:rPr>
        <w:t>”，那</w:t>
      </w:r>
      <w:r w:rsidRPr="004F347B">
        <w:t>它就成了一个可以返回的函数。看这段代码：</w:t>
      </w:r>
    </w:p>
    <w:p w14:paraId="3EAB9AA2" w14:textId="1959D068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0x80</w:t>
      </w:r>
    </w:p>
    <w:p w14:paraId="58581589" w14:textId="114EE919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0xD1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Pr="006F222D">
        <w:rPr>
          <w:rFonts w:ascii="Cascadia Code" w:hAnsi="Cascadia Code" w:cs="Cascadia Code"/>
          <w:color w:val="008000"/>
          <w:kern w:val="0"/>
          <w:szCs w:val="21"/>
          <w14:ligatures w14:val="none"/>
        </w:rPr>
        <w:t>; nX-U</w:t>
      </w:r>
      <w:r>
        <w:rPr>
          <w:rFonts w:ascii="Cascadia Code" w:hAnsi="Cascadia Code" w:cs="Cascadia Code" w:hint="eastAsia"/>
          <w:color w:val="008000"/>
          <w:kern w:val="0"/>
          <w:szCs w:val="21"/>
          <w14:ligatures w14:val="none"/>
        </w:rPr>
        <w:t>16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不支持</w:t>
      </w:r>
      <w:r w:rsidRPr="006F222D">
        <w:rPr>
          <w:rFonts w:ascii="Cascadia Code" w:hAnsi="Cascadia Code" w:cs="Cascadia Code"/>
          <w:color w:val="008000"/>
          <w:kern w:val="0"/>
          <w:szCs w:val="21"/>
          <w14:ligatures w14:val="none"/>
        </w:rPr>
        <w:t>MOV ER0, 0xD180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这样的指令，</w:t>
      </w:r>
      <w:r w:rsidRPr="00F64A2A">
        <w:rPr>
          <w:rFonts w:ascii="楷体" w:eastAsia="楷体" w:hAnsi="楷体" w:cs="Cascadia Code" w:hint="eastAsia"/>
          <w:color w:val="008000"/>
          <w:kern w:val="0"/>
          <w:szCs w:val="21"/>
          <w14:ligatures w14:val="none"/>
        </w:rPr>
        <w:t>需要</w:t>
      </w:r>
      <w:r w:rsidRPr="006F222D">
        <w:rPr>
          <w:rFonts w:ascii="楷体" w:eastAsia="楷体" w:hAnsi="楷体" w:cs="Cascadia Code"/>
          <w:color w:val="008000"/>
          <w:kern w:val="0"/>
          <w:szCs w:val="21"/>
          <w14:ligatures w14:val="none"/>
        </w:rPr>
        <w:t>分开来写</w:t>
      </w:r>
    </w:p>
    <w:p w14:paraId="463F1D0F" w14:textId="3B9CAF57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R2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0x48</w:t>
      </w:r>
    </w:p>
    <w:p w14:paraId="7E4A9EB0" w14:textId="767716DC" w:rsidR="006F222D" w:rsidRPr="006F222D" w:rsidRDefault="006F222D" w:rsidP="006F222D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098658"/>
          <w:kern w:val="0"/>
          <w:szCs w:val="21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R3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1F6A4DE7" w14:textId="6B95B780" w:rsidR="006F222D" w:rsidRPr="006F222D" w:rsidRDefault="006F222D" w:rsidP="00D80CB1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2"/>
          <w:szCs w:val="22"/>
          <w14:ligatures w14:val="none"/>
        </w:rPr>
      </w:pP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BL</w:t>
      </w:r>
      <w:r w:rsidRPr="006F222D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</w:t>
      </w:r>
      <w:r w:rsidR="004C35F3">
        <w:rPr>
          <w:rFonts w:ascii="Cascadia Code" w:hAnsi="Cascadia Code" w:cs="Cascadia Code" w:hint="eastAsia"/>
          <w:color w:val="3B3B3B"/>
          <w:kern w:val="0"/>
          <w:szCs w:val="21"/>
          <w14:ligatures w14:val="none"/>
        </w:rPr>
        <w:t xml:space="preserve">     </w:t>
      </w:r>
      <w:r w:rsidRPr="006F222D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</w:t>
      </w:r>
      <w:r w:rsidRPr="006F222D">
        <w:rPr>
          <w:rFonts w:ascii="Cascadia Code" w:hAnsi="Cascadia Code" w:cs="Cascadia Code"/>
          <w:color w:val="001080"/>
          <w:kern w:val="0"/>
          <w:szCs w:val="21"/>
          <w14:ligatures w14:val="none"/>
        </w:rPr>
        <w:t>D076</w:t>
      </w:r>
    </w:p>
    <w:p w14:paraId="42EC5D44" w14:textId="77777777" w:rsidR="006F222D" w:rsidRDefault="00A639E4" w:rsidP="00A639E4">
      <w:pPr>
        <w:ind w:firstLine="420"/>
      </w:pPr>
      <w:r w:rsidRPr="004F347B">
        <w:t>这段代码调用了函数</w:t>
      </w:r>
      <w:r w:rsidRPr="006F222D">
        <w:rPr>
          <w:rStyle w:val="afa"/>
        </w:rPr>
        <w:t>0D076</w:t>
      </w:r>
      <w:r w:rsidRPr="004F347B">
        <w:t>。根据刚才提到</w:t>
      </w:r>
      <w:r w:rsidRPr="006F222D">
        <w:rPr>
          <w:rStyle w:val="afa"/>
        </w:rPr>
        <w:t>0D076</w:t>
      </w:r>
      <w:r w:rsidRPr="004F347B">
        <w:t>的功能，我们发现，这段代码可以从</w:t>
      </w:r>
      <w:r w:rsidRPr="006F222D">
        <w:rPr>
          <w:rStyle w:val="afa"/>
        </w:rPr>
        <w:t>0xD248</w:t>
      </w:r>
      <w:r w:rsidRPr="004F347B">
        <w:t>这里复制一个字符串到</w:t>
      </w:r>
      <w:r w:rsidRPr="006F222D">
        <w:rPr>
          <w:rStyle w:val="afa"/>
        </w:rPr>
        <w:t>0xD180</w:t>
      </w:r>
      <w:r w:rsidRPr="004F347B">
        <w:t>。</w:t>
      </w:r>
    </w:p>
    <w:p w14:paraId="5E8AF651" w14:textId="7FAA4A2B" w:rsidR="00A639E4" w:rsidRDefault="00A639E4" w:rsidP="00A639E4">
      <w:pPr>
        <w:ind w:firstLine="360"/>
        <w:rPr>
          <w:rFonts w:ascii="楷体" w:eastAsia="楷体" w:hAnsi="楷体"/>
          <w:sz w:val="18"/>
          <w:szCs w:val="28"/>
        </w:rPr>
      </w:pPr>
      <w:r w:rsidRPr="006F222D">
        <w:rPr>
          <w:rFonts w:ascii="楷体" w:eastAsia="楷体" w:hAnsi="楷体"/>
          <w:sz w:val="18"/>
          <w:szCs w:val="28"/>
        </w:rPr>
        <w:t>结合</w:t>
      </w:r>
      <w:r w:rsidR="006F222D" w:rsidRPr="006F222D">
        <w:rPr>
          <w:rFonts w:ascii="楷体" w:eastAsia="楷体" w:hAnsi="楷体" w:hint="eastAsia"/>
          <w:sz w:val="18"/>
          <w:szCs w:val="28"/>
        </w:rPr>
        <w:t>第四章</w:t>
      </w:r>
      <w:r w:rsidRPr="006F222D">
        <w:rPr>
          <w:rFonts w:ascii="楷体" w:eastAsia="楷体" w:hAnsi="楷体"/>
          <w:sz w:val="18"/>
          <w:szCs w:val="28"/>
        </w:rPr>
        <w:t>的知识，</w:t>
      </w:r>
      <w:r w:rsidRPr="006F222D">
        <w:rPr>
          <w:rStyle w:val="afa"/>
          <w:sz w:val="18"/>
          <w:szCs w:val="28"/>
        </w:rPr>
        <w:t>0xD180</w:t>
      </w:r>
      <w:r w:rsidRPr="006F222D">
        <w:rPr>
          <w:rFonts w:ascii="楷体" w:eastAsia="楷体" w:hAnsi="楷体"/>
          <w:sz w:val="18"/>
          <w:szCs w:val="28"/>
        </w:rPr>
        <w:t>是计算器的输入区，而</w:t>
      </w:r>
      <w:r w:rsidRPr="006F222D">
        <w:rPr>
          <w:rStyle w:val="afa"/>
          <w:sz w:val="18"/>
          <w:szCs w:val="28"/>
        </w:rPr>
        <w:t>0xD248</w:t>
      </w:r>
      <w:r w:rsidRPr="006F222D">
        <w:rPr>
          <w:rFonts w:ascii="楷体" w:eastAsia="楷体" w:hAnsi="楷体"/>
          <w:sz w:val="18"/>
          <w:szCs w:val="28"/>
        </w:rPr>
        <w:t>是回放区。调用回放的时候就会做这么一次复制。所以我们已经帮卡西欧实现了一个功能！</w:t>
      </w:r>
    </w:p>
    <w:p w14:paraId="509B9C1C" w14:textId="66776A4B" w:rsidR="00D1158E" w:rsidRDefault="00D1158E" w:rsidP="00D1158E">
      <w:pPr>
        <w:ind w:firstLine="422"/>
      </w:pPr>
      <w:r w:rsidRPr="00D1158E">
        <w:rPr>
          <w:rStyle w:val="50"/>
          <w:rFonts w:hint="eastAsia"/>
        </w:rPr>
        <w:t>小练习</w:t>
      </w:r>
      <w:r>
        <w:rPr>
          <w:rFonts w:hint="eastAsia"/>
        </w:rPr>
        <w:t>：回忆一下我们已学的函数及其功能。</w:t>
      </w:r>
    </w:p>
    <w:p w14:paraId="4A80A866" w14:textId="73DF97BD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  <w:u w:val="single"/>
        </w:rPr>
      </w:pPr>
      <w:r w:rsidRPr="00D1158E">
        <w:rPr>
          <w:rFonts w:ascii="Cascadia Code" w:hAnsi="Cascadia Code" w:cs="Cascadia Code"/>
        </w:rPr>
        <w:t>MOV</w:t>
      </w:r>
      <w:bookmarkStart w:id="21" w:name="OLE_LINK25"/>
      <w:bookmarkStart w:id="22" w:name="OLE_LINK26"/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</w:t>
      </w:r>
      <w:bookmarkEnd w:id="21"/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</w:t>
      </w:r>
      <w:bookmarkEnd w:id="22"/>
    </w:p>
    <w:p w14:paraId="24C05F26" w14:textId="338A79FD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ADD</w:t>
      </w:r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3F84AF7E" w14:textId="6E4F96A6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CMP</w:t>
      </w:r>
      <w:r>
        <w:rPr>
          <w:rFonts w:ascii="Cascadia Code" w:hAnsi="Cascadia Code" w:cs="Cascadia Code" w:hint="eastAsia"/>
        </w:rPr>
        <w:t xml:space="preserve">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527BA0C8" w14:textId="5ACBD528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lastRenderedPageBreak/>
        <w:t>B</w:t>
      </w:r>
      <w:r>
        <w:rPr>
          <w:rFonts w:ascii="Cascadia Code" w:hAnsi="Cascadia Code" w:cs="Cascadia Code" w:hint="eastAsia"/>
        </w:rPr>
        <w:t xml:space="preserve"> 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048C287D" w14:textId="566B99AC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BC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60E71F20" w14:textId="2517F7F4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L</w:t>
      </w:r>
      <w:r>
        <w:rPr>
          <w:rFonts w:ascii="Cascadia Code" w:hAnsi="Cascadia Code" w:cs="Cascadia Code" w:hint="eastAsia"/>
        </w:rPr>
        <w:t xml:space="preserve"> 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7CA5C045" w14:textId="61B3CA2F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ST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6FA6FA75" w14:textId="3FCDF909" w:rsidR="00D1158E" w:rsidRPr="00D1158E" w:rsidRDefault="00D1158E" w:rsidP="00D1158E">
      <w:pPr>
        <w:pStyle w:val="aa"/>
        <w:numPr>
          <w:ilvl w:val="0"/>
          <w:numId w:val="14"/>
        </w:numPr>
        <w:rPr>
          <w:rFonts w:ascii="Cascadia Code" w:hAnsi="Cascadia Code" w:cs="Cascadia Code"/>
        </w:rPr>
      </w:pPr>
      <w:r w:rsidRPr="00D1158E">
        <w:rPr>
          <w:rFonts w:ascii="Cascadia Code" w:hAnsi="Cascadia Code" w:cs="Cascadia Code"/>
        </w:rPr>
        <w:t>BL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435CE1EE" w14:textId="7504223C" w:rsidR="00D1158E" w:rsidRPr="006F222D" w:rsidRDefault="00D1158E" w:rsidP="00D1158E">
      <w:pPr>
        <w:pStyle w:val="aa"/>
        <w:numPr>
          <w:ilvl w:val="0"/>
          <w:numId w:val="14"/>
        </w:numPr>
      </w:pPr>
      <w:r w:rsidRPr="00D1158E">
        <w:rPr>
          <w:rFonts w:ascii="Cascadia Code" w:hAnsi="Cascadia Code" w:cs="Cascadia Code"/>
        </w:rPr>
        <w:t>RT</w:t>
      </w:r>
      <w:r>
        <w:rPr>
          <w:rFonts w:ascii="Cascadia Code" w:hAnsi="Cascadia Code" w:cs="Cascadia Code" w:hint="eastAsia"/>
        </w:rPr>
        <w:t xml:space="preserve">  : </w:t>
      </w:r>
      <w:r w:rsidRPr="00D1158E">
        <w:rPr>
          <w:rFonts w:ascii="Cascadia Code" w:hAnsi="Cascadia Code" w:cs="Cascadia Code" w:hint="eastAsia"/>
          <w:u w:val="single"/>
        </w:rPr>
        <w:t xml:space="preserve">                                                            </w:t>
      </w:r>
    </w:p>
    <w:p w14:paraId="14185B1E" w14:textId="1D0ADFA2" w:rsidR="00A639E4" w:rsidRPr="004F347B" w:rsidRDefault="007835F7" w:rsidP="007835F7">
      <w:pPr>
        <w:pStyle w:val="3"/>
      </w:pPr>
      <w:bookmarkStart w:id="23" w:name="OLE_LINK24"/>
      <w:r>
        <w:rPr>
          <w:rFonts w:hint="eastAsia"/>
        </w:rPr>
        <w:t>栈</w:t>
      </w:r>
    </w:p>
    <w:bookmarkEnd w:id="23"/>
    <w:p w14:paraId="056C51A3" w14:textId="6C10C53B" w:rsidR="00A639E4" w:rsidRPr="004F347B" w:rsidRDefault="007835F7" w:rsidP="007835F7">
      <w:pPr>
        <w:pStyle w:val="4"/>
      </w:pPr>
      <w:r w:rsidRPr="007835F7">
        <w:rPr>
          <w:rFonts w:hint="eastAsia"/>
        </w:rPr>
        <w:t>PUSH</w:t>
      </w:r>
      <w:r w:rsidR="005B74BB">
        <w:rPr>
          <w:rFonts w:hint="eastAsia"/>
        </w:rPr>
        <w:t>，</w:t>
      </w:r>
      <w:r w:rsidRPr="007835F7">
        <w:rPr>
          <w:rFonts w:hint="eastAsia"/>
        </w:rPr>
        <w:t>POP</w:t>
      </w:r>
      <w:r w:rsidRPr="007835F7">
        <w:rPr>
          <w:rFonts w:hint="eastAsia"/>
        </w:rPr>
        <w:t>与寄存器</w:t>
      </w:r>
      <w:r w:rsidRPr="007835F7">
        <w:rPr>
          <w:rFonts w:hint="eastAsia"/>
        </w:rPr>
        <w:t>SP</w:t>
      </w:r>
    </w:p>
    <w:p w14:paraId="60F49211" w14:textId="77777777" w:rsidR="00915933" w:rsidRDefault="00A639E4" w:rsidP="00A639E4">
      <w:pPr>
        <w:ind w:firstLine="420"/>
      </w:pPr>
      <w:r w:rsidRPr="004F347B">
        <w:t>如果某个函数需要保存一些数据，当然可以通过寄存器，</w:t>
      </w:r>
      <w:r w:rsidR="00872A11">
        <w:t>但是，寄存器是所有函数共享的（毕竟都在同一个</w:t>
      </w:r>
      <w:r w:rsidR="00872A11">
        <w:t>CPU</w:t>
      </w:r>
      <w:r w:rsidR="00872A11">
        <w:t>上运行），调用一个函数肯定会</w:t>
      </w:r>
      <w:r w:rsidR="00872A11">
        <w:t>“</w:t>
      </w:r>
      <w:r w:rsidR="00872A11">
        <w:t>破坏</w:t>
      </w:r>
      <w:r w:rsidR="00872A11">
        <w:t>”</w:t>
      </w:r>
      <w:r w:rsidR="00872A11">
        <w:t>特定的寄存器</w:t>
      </w:r>
      <w:r w:rsidR="00915933">
        <w:rPr>
          <w:rFonts w:hint="eastAsia"/>
        </w:rPr>
        <w:t>。</w:t>
      </w:r>
    </w:p>
    <w:p w14:paraId="5DD73F6B" w14:textId="419BE632" w:rsidR="00915933" w:rsidRDefault="00915933" w:rsidP="00A639E4">
      <w:pPr>
        <w:ind w:firstLine="420"/>
      </w:pPr>
      <w:r w:rsidRPr="004F347B">
        <w:t>聪明的计算机科学家想到一个办法。他们创造了一种数据结构叫做</w:t>
      </w:r>
      <w:r w:rsidRPr="004F347B">
        <w:t>“</w:t>
      </w:r>
      <w:r w:rsidRPr="00D1158E">
        <w:rPr>
          <w:b/>
          <w:bCs/>
        </w:rPr>
        <w:t>栈</w:t>
      </w:r>
      <w:r w:rsidRPr="004F347B">
        <w:t>”</w:t>
      </w:r>
      <w:r w:rsidR="003A0F1A">
        <w:rPr>
          <w:rFonts w:hint="eastAsia"/>
        </w:rPr>
        <w:t>（</w:t>
      </w:r>
      <w:r w:rsidR="003A0F1A" w:rsidRPr="003A0F1A">
        <w:rPr>
          <w:rFonts w:hint="eastAsia"/>
          <w:b/>
          <w:bCs/>
        </w:rPr>
        <w:t>Stack</w:t>
      </w:r>
      <w:r w:rsidR="003A0F1A">
        <w:rPr>
          <w:rFonts w:hint="eastAsia"/>
        </w:rPr>
        <w:t>）</w:t>
      </w:r>
      <w:r>
        <w:rPr>
          <w:rFonts w:hint="eastAsia"/>
        </w:rPr>
        <w:t>，</w:t>
      </w:r>
      <w:r w:rsidR="00872A11">
        <w:t>用来保存寄存器和其他临时数据。</w:t>
      </w:r>
      <w:r w:rsidR="00232678">
        <w:rPr>
          <w:rFonts w:hint="eastAsia"/>
        </w:rPr>
        <w:t>栈是内存中的一块特定区域。</w:t>
      </w:r>
    </w:p>
    <w:p w14:paraId="1DC5929C" w14:textId="5DEC3977" w:rsidR="00D1158E" w:rsidRDefault="00915933" w:rsidP="00A639E4">
      <w:pPr>
        <w:ind w:firstLine="420"/>
      </w:pPr>
      <w:r>
        <w:rPr>
          <w:rFonts w:hint="eastAsia"/>
        </w:rPr>
        <w:t>栈</w:t>
      </w:r>
      <w:r w:rsidR="00A639E4" w:rsidRPr="004F347B">
        <w:t>直观来说可以理解成一叠纸。每调用一个函数，这个函数就在栈上加一张纸，它的全部数据都保存在这张纸上，当它退出时，就把这张纸拿掉，这样调用它的函数就能不受干扰地继续工作了。只要每个函数都只操作自己的这张纸，而且退出时拿掉自己的纸，数据就不会乱套。而且，可以发现程序运行时，永远在操作最上面的这张纸，编程的时候很方便。</w:t>
      </w:r>
    </w:p>
    <w:p w14:paraId="6FBC41B7" w14:textId="652A30B7" w:rsidR="00B03D67" w:rsidRDefault="00A639E4" w:rsidP="00084A54">
      <w:pPr>
        <w:ind w:firstLine="420"/>
      </w:pPr>
      <w:r w:rsidRPr="004F347B">
        <w:t>一叠纸很明显有个</w:t>
      </w:r>
      <w:r w:rsidRPr="004F347B">
        <w:t>“</w:t>
      </w:r>
      <w:r w:rsidRPr="004F347B">
        <w:t>最上面这张</w:t>
      </w:r>
      <w:r w:rsidRPr="004F347B">
        <w:t>”</w:t>
      </w:r>
      <w:r w:rsidR="00B03D67">
        <w:rPr>
          <w:rFonts w:hint="eastAsia"/>
        </w:rPr>
        <w:t>。</w:t>
      </w:r>
      <w:r w:rsidRPr="004F347B">
        <w:t>因此</w:t>
      </w:r>
      <w:r w:rsidRPr="004F347B">
        <w:t>CPU</w:t>
      </w:r>
      <w:r w:rsidRPr="004F347B">
        <w:t>里有个寄存器</w:t>
      </w:r>
      <w:r w:rsidRPr="00D1158E">
        <w:rPr>
          <w:rStyle w:val="afa"/>
        </w:rPr>
        <w:t>SP</w:t>
      </w:r>
      <w:r w:rsidRPr="004F347B">
        <w:t>（</w:t>
      </w:r>
      <w:r w:rsidR="006C44DB">
        <w:rPr>
          <w:rFonts w:hint="eastAsia"/>
        </w:rPr>
        <w:t>栈指针</w:t>
      </w:r>
      <w:r w:rsidR="003A0F1A" w:rsidRPr="003A0F1A">
        <w:rPr>
          <w:rFonts w:hint="eastAsia"/>
          <w:b/>
          <w:bCs/>
        </w:rPr>
        <w:t>Stack Pointer</w:t>
      </w:r>
      <w:r w:rsidR="003A0F1A">
        <w:rPr>
          <w:rFonts w:hint="eastAsia"/>
        </w:rPr>
        <w:t>,</w:t>
      </w:r>
      <w:r w:rsidRPr="004F347B">
        <w:t>长度</w:t>
      </w:r>
      <w:r w:rsidRPr="004F347B">
        <w:t>2</w:t>
      </w:r>
      <w:r w:rsidRPr="004F347B">
        <w:t>字节），用来保存栈顶的位置</w:t>
      </w:r>
      <w:r w:rsidR="00084A54">
        <w:rPr>
          <w:rFonts w:hint="eastAsia"/>
        </w:rPr>
        <w:t>（</w:t>
      </w:r>
      <w:r w:rsidR="00084A54">
        <w:t>指示</w:t>
      </w:r>
      <w:r w:rsidR="00084A54">
        <w:t>“</w:t>
      </w:r>
      <w:r w:rsidR="00084A54">
        <w:t>最上面的纸</w:t>
      </w:r>
      <w:r w:rsidR="00084A54">
        <w:t>”</w:t>
      </w:r>
      <w:r w:rsidR="00084A54">
        <w:rPr>
          <w:rFonts w:hint="eastAsia"/>
        </w:rPr>
        <w:t>）</w:t>
      </w:r>
      <w:r w:rsidRPr="004F347B">
        <w:t>。</w:t>
      </w:r>
    </w:p>
    <w:p w14:paraId="4131AB22" w14:textId="4F498704" w:rsidR="009D25EC" w:rsidRDefault="00A639E4" w:rsidP="00A639E4">
      <w:pPr>
        <w:ind w:firstLine="420"/>
      </w:pPr>
      <w:r w:rsidRPr="004F347B">
        <w:t>另外，</w:t>
      </w:r>
      <w:r w:rsidRPr="00D1158E">
        <w:rPr>
          <w:rStyle w:val="afa"/>
        </w:rPr>
        <w:t>L</w:t>
      </w:r>
      <w:r w:rsidRPr="004F347B">
        <w:t>和</w:t>
      </w:r>
      <w:r w:rsidRPr="00D1158E">
        <w:rPr>
          <w:rStyle w:val="afa"/>
        </w:rPr>
        <w:t>ST</w:t>
      </w:r>
      <w:r w:rsidRPr="004F347B">
        <w:t>在栈上不太方便（因为存数的时候还要</w:t>
      </w:r>
      <w:r w:rsidR="00D06225">
        <w:rPr>
          <w:rFonts w:hint="eastAsia"/>
        </w:rPr>
        <w:t>同时</w:t>
      </w:r>
      <w:r w:rsidRPr="004F347B">
        <w:t>改变</w:t>
      </w:r>
      <w:r w:rsidRPr="00D1158E">
        <w:rPr>
          <w:rStyle w:val="afa"/>
        </w:rPr>
        <w:t>SP</w:t>
      </w:r>
      <w:r w:rsidRPr="004F347B">
        <w:t>的位置），因此</w:t>
      </w:r>
      <w:r w:rsidRPr="004F347B">
        <w:t>CPU</w:t>
      </w:r>
      <w:r w:rsidRPr="004F347B">
        <w:t>有两条新的指令，</w:t>
      </w:r>
      <w:r w:rsidRPr="00D1158E">
        <w:rPr>
          <w:rStyle w:val="afa"/>
        </w:rPr>
        <w:t>PUSH</w:t>
      </w:r>
      <w:r w:rsidRPr="004F347B">
        <w:t>和</w:t>
      </w:r>
      <w:r w:rsidRPr="00D1158E">
        <w:rPr>
          <w:rStyle w:val="afa"/>
        </w:rPr>
        <w:t>POP</w:t>
      </w:r>
      <w:r w:rsidR="0068394F">
        <w:t>（推入和弹出）</w:t>
      </w:r>
      <w:r w:rsidRPr="004F347B">
        <w:t>。</w:t>
      </w:r>
    </w:p>
    <w:p w14:paraId="64185A45" w14:textId="77777777" w:rsidR="00C41577" w:rsidRDefault="00A639E4" w:rsidP="00A639E4">
      <w:pPr>
        <w:ind w:firstLine="420"/>
      </w:pPr>
      <w:r w:rsidRPr="00D1158E">
        <w:rPr>
          <w:rStyle w:val="afa"/>
        </w:rPr>
        <w:t>PUSH r</w:t>
      </w:r>
      <w:r w:rsidRPr="004F347B">
        <w:t>表示</w:t>
      </w:r>
      <w:r w:rsidRPr="004F347B">
        <w:t>“</w:t>
      </w:r>
      <w:r w:rsidRPr="004F347B">
        <w:t>先把</w:t>
      </w:r>
      <w:r w:rsidRPr="00D1158E">
        <w:rPr>
          <w:rStyle w:val="afa"/>
        </w:rPr>
        <w:t>SP</w:t>
      </w:r>
      <w:r w:rsidRPr="004F347B">
        <w:t>减去</w:t>
      </w:r>
      <w:r w:rsidRPr="00D1158E">
        <w:rPr>
          <w:rStyle w:val="afa"/>
        </w:rPr>
        <w:t>r</w:t>
      </w:r>
      <w:r w:rsidRPr="004F347B">
        <w:t>的长度，然后把</w:t>
      </w:r>
      <w:r w:rsidRPr="00D1158E">
        <w:rPr>
          <w:rStyle w:val="afa"/>
        </w:rPr>
        <w:t>r</w:t>
      </w:r>
      <w:r w:rsidRPr="004F347B">
        <w:t>存到</w:t>
      </w:r>
      <w:r w:rsidRPr="00D1158E">
        <w:rPr>
          <w:rStyle w:val="afa"/>
        </w:rPr>
        <w:t>SP</w:t>
      </w:r>
      <w:r w:rsidRPr="004F347B">
        <w:t>指向的地方</w:t>
      </w:r>
      <w:r w:rsidRPr="004F347B">
        <w:t>”</w:t>
      </w:r>
      <w:r w:rsidRPr="004F347B">
        <w:t>，其中</w:t>
      </w:r>
      <w:r w:rsidRPr="00D1158E">
        <w:rPr>
          <w:rStyle w:val="afa"/>
        </w:rPr>
        <w:t>r</w:t>
      </w:r>
      <w:r w:rsidRPr="004F347B">
        <w:t>是寄存器。</w:t>
      </w:r>
      <w:r w:rsidRPr="00D1158E">
        <w:rPr>
          <w:rStyle w:val="afa"/>
        </w:rPr>
        <w:t>POP r</w:t>
      </w:r>
      <w:r w:rsidRPr="004F347B">
        <w:t>正好相反，表示</w:t>
      </w:r>
      <w:r w:rsidRPr="004F347B">
        <w:t>“</w:t>
      </w:r>
      <w:r w:rsidRPr="004F347B">
        <w:t>先把</w:t>
      </w:r>
      <w:r w:rsidRPr="00D1158E">
        <w:rPr>
          <w:rStyle w:val="afa"/>
        </w:rPr>
        <w:t>SP</w:t>
      </w:r>
      <w:r w:rsidRPr="004F347B">
        <w:t>指向的数据赋给</w:t>
      </w:r>
      <w:r w:rsidRPr="00D1158E">
        <w:rPr>
          <w:rStyle w:val="afa"/>
        </w:rPr>
        <w:t>r</w:t>
      </w:r>
      <w:r w:rsidRPr="004F347B">
        <w:t>，再把</w:t>
      </w:r>
      <w:r w:rsidRPr="00D1158E">
        <w:rPr>
          <w:rStyle w:val="afa"/>
        </w:rPr>
        <w:t>SP</w:t>
      </w:r>
      <w:r w:rsidRPr="004F347B">
        <w:t>加上</w:t>
      </w:r>
      <w:r w:rsidRPr="00D1158E">
        <w:rPr>
          <w:rStyle w:val="afa"/>
        </w:rPr>
        <w:t>r</w:t>
      </w:r>
      <w:r w:rsidRPr="004F347B">
        <w:t>的长度</w:t>
      </w:r>
      <w:r w:rsidR="00F64A2A">
        <w:rPr>
          <w:rFonts w:hint="eastAsia"/>
        </w:rPr>
        <w:t>（栈的内存不变）</w:t>
      </w:r>
      <w:r w:rsidRPr="004F347B">
        <w:t>”</w:t>
      </w:r>
      <w:r w:rsidRPr="004F347B">
        <w:t>。</w:t>
      </w:r>
    </w:p>
    <w:p w14:paraId="062E1CA0" w14:textId="2F3A7122" w:rsidR="00693E48" w:rsidRPr="00693E48" w:rsidRDefault="00693E48" w:rsidP="00693E48">
      <w:pPr>
        <w:ind w:firstLine="420"/>
        <w:rPr>
          <w:rFonts w:hint="eastAsia"/>
        </w:rPr>
      </w:pPr>
      <w:r>
        <w:t>由于</w:t>
      </w:r>
      <w:r w:rsidR="00D64B2B">
        <w:rPr>
          <w:rFonts w:hint="eastAsia"/>
        </w:rPr>
        <w:t>nX-</w:t>
      </w:r>
      <w:r>
        <w:t>U16</w:t>
      </w:r>
      <w:r>
        <w:t>处理的栈是</w:t>
      </w:r>
      <w:r>
        <w:t>“</w:t>
      </w:r>
      <w:r>
        <w:t>向下生长</w:t>
      </w:r>
      <w:r>
        <w:t>”</w:t>
      </w:r>
      <w:r>
        <w:t>的</w:t>
      </w:r>
      <w:r w:rsidR="00814E9C">
        <w:rPr>
          <w:rFonts w:hint="eastAsia"/>
        </w:rPr>
        <w:t>(</w:t>
      </w:r>
      <w:r w:rsidR="00D24BE2">
        <w:rPr>
          <w:rFonts w:hint="eastAsia"/>
        </w:rPr>
        <w:t>“</w:t>
      </w:r>
      <w:r w:rsidR="00814E9C">
        <w:rPr>
          <w:rFonts w:hint="eastAsia"/>
        </w:rPr>
        <w:t>下</w:t>
      </w:r>
      <w:r w:rsidR="00D24BE2">
        <w:rPr>
          <w:rFonts w:hint="eastAsia"/>
        </w:rPr>
        <w:t>”</w:t>
      </w:r>
      <w:r w:rsidR="00814E9C">
        <w:rPr>
          <w:rFonts w:hint="eastAsia"/>
        </w:rPr>
        <w:t>指内存</w:t>
      </w:r>
      <w:r w:rsidR="00D24BE2">
        <w:rPr>
          <w:rFonts w:hint="eastAsia"/>
        </w:rPr>
        <w:t>编码小</w:t>
      </w:r>
      <w:r w:rsidR="00814E9C">
        <w:rPr>
          <w:rFonts w:hint="eastAsia"/>
        </w:rPr>
        <w:t>)</w:t>
      </w:r>
      <w:r>
        <w:t>，所以推入任何数据都会使</w:t>
      </w:r>
      <w:r w:rsidRPr="00D64B2B">
        <w:rPr>
          <w:rStyle w:val="afa"/>
        </w:rPr>
        <w:t>SP</w:t>
      </w:r>
      <w:r>
        <w:rPr>
          <w:rFonts w:hint="eastAsia"/>
        </w:rPr>
        <w:t>数值减小</w:t>
      </w:r>
      <w:r>
        <w:t>。弹出任何数据都会使</w:t>
      </w:r>
      <w:r w:rsidRPr="00D64B2B">
        <w:rPr>
          <w:rStyle w:val="afa"/>
        </w:rPr>
        <w:t>SP</w:t>
      </w:r>
      <w:r w:rsidR="00D64B2B">
        <w:rPr>
          <w:rFonts w:hint="eastAsia"/>
        </w:rPr>
        <w:t>数值增大</w:t>
      </w:r>
      <w:r>
        <w:t>。</w:t>
      </w:r>
    </w:p>
    <w:p w14:paraId="5F7EDDF6" w14:textId="55975ED8" w:rsidR="00C41577" w:rsidRDefault="00C41577" w:rsidP="00A639E4">
      <w:pPr>
        <w:ind w:firstLine="422"/>
      </w:pPr>
      <w:r w:rsidRPr="00C41577">
        <w:rPr>
          <w:rStyle w:val="50"/>
        </w:rPr>
        <w:t>注意</w:t>
      </w:r>
      <w:r>
        <w:rPr>
          <w:rFonts w:hint="eastAsia"/>
        </w:rPr>
        <w:t>：</w:t>
      </w:r>
      <w:r w:rsidRPr="004F347B">
        <w:t>nX-U</w:t>
      </w:r>
      <w:r>
        <w:rPr>
          <w:rFonts w:hint="eastAsia"/>
        </w:rPr>
        <w:t>16</w:t>
      </w:r>
      <w:r w:rsidRPr="004F347B">
        <w:t>的栈是</w:t>
      </w:r>
      <w:r w:rsidRPr="004C35F3">
        <w:rPr>
          <w:b/>
          <w:bCs/>
        </w:rPr>
        <w:t>两字节对齐</w:t>
      </w:r>
      <w:r w:rsidRPr="004F347B">
        <w:t>的，如果出入栈的数据不到两字节，就会补成两字节，如</w:t>
      </w:r>
      <w:r w:rsidRPr="00D1158E">
        <w:rPr>
          <w:rStyle w:val="afa"/>
        </w:rPr>
        <w:t>POP R0</w:t>
      </w:r>
      <w:r>
        <w:rPr>
          <w:rStyle w:val="afa"/>
          <w:rFonts w:hint="eastAsia"/>
        </w:rPr>
        <w:t>（</w:t>
      </w:r>
      <w:r>
        <w:rPr>
          <w:rStyle w:val="afa"/>
          <w:rFonts w:hint="eastAsia"/>
        </w:rPr>
        <w:t>1</w:t>
      </w:r>
      <w:r w:rsidR="0041202F">
        <w:rPr>
          <w:rStyle w:val="afa"/>
          <w:rFonts w:hint="eastAsia"/>
        </w:rPr>
        <w:t>字节</w:t>
      </w:r>
      <w:r>
        <w:rPr>
          <w:rStyle w:val="afa"/>
          <w:rFonts w:hint="eastAsia"/>
        </w:rPr>
        <w:t>）</w:t>
      </w:r>
      <w:r w:rsidRPr="004F347B">
        <w:t>实际上</w:t>
      </w:r>
      <w:r w:rsidRPr="00D1158E">
        <w:rPr>
          <w:rStyle w:val="afa"/>
        </w:rPr>
        <w:t>SP+2</w:t>
      </w:r>
      <w:r w:rsidR="004A0C10">
        <w:rPr>
          <w:rFonts w:hint="eastAsia"/>
        </w:rPr>
        <w:t>，</w:t>
      </w:r>
      <w:r w:rsidR="004A0C10" w:rsidRPr="004A0C10">
        <w:rPr>
          <w:rFonts w:ascii="Cascadia Code" w:hAnsi="Cascadia Code"/>
          <w:kern w:val="0"/>
          <w14:ligatures w14:val="none"/>
        </w:rPr>
        <w:t>PUSH LR</w:t>
      </w:r>
      <w:r w:rsidR="004A0C10" w:rsidRPr="004A0C10">
        <w:rPr>
          <w:rFonts w:hint="eastAsia"/>
          <w:kern w:val="0"/>
          <w14:ligatures w14:val="none"/>
        </w:rPr>
        <w:t>实际上</w:t>
      </w:r>
      <w:r w:rsidR="004A0C10" w:rsidRPr="004A0C10">
        <w:rPr>
          <w:rFonts w:ascii="Cascadia Code" w:hAnsi="Cascadia Code"/>
          <w:kern w:val="0"/>
          <w14:ligatures w14:val="none"/>
        </w:rPr>
        <w:t>SP-4</w:t>
      </w:r>
      <w:r w:rsidR="004A0C10" w:rsidRPr="004A0C10">
        <w:rPr>
          <w:rFonts w:hint="eastAsia"/>
          <w:kern w:val="0"/>
          <w14:ligatures w14:val="none"/>
        </w:rPr>
        <w:t>。</w:t>
      </w:r>
    </w:p>
    <w:p w14:paraId="2784957C" w14:textId="71B247F1" w:rsidR="00A639E4" w:rsidRPr="004F347B" w:rsidRDefault="00A639E4" w:rsidP="00A639E4">
      <w:pPr>
        <w:ind w:firstLine="420"/>
      </w:pPr>
      <w:r w:rsidRPr="004F347B">
        <w:t>看这段代码：</w:t>
      </w:r>
    </w:p>
    <w:p w14:paraId="34F349DD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bookmarkStart w:id="24" w:name="OLE_LINK32"/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</w:t>
      </w:r>
      <w:bookmarkEnd w:id="24"/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80</w:t>
      </w:r>
    </w:p>
    <w:p w14:paraId="746580CB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R1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0xD1</w:t>
      </w:r>
    </w:p>
    <w:p w14:paraId="750ADFF5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R2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0x48</w:t>
      </w:r>
    </w:p>
    <w:p w14:paraId="3D3EAFB7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R3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F64A2A">
        <w:rPr>
          <w:rFonts w:ascii="Cascadia Code" w:hAnsi="Cascadia Code" w:cs="Cascadia Code"/>
          <w:color w:val="098658"/>
          <w:kern w:val="0"/>
          <w:szCs w:val="21"/>
          <w14:ligatures w14:val="none"/>
        </w:rPr>
        <w:t>0xD2</w:t>
      </w:r>
    </w:p>
    <w:p w14:paraId="28E7E71C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PUSH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6399D8AA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PUSH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ER2</w:t>
      </w:r>
    </w:p>
    <w:p w14:paraId="2019D424" w14:textId="77777777" w:rsidR="00F64A2A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POP</w:t>
      </w:r>
      <w:r w:rsidRPr="00F64A2A">
        <w:rPr>
          <w:rFonts w:ascii="Cascadia Code" w:hAnsi="Cascadia Code" w:cs="Cascadia Code"/>
          <w:color w:val="3B3B3B"/>
          <w:kern w:val="0"/>
          <w:szCs w:val="21"/>
          <w:lang w:val="nl-NL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:lang w:val="nl-NL"/>
          <w14:ligatures w14:val="none"/>
        </w:rPr>
        <w:t>ER0</w:t>
      </w:r>
    </w:p>
    <w:p w14:paraId="02F47CD6" w14:textId="021D54B9" w:rsidR="00D1158E" w:rsidRPr="00F64A2A" w:rsidRDefault="00F64A2A" w:rsidP="00F64A2A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F64A2A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F64A2A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ER2</w:t>
      </w:r>
    </w:p>
    <w:p w14:paraId="73DA5929" w14:textId="77777777" w:rsidR="00EE1EF2" w:rsidRDefault="00EE1EF2" w:rsidP="00EE1EF2">
      <w:pPr>
        <w:ind w:firstLine="420"/>
      </w:pPr>
      <w:bookmarkStart w:id="25" w:name="OLE_LINK27"/>
      <w:r>
        <w:lastRenderedPageBreak/>
        <w:t>运行的时候，一开始栈的下方是未初始化的（可以是任何数据），为了方便理解，我们假设</w:t>
      </w:r>
      <w:r w:rsidRPr="00EE1EF2">
        <w:rPr>
          <w:rStyle w:val="afa"/>
        </w:rPr>
        <w:t>SP</w:t>
      </w:r>
      <w:r>
        <w:t>以下的内存全是</w:t>
      </w:r>
      <w:r>
        <w:t>0</w:t>
      </w:r>
      <w:r>
        <w:t>。</w:t>
      </w:r>
    </w:p>
    <w:p w14:paraId="3DA422BF" w14:textId="1095EA9B" w:rsidR="00F64A2A" w:rsidRDefault="00A639E4" w:rsidP="00F64A2A">
      <w:pPr>
        <w:pStyle w:val="afe"/>
      </w:pPr>
      <w:r w:rsidRPr="004F347B">
        <w:t>.. 00 00 00 00 00 00[xx]xx ..</w:t>
      </w:r>
    </w:p>
    <w:bookmarkEnd w:id="25"/>
    <w:p w14:paraId="2DBE2F78" w14:textId="77777777" w:rsidR="00F64A2A" w:rsidRDefault="00A639E4" w:rsidP="00A639E4">
      <w:pPr>
        <w:ind w:firstLine="420"/>
      </w:pPr>
      <w:r w:rsidRPr="004F347B">
        <w:t>其中方括号表示</w:t>
      </w:r>
      <w:r w:rsidRPr="00D1158E">
        <w:rPr>
          <w:rStyle w:val="afa"/>
        </w:rPr>
        <w:t>SP</w:t>
      </w:r>
      <w:r w:rsidRPr="004F347B">
        <w:t>指向的地方，</w:t>
      </w:r>
      <w:r w:rsidRPr="00814E9C">
        <w:rPr>
          <w:rStyle w:val="afa"/>
        </w:rPr>
        <w:t>xx</w:t>
      </w:r>
      <w:r w:rsidRPr="004F347B">
        <w:t>表示上一个函数的栈。</w:t>
      </w:r>
    </w:p>
    <w:p w14:paraId="19D772B1" w14:textId="74DDFEE0" w:rsidR="00F64A2A" w:rsidRDefault="00A639E4" w:rsidP="00A639E4">
      <w:pPr>
        <w:ind w:firstLine="420"/>
      </w:pPr>
      <w:r w:rsidRPr="004F347B">
        <w:t>在</w:t>
      </w:r>
      <w:r w:rsidRPr="00D1158E">
        <w:rPr>
          <w:rStyle w:val="afa"/>
        </w:rPr>
        <w:t>PUSH ER0</w:t>
      </w:r>
      <w:r w:rsidRPr="004F347B">
        <w:t>时，由于</w:t>
      </w:r>
      <w:r w:rsidRPr="00D1158E">
        <w:rPr>
          <w:rStyle w:val="afa"/>
        </w:rPr>
        <w:t>ER0</w:t>
      </w:r>
      <w:r w:rsidRPr="004F347B">
        <w:t>是两字节长，因此</w:t>
      </w:r>
      <w:r w:rsidRPr="00D1158E">
        <w:rPr>
          <w:rStyle w:val="afa"/>
        </w:rPr>
        <w:t>SP</w:t>
      </w:r>
      <w:r w:rsidRPr="004F347B">
        <w:t>先会减去</w:t>
      </w:r>
      <w:r w:rsidRPr="004F347B">
        <w:t>2</w:t>
      </w:r>
      <w:r w:rsidRPr="004F347B">
        <w:t>，</w:t>
      </w:r>
      <w:r w:rsidR="00F64A2A">
        <w:rPr>
          <w:rFonts w:hint="eastAsia"/>
        </w:rPr>
        <w:t>栈</w:t>
      </w:r>
      <w:r w:rsidRPr="004F347B">
        <w:t>变为</w:t>
      </w:r>
      <w:r w:rsidR="00F64A2A">
        <w:rPr>
          <w:rFonts w:hint="eastAsia"/>
        </w:rPr>
        <w:t>：</w:t>
      </w:r>
    </w:p>
    <w:p w14:paraId="03486992" w14:textId="751D2081" w:rsidR="00F64A2A" w:rsidRDefault="00F64A2A" w:rsidP="00F64A2A">
      <w:pPr>
        <w:pStyle w:val="afe"/>
      </w:pPr>
      <w:bookmarkStart w:id="26" w:name="OLE_LINK28"/>
      <w:r w:rsidRPr="004F347B">
        <w:t>.. 00 00 00 00</w:t>
      </w:r>
      <w:r>
        <w:rPr>
          <w:rFonts w:hint="eastAsia"/>
        </w:rPr>
        <w:t>[</w:t>
      </w:r>
      <w:r w:rsidRPr="004F347B">
        <w:t>00</w:t>
      </w:r>
      <w:r>
        <w:rPr>
          <w:rFonts w:hint="eastAsia"/>
        </w:rPr>
        <w:t>]</w:t>
      </w:r>
      <w:r w:rsidRPr="004F347B">
        <w:t>00</w:t>
      </w:r>
      <w:r>
        <w:rPr>
          <w:rFonts w:hint="eastAsia"/>
        </w:rPr>
        <w:t xml:space="preserve">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  <w:r>
        <w:rPr>
          <w:rFonts w:hint="eastAsia"/>
        </w:rPr>
        <w:t xml:space="preserve">  //</w:t>
      </w:r>
      <w:r w:rsidRPr="00F64A2A">
        <w:rPr>
          <w:rFonts w:ascii="楷体" w:eastAsia="楷体" w:hAnsi="楷体" w:hint="eastAsia"/>
        </w:rPr>
        <w:t>中间步骤</w:t>
      </w:r>
    </w:p>
    <w:bookmarkEnd w:id="26"/>
    <w:p w14:paraId="57CFAED2" w14:textId="77777777" w:rsidR="00F64A2A" w:rsidRDefault="00A639E4" w:rsidP="00A639E4">
      <w:pPr>
        <w:ind w:firstLine="420"/>
      </w:pPr>
      <w:r w:rsidRPr="004F347B">
        <w:t>然后把</w:t>
      </w:r>
      <w:r w:rsidRPr="00D1158E">
        <w:rPr>
          <w:rStyle w:val="afa"/>
        </w:rPr>
        <w:t>ER0</w:t>
      </w:r>
      <w:r w:rsidRPr="004F347B">
        <w:t>的值存到栈上，就是</w:t>
      </w:r>
      <w:r w:rsidR="00F64A2A">
        <w:rPr>
          <w:rFonts w:hint="eastAsia"/>
        </w:rPr>
        <w:t>：</w:t>
      </w:r>
    </w:p>
    <w:p w14:paraId="3250EB2B" w14:textId="3ADF972B" w:rsidR="00F64A2A" w:rsidRDefault="00F64A2A" w:rsidP="00F64A2A">
      <w:pPr>
        <w:pStyle w:val="afe"/>
      </w:pPr>
      <w:bookmarkStart w:id="27" w:name="OLE_LINK29"/>
      <w:r w:rsidRPr="004F347B">
        <w:t>.. 00 00 00 00</w:t>
      </w:r>
      <w:r>
        <w:rPr>
          <w:rFonts w:hint="eastAsia"/>
        </w:rPr>
        <w:t>[8</w:t>
      </w:r>
      <w:r w:rsidRPr="004F347B">
        <w:t>0</w:t>
      </w:r>
      <w:r>
        <w:rPr>
          <w:rFonts w:hint="eastAsia"/>
        </w:rPr>
        <w:t xml:space="preserve">]D1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7"/>
    <w:p w14:paraId="7A6A22AE" w14:textId="77777777" w:rsidR="00F64A2A" w:rsidRDefault="00A639E4" w:rsidP="00A639E4">
      <w:pPr>
        <w:ind w:firstLine="420"/>
      </w:pPr>
      <w:r w:rsidRPr="004F347B">
        <w:t>同理，</w:t>
      </w:r>
      <w:r w:rsidRPr="00D1158E">
        <w:rPr>
          <w:rStyle w:val="afa"/>
        </w:rPr>
        <w:t>PUSH ER2</w:t>
      </w:r>
      <w:r w:rsidRPr="004F347B">
        <w:t>后，栈变为</w:t>
      </w:r>
      <w:r w:rsidR="00F64A2A">
        <w:rPr>
          <w:rFonts w:hint="eastAsia"/>
        </w:rPr>
        <w:t>：</w:t>
      </w:r>
    </w:p>
    <w:p w14:paraId="51485C2D" w14:textId="33A49702" w:rsidR="00F64A2A" w:rsidRDefault="00F64A2A" w:rsidP="00F64A2A">
      <w:pPr>
        <w:pStyle w:val="afe"/>
      </w:pPr>
      <w:bookmarkStart w:id="28" w:name="OLE_LINK30"/>
      <w:r w:rsidRPr="004F347B">
        <w:t>.. 00 00</w:t>
      </w:r>
      <w:r>
        <w:rPr>
          <w:rFonts w:hint="eastAsia"/>
        </w:rPr>
        <w:t>[48]D2 8</w:t>
      </w:r>
      <w:r w:rsidRPr="004F347B">
        <w:t>0</w:t>
      </w:r>
      <w:r>
        <w:rPr>
          <w:rFonts w:hint="eastAsia"/>
        </w:rPr>
        <w:t xml:space="preserve"> 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8"/>
    <w:p w14:paraId="15EAD3BC" w14:textId="312DC977" w:rsidR="00F64A2A" w:rsidRDefault="00A639E4" w:rsidP="00A639E4">
      <w:pPr>
        <w:ind w:firstLine="420"/>
      </w:pPr>
      <w:r w:rsidRPr="004F347B">
        <w:t>接下来</w:t>
      </w:r>
      <w:r w:rsidR="00F64A2A">
        <w:rPr>
          <w:rFonts w:hint="eastAsia"/>
        </w:rPr>
        <w:t>，</w:t>
      </w:r>
      <w:r w:rsidRPr="00D1158E">
        <w:rPr>
          <w:rStyle w:val="afa"/>
        </w:rPr>
        <w:t>POP ER</w:t>
      </w:r>
      <w:r w:rsidRPr="00F64A2A">
        <w:rPr>
          <w:rStyle w:val="afa"/>
        </w:rPr>
        <w:t>0</w:t>
      </w:r>
      <w:r w:rsidRPr="004F347B">
        <w:t>把栈上的数值</w:t>
      </w:r>
      <w:r w:rsidRPr="00D1158E">
        <w:rPr>
          <w:rStyle w:val="afa"/>
        </w:rPr>
        <w:t>0xD248</w:t>
      </w:r>
      <w:r w:rsidRPr="004F347B">
        <w:t>赋给</w:t>
      </w:r>
      <w:r w:rsidRPr="00D1158E">
        <w:rPr>
          <w:rStyle w:val="afa"/>
        </w:rPr>
        <w:t>ER0</w:t>
      </w:r>
      <w:r w:rsidRPr="004F347B">
        <w:t>，然后</w:t>
      </w:r>
      <w:r w:rsidRPr="00D1158E">
        <w:rPr>
          <w:rStyle w:val="afa"/>
        </w:rPr>
        <w:t>SP+2</w:t>
      </w:r>
      <w:r w:rsidRPr="004F347B">
        <w:t>，变为</w:t>
      </w:r>
      <w:r w:rsidR="00F64A2A">
        <w:rPr>
          <w:rFonts w:hint="eastAsia"/>
        </w:rPr>
        <w:t>：</w:t>
      </w:r>
    </w:p>
    <w:p w14:paraId="33CECADB" w14:textId="57862CFD" w:rsidR="00F64A2A" w:rsidRDefault="00F64A2A" w:rsidP="00F64A2A">
      <w:pPr>
        <w:pStyle w:val="afe"/>
      </w:pPr>
      <w:bookmarkStart w:id="29" w:name="OLE_LINK31"/>
      <w:r w:rsidRPr="004F347B">
        <w:t>.. 00 00</w:t>
      </w:r>
      <w:r>
        <w:rPr>
          <w:rFonts w:hint="eastAsia"/>
        </w:rPr>
        <w:t xml:space="preserve"> 48 D2[8</w:t>
      </w:r>
      <w:r w:rsidRPr="004F347B">
        <w:t>0</w:t>
      </w:r>
      <w:r>
        <w:rPr>
          <w:rFonts w:hint="eastAsia"/>
        </w:rPr>
        <w:t xml:space="preserve">]D1 </w:t>
      </w:r>
      <w:r w:rsidRPr="004F347B">
        <w:t>xx</w:t>
      </w:r>
      <w:r>
        <w:rPr>
          <w:rFonts w:hint="eastAsia"/>
        </w:rPr>
        <w:t xml:space="preserve"> </w:t>
      </w:r>
      <w:r w:rsidRPr="004F347B">
        <w:t>xx ..</w:t>
      </w:r>
    </w:p>
    <w:bookmarkEnd w:id="29"/>
    <w:p w14:paraId="750677A8" w14:textId="77777777" w:rsidR="00F64A2A" w:rsidRDefault="00A639E4" w:rsidP="00A639E4">
      <w:pPr>
        <w:ind w:firstLine="420"/>
      </w:pPr>
      <w:r w:rsidRPr="004F347B">
        <w:t>同理，</w:t>
      </w:r>
      <w:r w:rsidRPr="00D1158E">
        <w:rPr>
          <w:rStyle w:val="afa"/>
        </w:rPr>
        <w:t>POP ER2</w:t>
      </w:r>
      <w:r w:rsidRPr="004F347B">
        <w:t>后，</w:t>
      </w:r>
      <w:r w:rsidRPr="00D1158E">
        <w:rPr>
          <w:rStyle w:val="afa"/>
        </w:rPr>
        <w:t>ER2</w:t>
      </w:r>
      <w:r w:rsidRPr="004F347B">
        <w:t>变为</w:t>
      </w:r>
      <w:r w:rsidRPr="00D1158E">
        <w:rPr>
          <w:rStyle w:val="afa"/>
        </w:rPr>
        <w:t>0xD180</w:t>
      </w:r>
      <w:r w:rsidRPr="004F347B">
        <w:t>，栈变为</w:t>
      </w:r>
      <w:r w:rsidR="00F64A2A">
        <w:rPr>
          <w:rFonts w:hint="eastAsia"/>
        </w:rPr>
        <w:t>：</w:t>
      </w:r>
    </w:p>
    <w:p w14:paraId="3FF2EB48" w14:textId="499272AF" w:rsidR="00F64A2A" w:rsidRDefault="00F64A2A" w:rsidP="00F64A2A">
      <w:pPr>
        <w:pStyle w:val="afe"/>
      </w:pPr>
      <w:r w:rsidRPr="004F347B">
        <w:t>.. 00 00</w:t>
      </w:r>
      <w:r>
        <w:rPr>
          <w:rFonts w:hint="eastAsia"/>
        </w:rPr>
        <w:t xml:space="preserve"> 48 D2 8</w:t>
      </w:r>
      <w:r w:rsidRPr="004F347B">
        <w:t>0</w:t>
      </w:r>
      <w:r>
        <w:rPr>
          <w:rFonts w:hint="eastAsia"/>
        </w:rPr>
        <w:t xml:space="preserve"> D1[</w:t>
      </w:r>
      <w:r w:rsidRPr="004F347B">
        <w:t>x</w:t>
      </w:r>
      <w:r>
        <w:rPr>
          <w:rFonts w:hint="eastAsia"/>
        </w:rPr>
        <w:t>x]</w:t>
      </w:r>
      <w:r w:rsidRPr="004F347B">
        <w:t>xx ..</w:t>
      </w:r>
    </w:p>
    <w:p w14:paraId="322D7E7A" w14:textId="68D7D836" w:rsidR="00A639E4" w:rsidRPr="004F347B" w:rsidRDefault="00A639E4" w:rsidP="00A639E4">
      <w:pPr>
        <w:ind w:firstLine="420"/>
      </w:pPr>
      <w:r w:rsidRPr="004F347B">
        <w:t>栈的情况恰好和原来相同。可是</w:t>
      </w:r>
      <w:r w:rsidRPr="00D1158E">
        <w:rPr>
          <w:rStyle w:val="afa"/>
        </w:rPr>
        <w:t>ER0</w:t>
      </w:r>
      <w:r w:rsidRPr="004F347B">
        <w:t>和</w:t>
      </w:r>
      <w:r w:rsidRPr="00D1158E">
        <w:rPr>
          <w:rStyle w:val="afa"/>
        </w:rPr>
        <w:t>ER2</w:t>
      </w:r>
      <w:r w:rsidRPr="004F347B">
        <w:t>的值交换了。这说明，在栈上保存数据时，先进栈的数据要后出栈，这样才能保持数据顺序不变。</w:t>
      </w:r>
    </w:p>
    <w:p w14:paraId="1659DD26" w14:textId="3BE811BF" w:rsidR="00A639E4" w:rsidRPr="004F347B" w:rsidRDefault="00A639E4" w:rsidP="00A639E4">
      <w:pPr>
        <w:ind w:firstLine="420"/>
      </w:pPr>
    </w:p>
    <w:p w14:paraId="30737CE6" w14:textId="77777777" w:rsidR="008F6E4B" w:rsidRDefault="008F6E4B" w:rsidP="008F6E4B">
      <w:pPr>
        <w:pStyle w:val="4"/>
      </w:pPr>
      <w:r>
        <w:t>调用约定</w:t>
      </w:r>
    </w:p>
    <w:p w14:paraId="69425230" w14:textId="6C643FDF" w:rsidR="00A43D8D" w:rsidRDefault="007369DD" w:rsidP="00A43D8D">
      <w:pPr>
        <w:ind w:firstLine="420"/>
      </w:pPr>
      <w:r>
        <w:rPr>
          <w:rFonts w:hint="eastAsia"/>
        </w:rPr>
        <w:t>在函数调用函数时，一个函数的返回值可能是另一个函数的自变量，</w:t>
      </w:r>
      <w:r w:rsidR="00DA0312">
        <w:rPr>
          <w:rFonts w:hint="eastAsia"/>
        </w:rPr>
        <w:t>这就要求了参数的传递。</w:t>
      </w:r>
      <w:r w:rsidR="00A43D8D">
        <w:t>调用约定就是一个函数如何传参</w:t>
      </w:r>
      <w:r w:rsidR="00A43D8D">
        <w:rPr>
          <w:rFonts w:hint="eastAsia"/>
        </w:rPr>
        <w:t>（传递参数）</w:t>
      </w:r>
      <w:r w:rsidR="00A43D8D">
        <w:t>，以及如何返回的标准。</w:t>
      </w:r>
    </w:p>
    <w:p w14:paraId="69F6B97D" w14:textId="1A924724" w:rsidR="00C847F3" w:rsidRPr="00C847F3" w:rsidRDefault="00C847F3" w:rsidP="00C847F3">
      <w:pPr>
        <w:ind w:firstLine="422"/>
      </w:pPr>
      <w:bookmarkStart w:id="30" w:name="OLE_LINK60"/>
      <w:r w:rsidRPr="00C847F3">
        <w:rPr>
          <w:b/>
          <w:bCs/>
        </w:rPr>
        <w:t>CCU8</w:t>
      </w:r>
      <w:bookmarkEnd w:id="30"/>
      <w:r w:rsidR="003E2603">
        <w:rPr>
          <w:rFonts w:hint="eastAsia"/>
        </w:rPr>
        <w:t>（</w:t>
      </w:r>
      <w:r w:rsidR="003E2603" w:rsidRPr="003E2603">
        <w:t>卡西欧用的</w:t>
      </w:r>
      <w:r w:rsidR="003E2603">
        <w:rPr>
          <w:rFonts w:hint="eastAsia"/>
        </w:rPr>
        <w:t>LAPIS</w:t>
      </w:r>
      <w:r w:rsidR="003E2603" w:rsidRPr="003E2603">
        <w:t>编译器</w:t>
      </w:r>
      <w:r w:rsidR="003E2603">
        <w:rPr>
          <w:rFonts w:hint="eastAsia"/>
        </w:rPr>
        <w:t>）</w:t>
      </w:r>
      <w:r w:rsidR="00273D90">
        <w:rPr>
          <w:rFonts w:hint="eastAsia"/>
        </w:rPr>
        <w:t>的</w:t>
      </w:r>
      <w:r w:rsidRPr="00C847F3">
        <w:t>调用约定规定：</w:t>
      </w:r>
      <w:bookmarkStart w:id="31" w:name="OLE_LINK62"/>
      <w:r w:rsidRPr="00C847F3">
        <w:rPr>
          <w:rStyle w:val="afa"/>
        </w:rPr>
        <w:t>R0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R1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R2</w:t>
      </w:r>
      <w:r w:rsidR="00DA0312" w:rsidRPr="00DA0312">
        <w:rPr>
          <w:rStyle w:val="afa"/>
        </w:rPr>
        <w:t>、</w:t>
      </w:r>
      <w:r w:rsidRPr="00C847F3">
        <w:rPr>
          <w:rStyle w:val="afa"/>
        </w:rPr>
        <w:t>R3</w:t>
      </w:r>
      <w:bookmarkEnd w:id="31"/>
      <w:r w:rsidRPr="00C847F3">
        <w:t>和栈空间可以用来传参</w:t>
      </w:r>
      <w:r w:rsidR="0072535E">
        <w:rPr>
          <w:rFonts w:hint="eastAsia"/>
        </w:rPr>
        <w:t>，并</w:t>
      </w:r>
      <w:r w:rsidRPr="00C847F3">
        <w:t>使用</w:t>
      </w:r>
      <w:r w:rsidR="00DA0312" w:rsidRPr="00C847F3">
        <w:rPr>
          <w:rStyle w:val="afa"/>
        </w:rPr>
        <w:t>R0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R1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R2</w:t>
      </w:r>
      <w:r w:rsidR="00DA0312" w:rsidRPr="00DA0312">
        <w:rPr>
          <w:rStyle w:val="afa"/>
        </w:rPr>
        <w:t>、</w:t>
      </w:r>
      <w:r w:rsidR="00DA0312" w:rsidRPr="00C847F3">
        <w:rPr>
          <w:rStyle w:val="afa"/>
        </w:rPr>
        <w:t>R3</w:t>
      </w:r>
      <w:r w:rsidRPr="00C847F3">
        <w:t>来存储返回值</w:t>
      </w:r>
      <w:r w:rsidR="0072535E">
        <w:rPr>
          <w:rFonts w:hint="eastAsia"/>
        </w:rPr>
        <w:t>，</w:t>
      </w:r>
      <w:r w:rsidR="00A669D7">
        <w:rPr>
          <w:rFonts w:hint="eastAsia"/>
        </w:rPr>
        <w:t>而</w:t>
      </w:r>
      <w:r w:rsidRPr="00C847F3">
        <w:t>剩余的寄存器要求保持不变</w:t>
      </w:r>
      <w:r w:rsidR="0072535E">
        <w:rPr>
          <w:rFonts w:hint="eastAsia"/>
        </w:rPr>
        <w:t>。</w:t>
      </w:r>
    </w:p>
    <w:p w14:paraId="3936D078" w14:textId="01BB0D63" w:rsidR="00C847F3" w:rsidRPr="00C847F3" w:rsidRDefault="0072535E" w:rsidP="00C847F3">
      <w:pPr>
        <w:ind w:firstLine="420"/>
      </w:pPr>
      <w:r>
        <w:rPr>
          <w:rFonts w:hint="eastAsia"/>
        </w:rPr>
        <w:t>为了达成以上要求，</w:t>
      </w:r>
      <w:r w:rsidR="00C847F3" w:rsidRPr="00C847F3">
        <w:t>对于使用栈来存储本地变量的函数，</w:t>
      </w:r>
      <w:r w:rsidR="00C847F3" w:rsidRPr="00C847F3">
        <w:t>CCU8</w:t>
      </w:r>
      <w:r w:rsidR="00C847F3" w:rsidRPr="00C847F3">
        <w:t>会自动生成保存</w:t>
      </w:r>
      <w:r w:rsidR="00273D90">
        <w:rPr>
          <w:rFonts w:hint="eastAsia"/>
        </w:rPr>
        <w:t>寄存器和</w:t>
      </w:r>
      <w:r w:rsidRPr="00C847F3">
        <w:t>栈</w:t>
      </w:r>
      <w:r w:rsidR="00273D90">
        <w:rPr>
          <w:rFonts w:hint="eastAsia"/>
        </w:rPr>
        <w:t>指针</w:t>
      </w:r>
      <w:r w:rsidR="00C847F3" w:rsidRPr="00C847F3">
        <w:t>的代码：</w:t>
      </w:r>
    </w:p>
    <w:p w14:paraId="06E86031" w14:textId="10ACF7A5" w:rsidR="00C847F3" w:rsidRPr="00C847F3" w:rsidRDefault="00C847F3" w:rsidP="00C847F3">
      <w:pPr>
        <w:ind w:firstLine="420"/>
      </w:pPr>
      <w:r w:rsidRPr="00C847F3">
        <w:t>进入时</w:t>
      </w:r>
      <w:r w:rsidRPr="00C847F3">
        <w:t>:</w:t>
      </w:r>
    </w:p>
    <w:p w14:paraId="17E63D06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LR</w:t>
      </w:r>
    </w:p>
    <w:p w14:paraId="76BFBDB5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QR8</w:t>
      </w:r>
    </w:p>
    <w:p w14:paraId="34DDC13D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PUSH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XR4</w:t>
      </w:r>
    </w:p>
    <w:p w14:paraId="3A4B1DFF" w14:textId="77777777" w:rsidR="003726DF" w:rsidRPr="003726DF" w:rsidRDefault="003726DF" w:rsidP="003726DF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3726DF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ER14</w:t>
      </w:r>
      <w:r w:rsidRPr="003726DF">
        <w:rPr>
          <w:rFonts w:ascii="Cascadia Code" w:hAnsi="Cascadia Code" w:cs="Cascadia Code"/>
          <w:color w:val="3B3B3B"/>
          <w:kern w:val="0"/>
          <w:szCs w:val="21"/>
          <w14:ligatures w14:val="none"/>
        </w:rPr>
        <w:t>,</w:t>
      </w:r>
      <w:r w:rsidRPr="003726DF">
        <w:rPr>
          <w:rFonts w:ascii="Cascadia Code" w:hAnsi="Cascadia Code" w:cs="Cascadia Code"/>
          <w:color w:val="267F99"/>
          <w:kern w:val="0"/>
          <w:szCs w:val="21"/>
          <w14:ligatures w14:val="none"/>
        </w:rPr>
        <w:t>SP</w:t>
      </w:r>
    </w:p>
    <w:p w14:paraId="11CD7849" w14:textId="342020D1" w:rsidR="008F6E4B" w:rsidRDefault="00C51C21" w:rsidP="00A639E4">
      <w:pPr>
        <w:ind w:firstLine="420"/>
      </w:pPr>
      <w:r>
        <w:rPr>
          <w:rFonts w:hint="eastAsia"/>
        </w:rPr>
        <w:t>返回时：</w:t>
      </w:r>
    </w:p>
    <w:p w14:paraId="1D83B3A8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267F99"/>
          <w:kern w:val="0"/>
          <w:szCs w:val="21"/>
          <w14:ligatures w14:val="none"/>
        </w:rPr>
        <w:t>SP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>,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ER14</w:t>
      </w:r>
    </w:p>
    <w:p w14:paraId="608FE3FC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XR4</w:t>
      </w:r>
    </w:p>
    <w:p w14:paraId="0B2A1DFB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lastRenderedPageBreak/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QR8</w:t>
      </w:r>
    </w:p>
    <w:p w14:paraId="69CCDB15" w14:textId="77777777" w:rsidR="00AE4580" w:rsidRPr="00AE4580" w:rsidRDefault="00AE4580" w:rsidP="00AE4580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 w:rsidRPr="00AE4580">
        <w:rPr>
          <w:rFonts w:ascii="Cascadia Code" w:hAnsi="Cascadia Code" w:cs="Cascadia Code"/>
          <w:color w:val="001080"/>
          <w:kern w:val="0"/>
          <w:szCs w:val="21"/>
          <w14:ligatures w14:val="none"/>
        </w:rPr>
        <w:t>POP</w:t>
      </w:r>
      <w:r w:rsidRPr="00AE4580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  </w:t>
      </w:r>
      <w:r w:rsidRPr="00AE4580">
        <w:rPr>
          <w:rFonts w:ascii="Cascadia Code" w:hAnsi="Cascadia Code" w:cs="Cascadia Code"/>
          <w:color w:val="267F99"/>
          <w:kern w:val="0"/>
          <w:szCs w:val="21"/>
          <w14:ligatures w14:val="none"/>
        </w:rPr>
        <w:t>PC</w:t>
      </w:r>
    </w:p>
    <w:p w14:paraId="72FD979B" w14:textId="50B289CB" w:rsidR="00AE4580" w:rsidRPr="00AE4580" w:rsidRDefault="00B06953" w:rsidP="00AE4580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 w:val="24"/>
          <w:szCs w:val="24"/>
          <w14:ligatures w14:val="none"/>
        </w:rPr>
      </w:pPr>
      <w:r>
        <w:t>这样可以保证调用函数时寄存器和栈保持不变。</w:t>
      </w:r>
    </w:p>
    <w:p w14:paraId="44FA0EBA" w14:textId="7909D3C2" w:rsidR="00D1158E" w:rsidRPr="004F347B" w:rsidRDefault="00D1158E" w:rsidP="00D1158E">
      <w:pPr>
        <w:pStyle w:val="4"/>
        <w:rPr>
          <w:lang w:val="nl-NL"/>
        </w:rPr>
      </w:pPr>
      <w:r>
        <w:rPr>
          <w:rFonts w:hint="eastAsia"/>
          <w:lang w:val="nl-NL"/>
        </w:rPr>
        <w:t>多级函数调用</w:t>
      </w:r>
    </w:p>
    <w:p w14:paraId="373E7396" w14:textId="57D093B1" w:rsidR="00A639E4" w:rsidRPr="004F347B" w:rsidRDefault="00D1158E" w:rsidP="00A639E4">
      <w:pPr>
        <w:ind w:firstLine="420"/>
      </w:pPr>
      <w:r>
        <w:rPr>
          <w:rFonts w:hint="eastAsia"/>
        </w:rPr>
        <w:t>根据</w:t>
      </w:r>
      <w:r w:rsidRPr="00D1158E">
        <w:rPr>
          <w:rFonts w:hint="eastAsia"/>
          <w:b/>
          <w:bCs/>
        </w:rPr>
        <w:t>1.2.5</w:t>
      </w:r>
      <w:r>
        <w:rPr>
          <w:rFonts w:hint="eastAsia"/>
        </w:rPr>
        <w:t>节的知识，</w:t>
      </w:r>
      <w:r w:rsidR="00A639E4" w:rsidRPr="004F347B">
        <w:t>函数返回看的是</w:t>
      </w:r>
      <w:r w:rsidR="00A639E4" w:rsidRPr="004C35F3">
        <w:rPr>
          <w:rStyle w:val="afa"/>
        </w:rPr>
        <w:t>LR</w:t>
      </w:r>
      <w:r w:rsidR="00A639E4" w:rsidRPr="004F347B">
        <w:t>里存的返回地址。这个方法对一层函数调用是有效的。可是如果存在多级函数调用怎么办？每次调用都会覆盖</w:t>
      </w:r>
      <w:r w:rsidR="00A639E4" w:rsidRPr="004C35F3">
        <w:rPr>
          <w:rStyle w:val="afa"/>
        </w:rPr>
        <w:t>LR</w:t>
      </w:r>
      <w:r w:rsidR="00A639E4" w:rsidRPr="004F347B">
        <w:t>寄存器，这样的话只能保证最后一级的函数调用能够正常返回。</w:t>
      </w:r>
    </w:p>
    <w:p w14:paraId="71E5176F" w14:textId="46B9A0B5" w:rsidR="00A639E4" w:rsidRPr="004F347B" w:rsidRDefault="00A639E4" w:rsidP="00A639E4">
      <w:pPr>
        <w:ind w:firstLine="420"/>
      </w:pPr>
      <w:r w:rsidRPr="004F347B">
        <w:t>例如：</w:t>
      </w:r>
      <w:r w:rsidRPr="004C35F3">
        <w:rPr>
          <w:rStyle w:val="afa"/>
        </w:rPr>
        <w:t>P1</w:t>
      </w:r>
      <w:r w:rsidRPr="004F347B">
        <w:t>调用</w:t>
      </w:r>
      <w:r w:rsidRPr="004C35F3">
        <w:rPr>
          <w:rStyle w:val="afa"/>
        </w:rPr>
        <w:t>P2</w:t>
      </w:r>
      <w:r w:rsidRPr="004F347B">
        <w:t>,</w:t>
      </w:r>
      <w:r w:rsidRPr="004F347B">
        <w:t>此时</w:t>
      </w:r>
      <w:r w:rsidRPr="004C35F3">
        <w:rPr>
          <w:rStyle w:val="afa"/>
        </w:rPr>
        <w:t>LR=P1</w:t>
      </w:r>
      <w:r w:rsidRPr="004F347B">
        <w:t>调用的返回地址，然后</w:t>
      </w:r>
      <w:r w:rsidRPr="004C35F3">
        <w:rPr>
          <w:rStyle w:val="afa"/>
        </w:rPr>
        <w:t>P2</w:t>
      </w:r>
      <w:r w:rsidRPr="004F347B">
        <w:t>调用</w:t>
      </w:r>
      <w:r w:rsidRPr="004C35F3">
        <w:rPr>
          <w:rStyle w:val="afa"/>
        </w:rPr>
        <w:t>P3</w:t>
      </w:r>
      <w:r w:rsidRPr="004F347B">
        <w:t>，此时</w:t>
      </w:r>
      <w:r w:rsidRPr="004C35F3">
        <w:rPr>
          <w:rStyle w:val="afa"/>
        </w:rPr>
        <w:t>LR=P2</w:t>
      </w:r>
      <w:r w:rsidRPr="004F347B">
        <w:t>调用的返回地址，当</w:t>
      </w:r>
      <w:r w:rsidRPr="004C35F3">
        <w:rPr>
          <w:rStyle w:val="afa"/>
        </w:rPr>
        <w:t>P3</w:t>
      </w:r>
      <w:r w:rsidRPr="004F347B">
        <w:t>返回时，</w:t>
      </w:r>
      <w:r w:rsidRPr="004C35F3">
        <w:rPr>
          <w:rStyle w:val="afa"/>
        </w:rPr>
        <w:t>LR</w:t>
      </w:r>
      <w:r w:rsidRPr="004F347B">
        <w:t>的值被赋值给</w:t>
      </w:r>
      <w:r w:rsidRPr="004C35F3">
        <w:rPr>
          <w:rStyle w:val="afa"/>
        </w:rPr>
        <w:t>PC</w:t>
      </w:r>
      <w:r w:rsidRPr="004F347B">
        <w:t>寄存器，</w:t>
      </w:r>
      <w:r w:rsidRPr="004F347B">
        <w:t>CPU</w:t>
      </w:r>
      <w:r w:rsidRPr="004F347B">
        <w:t>从</w:t>
      </w:r>
      <w:r w:rsidRPr="004C35F3">
        <w:rPr>
          <w:rStyle w:val="afa"/>
        </w:rPr>
        <w:t>P2</w:t>
      </w:r>
      <w:r w:rsidRPr="004F347B">
        <w:t>的返回地址开始执行，当</w:t>
      </w:r>
      <w:r w:rsidRPr="00CF2C06">
        <w:rPr>
          <w:rStyle w:val="afa"/>
        </w:rPr>
        <w:t>P2</w:t>
      </w:r>
      <w:r w:rsidRPr="004F347B">
        <w:t>返回到</w:t>
      </w:r>
      <w:r w:rsidRPr="004C35F3">
        <w:rPr>
          <w:rStyle w:val="afa"/>
        </w:rPr>
        <w:t>P1</w:t>
      </w:r>
      <w:r w:rsidRPr="004F347B">
        <w:t>时，</w:t>
      </w:r>
      <w:r w:rsidRPr="004C35F3">
        <w:rPr>
          <w:rStyle w:val="afa"/>
        </w:rPr>
        <w:t>LR</w:t>
      </w:r>
      <w:r w:rsidRPr="004F347B">
        <w:t>的值还是</w:t>
      </w:r>
      <w:r w:rsidRPr="004C35F3">
        <w:rPr>
          <w:rStyle w:val="afa"/>
        </w:rPr>
        <w:t>P2</w:t>
      </w:r>
      <w:r w:rsidRPr="004F347B">
        <w:t>调用的返回地址（</w:t>
      </w:r>
      <w:r w:rsidRPr="004C35F3">
        <w:rPr>
          <w:rStyle w:val="afa"/>
        </w:rPr>
        <w:t>P1</w:t>
      </w:r>
      <w:r w:rsidRPr="004F347B">
        <w:t>调用的返回地址在</w:t>
      </w:r>
      <w:r w:rsidRPr="004C35F3">
        <w:rPr>
          <w:rStyle w:val="afa"/>
        </w:rPr>
        <w:t>P2</w:t>
      </w:r>
      <w:r w:rsidRPr="004F347B">
        <w:t>发生调用时被覆盖掉了），因此，</w:t>
      </w:r>
      <w:r w:rsidRPr="004C35F3">
        <w:rPr>
          <w:rStyle w:val="afa"/>
        </w:rPr>
        <w:t>P2</w:t>
      </w:r>
      <w:r w:rsidRPr="004F347B">
        <w:t>函数永远无法返回</w:t>
      </w:r>
      <w:r w:rsidR="004C35F3">
        <w:rPr>
          <w:rFonts w:hint="eastAsia"/>
        </w:rPr>
        <w:t>。</w:t>
      </w:r>
    </w:p>
    <w:p w14:paraId="7CC0E446" w14:textId="77777777" w:rsidR="00A639E4" w:rsidRPr="004F347B" w:rsidRDefault="00A639E4" w:rsidP="00A639E4">
      <w:pPr>
        <w:ind w:firstLine="420"/>
      </w:pPr>
      <w:r w:rsidRPr="004F347B">
        <w:t>这时就需要备份</w:t>
      </w:r>
      <w:r w:rsidRPr="004C35F3">
        <w:rPr>
          <w:rStyle w:val="afa"/>
        </w:rPr>
        <w:t>LR</w:t>
      </w:r>
      <w:r w:rsidRPr="004F347B">
        <w:t>。在函数的开头加一句</w:t>
      </w:r>
      <w:r w:rsidRPr="004C35F3">
        <w:rPr>
          <w:rStyle w:val="afa"/>
        </w:rPr>
        <w:t>PUSH LR</w:t>
      </w:r>
      <w:r w:rsidRPr="004F347B">
        <w:t>，结尾处把</w:t>
      </w:r>
      <w:r w:rsidRPr="004C35F3">
        <w:rPr>
          <w:rStyle w:val="afa"/>
        </w:rPr>
        <w:t>RT</w:t>
      </w:r>
      <w:r w:rsidRPr="004F347B">
        <w:t>换成</w:t>
      </w:r>
      <w:r w:rsidRPr="004C35F3">
        <w:rPr>
          <w:rStyle w:val="afa"/>
        </w:rPr>
        <w:t>POP PC</w:t>
      </w:r>
      <w:r w:rsidRPr="004F347B">
        <w:t>，只要确保所有的</w:t>
      </w:r>
      <w:r w:rsidRPr="004C35F3">
        <w:rPr>
          <w:rStyle w:val="afa"/>
        </w:rPr>
        <w:t>PUSH</w:t>
      </w:r>
      <w:r w:rsidRPr="004F347B">
        <w:t>和</w:t>
      </w:r>
      <w:r w:rsidRPr="004C35F3">
        <w:rPr>
          <w:rStyle w:val="afa"/>
        </w:rPr>
        <w:t>POP</w:t>
      </w:r>
      <w:r w:rsidRPr="004F347B">
        <w:t>全都配对，就可以任意调用函数了。</w:t>
      </w:r>
    </w:p>
    <w:p w14:paraId="0F024173" w14:textId="77777777" w:rsidR="00A639E4" w:rsidRPr="004F347B" w:rsidRDefault="00A639E4" w:rsidP="004C35F3">
      <w:pPr>
        <w:pStyle w:val="3"/>
      </w:pPr>
      <w:r w:rsidRPr="004F347B">
        <w:t>寄存器</w:t>
      </w:r>
      <w:r w:rsidRPr="004F347B">
        <w:t>EA</w:t>
      </w:r>
    </w:p>
    <w:p w14:paraId="272D355A" w14:textId="6F6C861F" w:rsidR="00866359" w:rsidRDefault="00A639E4" w:rsidP="00A639E4">
      <w:pPr>
        <w:ind w:firstLine="420"/>
      </w:pPr>
      <w:r w:rsidRPr="004F347B">
        <w:t>对于大量数据的存取，</w:t>
      </w:r>
      <w:r w:rsidRPr="004F347B">
        <w:t>CPU</w:t>
      </w:r>
      <w:r w:rsidRPr="004F347B">
        <w:t>提供了一个</w:t>
      </w:r>
      <w:r w:rsidRPr="004C35F3">
        <w:rPr>
          <w:rStyle w:val="afa"/>
        </w:rPr>
        <w:t>EA</w:t>
      </w:r>
      <w:r w:rsidRPr="004F347B">
        <w:t>寄存器，长</w:t>
      </w:r>
      <w:r w:rsidR="004C35F3">
        <w:rPr>
          <w:rFonts w:hint="eastAsia"/>
        </w:rPr>
        <w:t>2</w:t>
      </w:r>
      <w:r w:rsidR="00046908">
        <w:rPr>
          <w:rFonts w:hint="eastAsia"/>
        </w:rPr>
        <w:t>字节</w:t>
      </w:r>
      <w:r w:rsidRPr="004F347B">
        <w:t>。和</w:t>
      </w:r>
      <w:r w:rsidR="00046908">
        <w:rPr>
          <w:rFonts w:hint="eastAsia"/>
        </w:rPr>
        <w:t>通用</w:t>
      </w:r>
      <w:r w:rsidRPr="004F347B">
        <w:t>寄存器不同，</w:t>
      </w:r>
      <w:r w:rsidRPr="004C35F3">
        <w:rPr>
          <w:rStyle w:val="afa"/>
        </w:rPr>
        <w:t>L</w:t>
      </w:r>
      <w:r w:rsidRPr="004F347B">
        <w:t>和</w:t>
      </w:r>
      <w:r w:rsidRPr="004C35F3">
        <w:rPr>
          <w:rStyle w:val="afa"/>
        </w:rPr>
        <w:t>ST</w:t>
      </w:r>
      <w:r w:rsidRPr="004F347B">
        <w:t>对</w:t>
      </w:r>
      <w:r w:rsidRPr="004C35F3">
        <w:rPr>
          <w:rStyle w:val="afa"/>
        </w:rPr>
        <w:t>EA</w:t>
      </w:r>
      <w:r w:rsidRPr="004F347B">
        <w:t>还有一个特殊的语法</w:t>
      </w:r>
      <w:r w:rsidR="00866359">
        <w:rPr>
          <w:rFonts w:hint="eastAsia"/>
        </w:rPr>
        <w:t>：</w:t>
      </w:r>
    </w:p>
    <w:p w14:paraId="07B49CA3" w14:textId="784A670F" w:rsidR="004C35F3" w:rsidRDefault="00A639E4" w:rsidP="00A639E4">
      <w:pPr>
        <w:ind w:firstLine="420"/>
      </w:pPr>
      <w:r w:rsidRPr="004C35F3">
        <w:rPr>
          <w:rStyle w:val="afa"/>
        </w:rPr>
        <w:t>L r, [EA]</w:t>
      </w:r>
      <w:r w:rsidRPr="004F347B">
        <w:t>和一般的</w:t>
      </w:r>
      <w:r w:rsidRPr="004C35F3">
        <w:rPr>
          <w:rStyle w:val="afa"/>
        </w:rPr>
        <w:t>L</w:t>
      </w:r>
      <w:r w:rsidRPr="004F347B">
        <w:t>指令没什么区别</w:t>
      </w:r>
      <w:r w:rsidR="00866359">
        <w:rPr>
          <w:rFonts w:hint="eastAsia"/>
        </w:rPr>
        <w:t>，而</w:t>
      </w:r>
      <w:r w:rsidRPr="004C35F3">
        <w:rPr>
          <w:rStyle w:val="afa"/>
        </w:rPr>
        <w:t>L r, [EA</w:t>
      </w:r>
      <w:r w:rsidRPr="00866359">
        <w:rPr>
          <w:rStyle w:val="afa"/>
          <w:color w:val="FF0000"/>
        </w:rPr>
        <w:t>+</w:t>
      </w:r>
      <w:r w:rsidRPr="004C35F3">
        <w:rPr>
          <w:rStyle w:val="afa"/>
        </w:rPr>
        <w:t>]</w:t>
      </w:r>
      <w:r w:rsidRPr="004F347B">
        <w:t>表示，在读取完以后，还要让</w:t>
      </w:r>
      <w:r w:rsidRPr="004C35F3">
        <w:rPr>
          <w:rStyle w:val="afa"/>
        </w:rPr>
        <w:t>EA</w:t>
      </w:r>
      <w:r w:rsidRPr="004F347B">
        <w:t>加上读取的长度，也就是自动指向下一个数据。同理，对于</w:t>
      </w:r>
      <w:r w:rsidRPr="004C35F3">
        <w:rPr>
          <w:rStyle w:val="afa"/>
        </w:rPr>
        <w:t>ST</w:t>
      </w:r>
      <w:r w:rsidRPr="004F347B">
        <w:t>也有一样的语法。</w:t>
      </w:r>
    </w:p>
    <w:p w14:paraId="6495A188" w14:textId="3E4211E0" w:rsidR="00A639E4" w:rsidRPr="004F347B" w:rsidRDefault="00A639E4" w:rsidP="00A639E4">
      <w:pPr>
        <w:ind w:firstLine="420"/>
      </w:pPr>
      <w:r w:rsidRPr="004F347B">
        <w:t>另外，</w:t>
      </w:r>
      <w:r w:rsidRPr="004C35F3">
        <w:rPr>
          <w:rStyle w:val="afa"/>
        </w:rPr>
        <w:t>EA</w:t>
      </w:r>
      <w:r w:rsidRPr="004F347B">
        <w:t>可以用</w:t>
      </w:r>
      <w:r w:rsidRPr="004C35F3">
        <w:rPr>
          <w:rStyle w:val="afa"/>
        </w:rPr>
        <w:t>LEA</w:t>
      </w:r>
      <w:r w:rsidRPr="004F347B">
        <w:t>指令直接赋值。例如</w:t>
      </w:r>
      <w:r w:rsidRPr="004C35F3">
        <w:rPr>
          <w:rStyle w:val="afa"/>
        </w:rPr>
        <w:t>LEA [</w:t>
      </w:r>
      <w:r w:rsidR="004C35F3">
        <w:rPr>
          <w:rStyle w:val="afa"/>
          <w:rFonts w:hint="eastAsia"/>
        </w:rPr>
        <w:t>0x</w:t>
      </w:r>
      <w:r w:rsidRPr="004C35F3">
        <w:rPr>
          <w:rStyle w:val="afa"/>
        </w:rPr>
        <w:t>F800]</w:t>
      </w:r>
      <w:r w:rsidRPr="004F347B">
        <w:t>就表示把</w:t>
      </w:r>
      <w:r w:rsidRPr="004C35F3">
        <w:rPr>
          <w:rStyle w:val="afa"/>
        </w:rPr>
        <w:t>EA</w:t>
      </w:r>
      <w:r w:rsidRPr="004F347B">
        <w:t>设为</w:t>
      </w:r>
      <w:r w:rsidRPr="004C35F3">
        <w:rPr>
          <w:rStyle w:val="afa"/>
        </w:rPr>
        <w:t>0xF800</w:t>
      </w:r>
      <w:r w:rsidRPr="004F347B">
        <w:t>。</w:t>
      </w:r>
    </w:p>
    <w:p w14:paraId="586580D6" w14:textId="77777777" w:rsidR="00A639E4" w:rsidRPr="00A639E4" w:rsidRDefault="00A639E4" w:rsidP="00A639E4">
      <w:pPr>
        <w:ind w:firstLine="420"/>
      </w:pPr>
    </w:p>
    <w:p w14:paraId="0E31A489" w14:textId="2A289DDE" w:rsidR="00526724" w:rsidRDefault="00A43D5A" w:rsidP="00B86FB5">
      <w:pPr>
        <w:pStyle w:val="1"/>
      </w:pPr>
      <w:bookmarkStart w:id="32" w:name="_Toc173142877"/>
      <w:r>
        <w:rPr>
          <w:rFonts w:hint="eastAsia"/>
        </w:rPr>
        <w:t>硬件与系统架构</w:t>
      </w:r>
      <w:bookmarkEnd w:id="32"/>
    </w:p>
    <w:p w14:paraId="550B0FA9" w14:textId="12F95CF1" w:rsidR="00B92DE8" w:rsidRDefault="00341191" w:rsidP="00BC5C99">
      <w:pPr>
        <w:pStyle w:val="2"/>
      </w:pPr>
      <w:bookmarkStart w:id="33" w:name="_Toc173142878"/>
      <w:r>
        <w:rPr>
          <w:rFonts w:hint="eastAsia"/>
        </w:rPr>
        <w:t>nX-U16</w:t>
      </w:r>
      <w:r>
        <w:rPr>
          <w:rFonts w:hint="eastAsia"/>
        </w:rPr>
        <w:t>处理器</w:t>
      </w:r>
      <w:bookmarkEnd w:id="33"/>
    </w:p>
    <w:p w14:paraId="0F062027" w14:textId="61693C2E" w:rsidR="002E428A" w:rsidRPr="002E428A" w:rsidRDefault="00341191" w:rsidP="00D13652">
      <w:pPr>
        <w:pStyle w:val="2"/>
      </w:pPr>
      <w:bookmarkStart w:id="34" w:name="_Toc173142879"/>
      <w:r>
        <w:rPr>
          <w:rFonts w:hint="eastAsia"/>
        </w:rPr>
        <w:t>内存</w:t>
      </w:r>
      <w:bookmarkEnd w:id="34"/>
    </w:p>
    <w:p w14:paraId="08C9BC42" w14:textId="748AB6A0" w:rsidR="00341191" w:rsidRDefault="003B53E0" w:rsidP="00BC5C99">
      <w:pPr>
        <w:pStyle w:val="2"/>
      </w:pPr>
      <w:bookmarkStart w:id="35" w:name="_Toc173142880"/>
      <w:r>
        <w:rPr>
          <w:rFonts w:hint="eastAsia"/>
        </w:rPr>
        <w:t>自检与计算器版本号</w:t>
      </w:r>
      <w:bookmarkEnd w:id="35"/>
    </w:p>
    <w:p w14:paraId="12C24E0A" w14:textId="0E653480" w:rsidR="005B478E" w:rsidRPr="005B478E" w:rsidRDefault="00576F9C" w:rsidP="00E0103B">
      <w:pPr>
        <w:ind w:firstLine="420"/>
      </w:pPr>
      <w:bookmarkStart w:id="36" w:name="OLE_LINK2"/>
      <w:r>
        <w:rPr>
          <w:rFonts w:hint="eastAsia"/>
        </w:rPr>
        <w:t>同时按下</w:t>
      </w:r>
      <w:r w:rsidR="00DC109C" w:rsidRPr="00E0103B">
        <w:rPr>
          <w:rStyle w:val="XKey0"/>
          <w:rFonts w:hint="eastAsia"/>
        </w:rPr>
        <w:t>q7|</w:t>
      </w:r>
      <w:r w:rsidR="00E0103B">
        <w:rPr>
          <w:rFonts w:hint="eastAsia"/>
        </w:rPr>
        <w:t>键</w:t>
      </w:r>
      <w:bookmarkEnd w:id="36"/>
      <w:r w:rsidR="00E0103B">
        <w:rPr>
          <w:rFonts w:hint="eastAsia"/>
        </w:rPr>
        <w:t>（无论是否开机），你的</w:t>
      </w:r>
      <w:r w:rsidR="00E0103B">
        <w:rPr>
          <w:rFonts w:hint="eastAsia"/>
        </w:rPr>
        <w:t>991CN X</w:t>
      </w:r>
      <w:r w:rsidR="00E0103B">
        <w:rPr>
          <w:rFonts w:hint="eastAsia"/>
        </w:rPr>
        <w:t>都应显示为如图所示：</w:t>
      </w:r>
    </w:p>
    <w:p w14:paraId="32CFEE07" w14:textId="0CFF6AEE" w:rsidR="003B53E0" w:rsidRDefault="003B53E0" w:rsidP="00BC5C99">
      <w:pPr>
        <w:pStyle w:val="2"/>
      </w:pPr>
      <w:bookmarkStart w:id="37" w:name="_Toc173142881"/>
      <w:r>
        <w:rPr>
          <w:rFonts w:hint="eastAsia"/>
        </w:rPr>
        <w:t>ROM</w:t>
      </w:r>
      <w:r>
        <w:rPr>
          <w:rFonts w:hint="eastAsia"/>
        </w:rPr>
        <w:t>概述</w:t>
      </w:r>
      <w:bookmarkEnd w:id="37"/>
    </w:p>
    <w:p w14:paraId="171088FF" w14:textId="3B6D7312" w:rsidR="007939C7" w:rsidRDefault="003B53E0" w:rsidP="007939C7">
      <w:pPr>
        <w:pStyle w:val="2"/>
      </w:pPr>
      <w:bookmarkStart w:id="38" w:name="_Toc173142882"/>
      <w:r>
        <w:rPr>
          <w:rFonts w:hint="eastAsia"/>
        </w:rPr>
        <w:t>矩阵键盘</w:t>
      </w:r>
      <w:bookmarkEnd w:id="38"/>
    </w:p>
    <w:p w14:paraId="66800333" w14:textId="2570C03F" w:rsidR="0059388F" w:rsidRDefault="007939C7" w:rsidP="007939C7">
      <w:pPr>
        <w:ind w:firstLine="420"/>
      </w:pPr>
      <w:r>
        <w:rPr>
          <w:rFonts w:hint="eastAsia"/>
        </w:rPr>
        <w:t>矩阵键盘是一种电子</w:t>
      </w:r>
      <w:r w:rsidR="00890C18">
        <w:rPr>
          <w:rFonts w:hint="eastAsia"/>
        </w:rPr>
        <w:t>线路</w:t>
      </w:r>
      <w:r>
        <w:rPr>
          <w:rFonts w:hint="eastAsia"/>
        </w:rPr>
        <w:t>，通常用于输入数据或控制电子设备。它由多个行和列的按键组成，形成一个二维排列的键盘结构。每个按键都位于特定的行和列交汇处，这种布局使得使用</w:t>
      </w:r>
      <w:r>
        <w:rPr>
          <w:rFonts w:hint="eastAsia"/>
        </w:rPr>
        <w:lastRenderedPageBreak/>
        <w:t>少量的引脚（通常为行和列的总数之和）就可以控制大量的按键。</w:t>
      </w:r>
      <w:r w:rsidR="0059388F">
        <w:rPr>
          <w:rFonts w:hint="eastAsia"/>
        </w:rPr>
        <w:t>991CN X</w:t>
      </w:r>
      <w:r w:rsidR="0059388F">
        <w:rPr>
          <w:rFonts w:hint="eastAsia"/>
        </w:rPr>
        <w:t>中应用了一个</w:t>
      </w:r>
      <w:r w:rsidR="00D60A05">
        <w:rPr>
          <w:rFonts w:hint="eastAsia"/>
        </w:rPr>
        <w:t>8</w:t>
      </w:r>
      <w:r w:rsidR="005B7BD6">
        <w:rPr>
          <w:rFonts w:hint="eastAsia"/>
        </w:rPr>
        <w:t>行</w:t>
      </w:r>
      <w:r w:rsidR="00D60A05">
        <w:rPr>
          <w:rFonts w:hint="eastAsia"/>
        </w:rPr>
        <w:t>7</w:t>
      </w:r>
      <w:r w:rsidR="005B7BD6">
        <w:rPr>
          <w:rFonts w:hint="eastAsia"/>
        </w:rPr>
        <w:t>列</w:t>
      </w:r>
      <w:r w:rsidR="00B25007">
        <w:rPr>
          <w:rFonts w:hint="eastAsia"/>
        </w:rPr>
        <w:t>的矩阵键盘。</w:t>
      </w:r>
    </w:p>
    <w:p w14:paraId="6AB0771E" w14:textId="77777777" w:rsidR="00EC1408" w:rsidRDefault="0059388F" w:rsidP="006D0680">
      <w:pPr>
        <w:pStyle w:val="3"/>
      </w:pPr>
      <w:r w:rsidRPr="00EC1408">
        <w:rPr>
          <w:rFonts w:hint="eastAsia"/>
        </w:rPr>
        <w:t>结构</w:t>
      </w:r>
    </w:p>
    <w:p w14:paraId="442AF8EF" w14:textId="5E779873" w:rsidR="00537716" w:rsidRDefault="0059388F" w:rsidP="00B36FCA">
      <w:pPr>
        <w:ind w:firstLine="420"/>
      </w:pPr>
      <w:r>
        <w:rPr>
          <w:rFonts w:hint="eastAsia"/>
        </w:rPr>
        <w:t>矩阵键盘由多行和多列的按键组成。每个按键都与一个行线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I</w:t>
      </w:r>
      <w:r w:rsidR="005B7BD6">
        <w:rPr>
          <w:rFonts w:hint="eastAsia"/>
        </w:rPr>
        <w:t>）</w:t>
      </w:r>
      <w:r>
        <w:rPr>
          <w:rFonts w:hint="eastAsia"/>
        </w:rPr>
        <w:t>和一个列线</w:t>
      </w:r>
      <w:r w:rsidR="005B7BD6">
        <w:rPr>
          <w:rFonts w:hint="eastAsia"/>
        </w:rPr>
        <w:t>（称为</w:t>
      </w:r>
      <w:r w:rsidR="005B7BD6">
        <w:rPr>
          <w:rFonts w:hint="eastAsia"/>
        </w:rPr>
        <w:t>K</w:t>
      </w:r>
      <w:r w:rsidR="006E412C">
        <w:rPr>
          <w:rFonts w:hint="eastAsia"/>
        </w:rPr>
        <w:t>O</w:t>
      </w:r>
      <w:r w:rsidR="005B7BD6">
        <w:rPr>
          <w:rFonts w:hint="eastAsia"/>
        </w:rPr>
        <w:t>）</w:t>
      </w:r>
      <w:r>
        <w:rPr>
          <w:rFonts w:hint="eastAsia"/>
        </w:rPr>
        <w:t>相连</w:t>
      </w:r>
      <w:r w:rsidR="00537716">
        <w:rPr>
          <w:rFonts w:hint="eastAsia"/>
        </w:rPr>
        <w:t>（</w:t>
      </w:r>
      <w:r w:rsidR="00537716">
        <w:rPr>
          <w:rFonts w:hint="eastAsia"/>
        </w:rPr>
        <w:t>O</w:t>
      </w:r>
      <w:r w:rsidR="00537716">
        <w:rPr>
          <w:rFonts w:hint="eastAsia"/>
        </w:rPr>
        <w:t>，</w:t>
      </w:r>
      <w:r w:rsidR="00537716">
        <w:rPr>
          <w:rFonts w:hint="eastAsia"/>
        </w:rPr>
        <w:t>I</w:t>
      </w:r>
      <w:r w:rsidR="00537716">
        <w:rPr>
          <w:rFonts w:hint="eastAsia"/>
        </w:rPr>
        <w:t>分别为</w:t>
      </w:r>
      <w:r w:rsidR="00537716">
        <w:rPr>
          <w:rFonts w:hint="eastAsia"/>
        </w:rPr>
        <w:t>Output</w:t>
      </w:r>
      <w:r w:rsidR="00537716">
        <w:rPr>
          <w:rFonts w:hint="eastAsia"/>
        </w:rPr>
        <w:t>和</w:t>
      </w:r>
      <w:r w:rsidR="00537716">
        <w:rPr>
          <w:rFonts w:hint="eastAsia"/>
        </w:rPr>
        <w:t>Input</w:t>
      </w:r>
      <w:r w:rsidR="00537716">
        <w:rPr>
          <w:rFonts w:hint="eastAsia"/>
        </w:rPr>
        <w:t>的缩写）</w:t>
      </w:r>
      <w:r w:rsidR="00DB141D">
        <w:rPr>
          <w:rFonts w:hint="eastAsia"/>
        </w:rPr>
        <w:t>。</w:t>
      </w:r>
    </w:p>
    <w:p w14:paraId="63047C41" w14:textId="75CAC6B0" w:rsidR="009C48A7" w:rsidRDefault="009C48A7" w:rsidP="009C48A7">
      <w:pPr>
        <w:ind w:firstLine="420"/>
      </w:pPr>
      <w:r>
        <w:rPr>
          <w:shd w:val="clear" w:color="auto" w:fill="FFFFFF"/>
        </w:rPr>
        <w:t>注：即使</w:t>
      </w:r>
      <w:r>
        <w:rPr>
          <w:rFonts w:hint="eastAsia"/>
          <w:shd w:val="clear" w:color="auto" w:fill="FFFFFF"/>
        </w:rPr>
        <w:t>991CN X</w:t>
      </w:r>
      <w:r w:rsidR="005004F8">
        <w:rPr>
          <w:rFonts w:hint="eastAsia"/>
          <w:shd w:val="clear" w:color="auto" w:fill="FFFFFF"/>
        </w:rPr>
        <w:t>键盘排布</w:t>
      </w:r>
      <w:r>
        <w:rPr>
          <w:shd w:val="clear" w:color="auto" w:fill="FFFFFF"/>
        </w:rPr>
        <w:t>外观不是矩形，其电路逻辑</w:t>
      </w:r>
      <w:r w:rsidR="005004F8">
        <w:rPr>
          <w:rFonts w:hint="eastAsia"/>
          <w:shd w:val="clear" w:color="auto" w:fill="FFFFFF"/>
        </w:rPr>
        <w:t>也</w:t>
      </w:r>
      <w:r>
        <w:rPr>
          <w:shd w:val="clear" w:color="auto" w:fill="FFFFFF"/>
        </w:rPr>
        <w:t>是矩形</w:t>
      </w:r>
      <w:r>
        <w:rPr>
          <w:rFonts w:hint="eastAsia"/>
          <w:shd w:val="clear" w:color="auto" w:fill="FFFFFF"/>
        </w:rPr>
        <w:t>。</w:t>
      </w:r>
    </w:p>
    <w:p w14:paraId="5807BA61" w14:textId="5D3EDE1E" w:rsidR="0059388F" w:rsidRDefault="00E02195" w:rsidP="00B36FCA">
      <w:pPr>
        <w:ind w:firstLine="420"/>
      </w:pPr>
      <w:r>
        <w:rPr>
          <w:rFonts w:hint="eastAsia"/>
        </w:rPr>
        <w:t>以下是</w:t>
      </w:r>
      <w:r>
        <w:rPr>
          <w:rFonts w:hint="eastAsia"/>
        </w:rPr>
        <w:t>991CN X</w:t>
      </w:r>
      <w:r>
        <w:rPr>
          <w:rFonts w:hint="eastAsia"/>
        </w:rPr>
        <w:t>的键</w:t>
      </w:r>
      <w:r w:rsidR="005D5926">
        <w:rPr>
          <w:rFonts w:hint="eastAsia"/>
        </w:rPr>
        <w:t>盘码对应表</w:t>
      </w:r>
      <w:r>
        <w:rPr>
          <w:rFonts w:hint="eastAsia"/>
        </w:rPr>
        <w:t>：</w:t>
      </w:r>
      <w:r w:rsidR="00E50559">
        <w:rPr>
          <w:rFonts w:hint="eastAsia"/>
        </w:rPr>
        <w:t>（可以注意到有些节点未设按键）</w:t>
      </w:r>
    </w:p>
    <w:p w14:paraId="37374739" w14:textId="77777777" w:rsidR="00DE205F" w:rsidRDefault="00DE205F" w:rsidP="00B36FCA">
      <w:pPr>
        <w:ind w:firstLine="420"/>
      </w:pPr>
    </w:p>
    <w:tbl>
      <w:tblPr>
        <w:tblStyle w:val="afb"/>
        <w:tblW w:w="5508" w:type="pct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271"/>
        <w:gridCol w:w="1176"/>
        <w:gridCol w:w="1178"/>
        <w:gridCol w:w="1176"/>
        <w:gridCol w:w="1177"/>
        <w:gridCol w:w="1175"/>
        <w:gridCol w:w="1177"/>
        <w:gridCol w:w="1177"/>
      </w:tblGrid>
      <w:tr w:rsidR="005A12AD" w14:paraId="4670C88D" w14:textId="77777777" w:rsidTr="005A12AD">
        <w:trPr>
          <w:trHeight w:val="480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51A98DDC" w14:textId="4BB07994" w:rsidR="00E02195" w:rsidRPr="00A20C41" w:rsidRDefault="00E02195" w:rsidP="00755AB8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O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K</w:t>
            </w:r>
            <w:r w:rsidR="00E07B0F">
              <w:rPr>
                <w:rFonts w:hint="eastAsia"/>
                <w:b/>
                <w:bCs/>
                <w:sz w:val="24"/>
                <w:szCs w:val="44"/>
              </w:rPr>
              <w:t>I</w:t>
            </w:r>
          </w:p>
        </w:tc>
        <w:tc>
          <w:tcPr>
            <w:tcW w:w="618" w:type="pct"/>
            <w:vAlign w:val="center"/>
          </w:tcPr>
          <w:p w14:paraId="70B423DC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9D0A130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3C4886D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5B29D3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045CB67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98FD66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083DD068" w14:textId="77777777" w:rsidR="00E02195" w:rsidRPr="0066238F" w:rsidRDefault="00E02195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5A12AD" w14:paraId="487E7C7E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FCA92FD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4975DA43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49431AF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2E6EAC1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6CD65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70CEA77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42FBC3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4F95FFA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12102DED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377AD626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7E764A9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B196E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9C1911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51E786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3A192B1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729704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269DE2B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266765B9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11BE9898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57F0BB3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494BD998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7DE76C2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322D803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169BB83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6EF7A6D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2DC9810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5A12AD" w14:paraId="3444814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67B639EE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D9437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2DFEFF0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2A8BA4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4A311DA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594C7BB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6634189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779F45C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5A12AD" w14:paraId="017A8236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431FDA5B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3808A7E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3F1F2B4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29CB35A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73D5333B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551B65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170479CA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21C0EE1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5A12AD" w14:paraId="5A2D90B8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53E1F848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1EFEB18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2BEC94E1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E184E9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758C8C76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F58A3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05C564A3" w14:textId="0CCF8A75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0B27B3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5A12AD" w14:paraId="0982C35B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2115D556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5DA6182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47F9C78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5467FF00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34AE79FE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48ADAB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DF494D5" w14:textId="3150FB2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FEBC19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5A12AD" w14:paraId="58872714" w14:textId="77777777" w:rsidTr="005A12AD">
        <w:trPr>
          <w:trHeight w:val="480"/>
        </w:trPr>
        <w:tc>
          <w:tcPr>
            <w:tcW w:w="668" w:type="pct"/>
            <w:vAlign w:val="center"/>
          </w:tcPr>
          <w:p w14:paraId="788D3D57" w14:textId="77777777" w:rsidR="00E02195" w:rsidRPr="0066238F" w:rsidRDefault="00E02195" w:rsidP="00755AB8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5D773727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418BB972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285621EF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0B60874C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11332E4D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73840295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A63FA54" w14:textId="77777777" w:rsidR="00E02195" w:rsidRPr="002219F7" w:rsidRDefault="00E0219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</w:tbl>
    <w:p w14:paraId="52F935F8" w14:textId="02C686E8" w:rsidR="001C3F23" w:rsidRDefault="001C3F23" w:rsidP="00473286">
      <w:pPr>
        <w:ind w:firstLineChars="0" w:firstLine="420"/>
      </w:pPr>
      <w:r>
        <w:rPr>
          <w:rFonts w:hint="eastAsia"/>
        </w:rPr>
        <w:t>例如：</w:t>
      </w:r>
      <w:r w:rsidR="00571B05">
        <w:rPr>
          <w:rStyle w:val="XKey0"/>
          <w:rFonts w:hint="eastAsia"/>
        </w:rPr>
        <w:t>d</w:t>
      </w:r>
      <w:r w:rsidR="00F80773" w:rsidRPr="00F80773">
        <w:rPr>
          <w:rFonts w:hint="eastAsia"/>
        </w:rPr>
        <w:t>键</w:t>
      </w:r>
      <w:r w:rsidR="00F80773">
        <w:rPr>
          <w:rFonts w:hint="eastAsia"/>
        </w:rPr>
        <w:t>对应的</w:t>
      </w:r>
      <w:r w:rsidR="007D3728">
        <w:rPr>
          <w:rFonts w:hint="eastAsia"/>
        </w:rPr>
        <w:t>行</w:t>
      </w:r>
      <w:r w:rsidR="00F80773">
        <w:rPr>
          <w:rFonts w:hint="eastAsia"/>
        </w:rPr>
        <w:t>线</w:t>
      </w:r>
      <w:r w:rsidR="0063084B">
        <w:rPr>
          <w:rFonts w:hint="eastAsia"/>
        </w:rPr>
        <w:t>，</w:t>
      </w:r>
      <w:r w:rsidR="007D3728">
        <w:rPr>
          <w:rFonts w:hint="eastAsia"/>
        </w:rPr>
        <w:t>列</w:t>
      </w:r>
      <w:r w:rsidR="0063084B">
        <w:rPr>
          <w:rFonts w:hint="eastAsia"/>
        </w:rPr>
        <w:t>线</w:t>
      </w:r>
      <w:r w:rsidR="00F80773">
        <w:rPr>
          <w:rFonts w:hint="eastAsia"/>
        </w:rPr>
        <w:t>即为</w:t>
      </w:r>
      <w:r w:rsidR="00571B05">
        <w:rPr>
          <w:rFonts w:hint="eastAsia"/>
        </w:rPr>
        <w:t>KI</w:t>
      </w:r>
      <w:r w:rsidR="006E412C">
        <w:rPr>
          <w:rFonts w:hint="eastAsia"/>
        </w:rPr>
        <w:t>6</w:t>
      </w:r>
      <w:r w:rsidR="00DA51A9">
        <w:rPr>
          <w:rFonts w:hint="eastAsia"/>
        </w:rPr>
        <w:t>，</w:t>
      </w:r>
      <w:r w:rsidR="00571B05">
        <w:rPr>
          <w:rFonts w:hint="eastAsia"/>
        </w:rPr>
        <w:t>KO</w:t>
      </w:r>
      <w:r w:rsidR="006E412C">
        <w:rPr>
          <w:rFonts w:hint="eastAsia"/>
        </w:rPr>
        <w:t>3</w:t>
      </w:r>
      <w:r w:rsidR="006979F4">
        <w:rPr>
          <w:rFonts w:hint="eastAsia"/>
        </w:rPr>
        <w:t>。</w:t>
      </w:r>
    </w:p>
    <w:p w14:paraId="6DC37638" w14:textId="5E2FE89E" w:rsidR="00662CB5" w:rsidRPr="00662CB5" w:rsidRDefault="006D0680" w:rsidP="006D0680">
      <w:pPr>
        <w:pStyle w:val="3"/>
      </w:pPr>
      <w:r>
        <w:rPr>
          <w:rFonts w:hint="eastAsia"/>
        </w:rPr>
        <w:t>工作</w:t>
      </w:r>
      <w:r w:rsidR="0059388F" w:rsidRPr="00662CB5">
        <w:rPr>
          <w:rFonts w:hint="eastAsia"/>
        </w:rPr>
        <w:t>原理</w:t>
      </w:r>
    </w:p>
    <w:p w14:paraId="655CA9A9" w14:textId="77777777" w:rsidR="007C1A95" w:rsidRPr="007C1A95" w:rsidRDefault="008D7A4C" w:rsidP="00B3374F">
      <w:pPr>
        <w:pStyle w:val="a"/>
        <w:spacing w:before="120" w:after="120"/>
        <w:rPr>
          <w:rFonts w:cs="宋体"/>
          <w:sz w:val="24"/>
        </w:rPr>
      </w:pPr>
      <w:r>
        <w:rPr>
          <w:rStyle w:val="af8"/>
        </w:rPr>
        <w:t>扫描行和列</w:t>
      </w:r>
    </w:p>
    <w:p w14:paraId="08BCEEF5" w14:textId="064C8BAF" w:rsidR="004F6AEB" w:rsidRDefault="008D7A4C" w:rsidP="00B3374F">
      <w:pPr>
        <w:pStyle w:val="a"/>
        <w:spacing w:before="120" w:after="120"/>
      </w:pPr>
      <w:r>
        <w:t>控制器会逐行逐列地扫描整个矩阵。</w:t>
      </w:r>
      <w:r w:rsidR="004F6AEB">
        <w:t>当某个按键被按下时，它所在的行和列之间形成电路连接</w:t>
      </w:r>
      <w:r w:rsidR="00085738">
        <w:rPr>
          <w:rFonts w:hint="eastAsia"/>
        </w:rPr>
        <w:t>，</w:t>
      </w:r>
      <w:r w:rsidR="00745E61">
        <w:rPr>
          <w:rFonts w:hint="eastAsia"/>
        </w:rPr>
        <w:t>这会</w:t>
      </w:r>
      <w:r w:rsidR="00085738">
        <w:rPr>
          <w:rFonts w:hint="eastAsia"/>
        </w:rPr>
        <w:t>使得</w:t>
      </w:r>
      <w:r w:rsidR="00331AA3">
        <w:rPr>
          <w:rFonts w:hint="eastAsia"/>
        </w:rPr>
        <w:t>该行，列电平相等</w:t>
      </w:r>
      <w:r w:rsidR="004F6AEB">
        <w:t>。</w:t>
      </w:r>
    </w:p>
    <w:p w14:paraId="08974635" w14:textId="60B8A06D" w:rsidR="00E06BB7" w:rsidRDefault="008D7A4C" w:rsidP="00B3374F">
      <w:pPr>
        <w:pStyle w:val="a"/>
        <w:spacing w:before="120" w:after="120"/>
        <w:rPr>
          <w:rFonts w:cs="宋体"/>
          <w:sz w:val="24"/>
        </w:rPr>
      </w:pPr>
      <w:r>
        <w:t>通常，控制器会通过以下步骤检测按键状态：</w:t>
      </w:r>
    </w:p>
    <w:p w14:paraId="5467812A" w14:textId="2354E2DB" w:rsidR="00AA0569" w:rsidRDefault="008D7A4C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 w:rsidRPr="00E06BB7">
        <w:t>激活</w:t>
      </w:r>
      <w:r w:rsidR="00217DC4">
        <w:rPr>
          <w:rFonts w:hint="eastAsia"/>
        </w:rPr>
        <w:t>第</w:t>
      </w:r>
      <w:r w:rsidRPr="00E06BB7">
        <w:t>一</w:t>
      </w:r>
      <w:r w:rsidR="0047048A">
        <w:rPr>
          <w:rFonts w:hint="eastAsia"/>
        </w:rPr>
        <w:t>列</w:t>
      </w:r>
      <w:r w:rsidR="00BA399C">
        <w:rPr>
          <w:rFonts w:hint="eastAsia"/>
        </w:rPr>
        <w:t>（</w:t>
      </w:r>
      <w:r w:rsidR="00BA399C">
        <w:rPr>
          <w:rFonts w:hint="eastAsia"/>
        </w:rPr>
        <w:t>KO1</w:t>
      </w:r>
      <w:r w:rsidR="00BA399C">
        <w:rPr>
          <w:rFonts w:hint="eastAsia"/>
        </w:rPr>
        <w:t>），</w:t>
      </w:r>
      <w:r>
        <w:t>将这一</w:t>
      </w:r>
      <w:r w:rsidR="0047048A">
        <w:rPr>
          <w:rFonts w:hint="eastAsia"/>
        </w:rPr>
        <w:t>列</w:t>
      </w:r>
      <w:r>
        <w:t>设置为低电平，其余</w:t>
      </w:r>
      <w:r w:rsidR="0047048A">
        <w:rPr>
          <w:rFonts w:hint="eastAsia"/>
        </w:rPr>
        <w:t>列</w:t>
      </w:r>
      <w:r>
        <w:t>设置为高电平</w:t>
      </w:r>
      <w:r w:rsidR="00C907E1">
        <w:rPr>
          <w:rFonts w:hint="eastAsia"/>
        </w:rPr>
        <w:t>；</w:t>
      </w:r>
    </w:p>
    <w:p w14:paraId="6C14BDCE" w14:textId="05C2E099" w:rsidR="00AA0569" w:rsidRDefault="006765E8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>
        <w:rPr>
          <w:rFonts w:hint="eastAsia"/>
        </w:rPr>
        <w:t>按</w:t>
      </w:r>
      <w:r>
        <w:rPr>
          <w:rFonts w:hint="eastAsia"/>
        </w:rPr>
        <w:t>KI</w:t>
      </w:r>
      <w:r>
        <w:rPr>
          <w:rFonts w:hint="eastAsia"/>
        </w:rPr>
        <w:t>值由大到小的顺序</w:t>
      </w:r>
      <w:r w:rsidR="008D7A4C">
        <w:t>检查所有</w:t>
      </w:r>
      <w:r w:rsidR="00C907E1">
        <w:rPr>
          <w:rFonts w:hint="eastAsia"/>
        </w:rPr>
        <w:t>行</w:t>
      </w:r>
      <w:r w:rsidR="008D7A4C">
        <w:t>，</w:t>
      </w:r>
      <w:r w:rsidR="00BA399C">
        <w:rPr>
          <w:rFonts w:hint="eastAsia"/>
        </w:rPr>
        <w:t>测试</w:t>
      </w:r>
      <w:r w:rsidR="008D7A4C">
        <w:t>哪</w:t>
      </w:r>
      <w:r w:rsidR="00BA399C">
        <w:rPr>
          <w:rFonts w:hint="eastAsia"/>
        </w:rPr>
        <w:t>一</w:t>
      </w:r>
      <w:r w:rsidR="00C907E1">
        <w:rPr>
          <w:rFonts w:hint="eastAsia"/>
        </w:rPr>
        <w:t>行</w:t>
      </w:r>
      <w:r w:rsidR="008D7A4C">
        <w:t>有信号返回（即低电平），这表示在当前行与该列交叉的按键被按下</w:t>
      </w:r>
      <w:r w:rsidR="00C907E1">
        <w:rPr>
          <w:rFonts w:hint="eastAsia"/>
        </w:rPr>
        <w:t>；</w:t>
      </w:r>
    </w:p>
    <w:p w14:paraId="54DC0744" w14:textId="0729248D" w:rsidR="008D7A4C" w:rsidRPr="00AA0569" w:rsidRDefault="008D7A4C" w:rsidP="00B3374F">
      <w:pPr>
        <w:pStyle w:val="a"/>
        <w:numPr>
          <w:ilvl w:val="0"/>
          <w:numId w:val="5"/>
        </w:numPr>
        <w:spacing w:before="120" w:after="120"/>
        <w:rPr>
          <w:rFonts w:cs="宋体"/>
          <w:sz w:val="24"/>
        </w:rPr>
      </w:pPr>
      <w:r>
        <w:t>重复这个过程，依次激活每一</w:t>
      </w:r>
      <w:r w:rsidR="00C907E1">
        <w:rPr>
          <w:rFonts w:hint="eastAsia"/>
        </w:rPr>
        <w:t>列</w:t>
      </w:r>
      <w:r>
        <w:t>，直到所有行都被扫描完毕。</w:t>
      </w:r>
      <w:r w:rsidR="00C907E1">
        <w:rPr>
          <w:rFonts w:hint="eastAsia"/>
        </w:rPr>
        <w:t>再从第一列开始。</w:t>
      </w:r>
    </w:p>
    <w:p w14:paraId="51D4E157" w14:textId="118DDD41" w:rsidR="006979F4" w:rsidRDefault="008D7A4C" w:rsidP="00B3374F">
      <w:pPr>
        <w:pStyle w:val="a"/>
        <w:spacing w:before="120" w:after="120"/>
      </w:pPr>
      <w:r>
        <w:rPr>
          <w:rStyle w:val="af8"/>
        </w:rPr>
        <w:t>识别按键</w:t>
      </w:r>
    </w:p>
    <w:p w14:paraId="180F9911" w14:textId="234544C4" w:rsidR="008D7A4C" w:rsidRDefault="008D7A4C" w:rsidP="00B3374F">
      <w:pPr>
        <w:pStyle w:val="a"/>
        <w:spacing w:before="120" w:after="120"/>
      </w:pPr>
      <w:r>
        <w:t>通过识别当前激活的行和有信号的列，控制器就可以确定是哪一个按键被按下了。例如，如果当前激活的是</w:t>
      </w:r>
      <w:r w:rsidR="00770201">
        <w:rPr>
          <w:rFonts w:hint="eastAsia"/>
        </w:rPr>
        <w:t>KO</w:t>
      </w:r>
      <w:r w:rsidR="007E5305">
        <w:rPr>
          <w:rFonts w:hint="eastAsia"/>
        </w:rPr>
        <w:t>5</w:t>
      </w:r>
      <w:r>
        <w:t>，且在</w:t>
      </w:r>
      <w:r w:rsidR="00473286">
        <w:rPr>
          <w:rFonts w:hint="eastAsia"/>
        </w:rPr>
        <w:t>KI</w:t>
      </w:r>
      <w:r w:rsidR="007E5305">
        <w:rPr>
          <w:rFonts w:hint="eastAsia"/>
        </w:rPr>
        <w:t>3</w:t>
      </w:r>
      <w:r>
        <w:t>检测到了低电平信号，那么按下的按键就是</w:t>
      </w:r>
      <w:r w:rsidR="007E155F">
        <w:rPr>
          <w:rFonts w:hint="eastAsia"/>
        </w:rPr>
        <w:t>KI</w:t>
      </w:r>
      <w:r w:rsidR="007E5305">
        <w:rPr>
          <w:rFonts w:hint="eastAsia"/>
        </w:rPr>
        <w:t>3</w:t>
      </w:r>
      <w:r w:rsidR="007E155F">
        <w:rPr>
          <w:rFonts w:hint="eastAsia"/>
        </w:rPr>
        <w:t>,KO</w:t>
      </w:r>
      <w:r w:rsidR="007E5305">
        <w:rPr>
          <w:rFonts w:hint="eastAsia"/>
        </w:rPr>
        <w:t>5</w:t>
      </w:r>
      <w:r w:rsidR="00473286">
        <w:rPr>
          <w:rFonts w:hint="eastAsia"/>
        </w:rPr>
        <w:t>相交处的键</w:t>
      </w:r>
      <w:r w:rsidR="007E155F">
        <w:rPr>
          <w:rFonts w:hint="eastAsia"/>
        </w:rPr>
        <w:t>为</w:t>
      </w:r>
      <w:r w:rsidR="008D61DF">
        <w:rPr>
          <w:rStyle w:val="XKey0"/>
          <w:rFonts w:hint="eastAsia"/>
        </w:rPr>
        <w:t>C</w:t>
      </w:r>
      <w:r w:rsidR="007E155F">
        <w:rPr>
          <w:rFonts w:hint="eastAsia"/>
        </w:rPr>
        <w:t>键</w:t>
      </w:r>
      <w:r>
        <w:t>。</w:t>
      </w:r>
    </w:p>
    <w:p w14:paraId="7CB756CE" w14:textId="733AFC87" w:rsidR="00C907E1" w:rsidRDefault="00E24A8B" w:rsidP="00C907E1">
      <w:pPr>
        <w:ind w:firstLine="420"/>
      </w:pPr>
      <w:r>
        <w:rPr>
          <w:rFonts w:hint="eastAsia"/>
        </w:rPr>
        <w:lastRenderedPageBreak/>
        <w:t>处理器</w:t>
      </w:r>
      <w:r w:rsidR="00C907E1" w:rsidRPr="00C907E1">
        <w:rPr>
          <w:rFonts w:hint="eastAsia"/>
        </w:rPr>
        <w:t>以非常高的频率来扫描矩阵键盘，以保证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按下按键时，总是能够及时地检测到。由于</w:t>
      </w:r>
      <w:r>
        <w:rPr>
          <w:rFonts w:hint="eastAsia"/>
        </w:rPr>
        <w:t>处理器</w:t>
      </w:r>
      <w:r w:rsidR="00C907E1" w:rsidRPr="00C907E1">
        <w:rPr>
          <w:rFonts w:hint="eastAsia"/>
        </w:rPr>
        <w:t>的运算速度非常快，因此可以轻易地让</w:t>
      </w:r>
      <w:r>
        <w:rPr>
          <w:rFonts w:hint="eastAsia"/>
        </w:rPr>
        <w:t>我们</w:t>
      </w:r>
      <w:r w:rsidR="00C907E1" w:rsidRPr="00C907E1">
        <w:rPr>
          <w:rFonts w:hint="eastAsia"/>
        </w:rPr>
        <w:t>认为是“实时”的。</w:t>
      </w:r>
    </w:p>
    <w:p w14:paraId="296FE117" w14:textId="2C6D9DCF" w:rsidR="008D7A4C" w:rsidRDefault="0052751F" w:rsidP="008D7A4C">
      <w:pPr>
        <w:pStyle w:val="3"/>
      </w:pPr>
      <w:r>
        <w:rPr>
          <w:rFonts w:hint="eastAsia"/>
        </w:rPr>
        <w:t>优先级</w:t>
      </w:r>
    </w:p>
    <w:p w14:paraId="04FBC2A6" w14:textId="4C225901" w:rsidR="007C68F9" w:rsidRDefault="00E04391" w:rsidP="007C68F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上，</w:t>
      </w:r>
      <w:r w:rsidR="002429C9">
        <w:rPr>
          <w:rFonts w:hint="eastAsia"/>
        </w:rPr>
        <w:t>若</w:t>
      </w:r>
      <w:r w:rsidR="002429C9" w:rsidRPr="00D04754">
        <w:rPr>
          <w:rStyle w:val="af8"/>
        </w:rPr>
        <w:t>同时</w:t>
      </w:r>
      <w:r w:rsidR="00D93C98">
        <w:rPr>
          <w:rStyle w:val="affa"/>
        </w:rPr>
        <w:footnoteReference w:id="1"/>
      </w:r>
      <w:r w:rsidR="002429C9">
        <w:rPr>
          <w:rFonts w:hint="eastAsia"/>
        </w:rPr>
        <w:t>按下</w:t>
      </w:r>
      <w:r w:rsidR="002429C9" w:rsidRPr="00D04754">
        <w:rPr>
          <w:rStyle w:val="XKey0"/>
          <w:rFonts w:hint="eastAsia"/>
        </w:rPr>
        <w:t>1</w:t>
      </w:r>
      <w:r w:rsidR="002429C9">
        <w:rPr>
          <w:rFonts w:hint="eastAsia"/>
        </w:rPr>
        <w:t>键和</w:t>
      </w:r>
      <w:bookmarkStart w:id="39" w:name="OLE_LINK4"/>
      <w:r w:rsidR="002429C9" w:rsidRPr="00D04754">
        <w:rPr>
          <w:rStyle w:val="XKey0"/>
          <w:rFonts w:hint="eastAsia"/>
        </w:rPr>
        <w:t>2</w:t>
      </w:r>
      <w:bookmarkEnd w:id="39"/>
      <w:r w:rsidR="002429C9">
        <w:rPr>
          <w:rFonts w:hint="eastAsia"/>
        </w:rPr>
        <w:t>键，则屏幕上应显示</w:t>
      </w:r>
      <w:r w:rsidR="002429C9" w:rsidRPr="00D04754">
        <w:rPr>
          <w:rStyle w:val="CASIOX0"/>
          <w:rFonts w:hint="eastAsia"/>
        </w:rPr>
        <w:t>1</w:t>
      </w:r>
      <w:r w:rsidR="00D93C98" w:rsidRPr="00D93C98">
        <w:rPr>
          <w:rFonts w:hint="eastAsia"/>
        </w:rPr>
        <w:t>；</w:t>
      </w:r>
      <w:r w:rsidRPr="00D04754">
        <w:rPr>
          <w:rStyle w:val="af8"/>
          <w:rFonts w:hint="eastAsia"/>
        </w:rPr>
        <w:t>同时</w:t>
      </w:r>
      <w:r>
        <w:rPr>
          <w:rFonts w:hint="eastAsia"/>
        </w:rPr>
        <w:t>按下</w:t>
      </w:r>
      <w:bookmarkStart w:id="40" w:name="OLE_LINK3"/>
      <w:r w:rsidR="00954465" w:rsidRPr="00D04754">
        <w:rPr>
          <w:rStyle w:val="XKey0"/>
          <w:rFonts w:hint="eastAsia"/>
        </w:rPr>
        <w:t>1</w:t>
      </w:r>
      <w:bookmarkEnd w:id="40"/>
      <w:r w:rsidR="00954465">
        <w:rPr>
          <w:rFonts w:hint="eastAsia"/>
        </w:rPr>
        <w:t>键和</w:t>
      </w:r>
      <w:r w:rsidR="00707500">
        <w:rPr>
          <w:rStyle w:val="XKey0"/>
          <w:rFonts w:hint="eastAsia"/>
        </w:rPr>
        <w:t>4</w:t>
      </w:r>
      <w:r w:rsidR="00954465">
        <w:rPr>
          <w:rFonts w:hint="eastAsia"/>
        </w:rPr>
        <w:t>键，则屏幕上应显示</w:t>
      </w:r>
      <w:r w:rsidR="001553B0">
        <w:rPr>
          <w:rStyle w:val="CASIOX0"/>
          <w:rFonts w:hint="eastAsia"/>
        </w:rPr>
        <w:t>4</w:t>
      </w:r>
      <w:r w:rsidR="00D04754">
        <w:rPr>
          <w:rFonts w:hint="eastAsia"/>
        </w:rPr>
        <w:t>。</w:t>
      </w:r>
      <w:r w:rsidR="008B11A2">
        <w:rPr>
          <w:rFonts w:hint="eastAsia"/>
        </w:rPr>
        <w:t>同学们不妨自己动手试一试。这是</w:t>
      </w:r>
      <w:r w:rsidR="00D04754">
        <w:rPr>
          <w:rFonts w:hint="eastAsia"/>
        </w:rPr>
        <w:t>为什么呢</w:t>
      </w:r>
      <w:r w:rsidR="004E10F3">
        <w:rPr>
          <w:rFonts w:hint="eastAsia"/>
        </w:rPr>
        <w:t>？</w:t>
      </w:r>
    </w:p>
    <w:p w14:paraId="78D36AA9" w14:textId="77777777" w:rsidR="0012265E" w:rsidRDefault="00B664B6" w:rsidP="007C68F9">
      <w:pPr>
        <w:ind w:firstLine="420"/>
      </w:pPr>
      <w:r>
        <w:rPr>
          <w:rFonts w:hint="eastAsia"/>
        </w:rPr>
        <w:t>先说结论：</w:t>
      </w:r>
      <w:r w:rsidR="006B7FE7" w:rsidRPr="006B7FE7">
        <w:rPr>
          <w:rFonts w:hint="eastAsia"/>
        </w:rPr>
        <w:t>当一个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r w:rsidR="0012265E">
        <w:rPr>
          <w:rFonts w:hint="eastAsia"/>
        </w:rPr>
        <w:t>被多个</w:t>
      </w:r>
      <w:r w:rsidR="0012265E" w:rsidRPr="006B7FE7">
        <w:rPr>
          <w:rFonts w:hint="eastAsia"/>
        </w:rPr>
        <w:t>KO</w:t>
      </w:r>
      <w:r w:rsidR="0012265E">
        <w:rPr>
          <w:rFonts w:hint="eastAsia"/>
        </w:rPr>
        <w:t>接通</w:t>
      </w:r>
      <w:r w:rsidR="0012265E" w:rsidRPr="006B7FE7">
        <w:rPr>
          <w:rFonts w:hint="eastAsia"/>
        </w:rPr>
        <w:t>时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只有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最小的有效</w:t>
      </w:r>
      <w:r w:rsidR="0012265E">
        <w:rPr>
          <w:rFonts w:hint="eastAsia"/>
        </w:rPr>
        <w:t>；</w:t>
      </w:r>
      <w:r w:rsidR="006B7FE7" w:rsidRPr="006B7FE7">
        <w:rPr>
          <w:rFonts w:hint="eastAsia"/>
        </w:rPr>
        <w:t>当多个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同时</w:t>
      </w:r>
      <w:bookmarkStart w:id="41" w:name="OLE_LINK5"/>
      <w:r w:rsidR="00EC79FC">
        <w:rPr>
          <w:rFonts w:hint="eastAsia"/>
        </w:rPr>
        <w:t>被</w:t>
      </w:r>
      <w:r w:rsidR="0012265E">
        <w:rPr>
          <w:rFonts w:hint="eastAsia"/>
        </w:rPr>
        <w:t>一</w:t>
      </w:r>
      <w:r w:rsidR="00EC79FC">
        <w:rPr>
          <w:rFonts w:hint="eastAsia"/>
        </w:rPr>
        <w:t>个</w:t>
      </w:r>
      <w:r w:rsidR="006B7FE7" w:rsidRPr="006B7FE7">
        <w:rPr>
          <w:rFonts w:hint="eastAsia"/>
        </w:rPr>
        <w:t>KO</w:t>
      </w:r>
      <w:r w:rsidR="00EC79FC">
        <w:rPr>
          <w:rFonts w:hint="eastAsia"/>
        </w:rPr>
        <w:t>接通</w:t>
      </w:r>
      <w:r w:rsidR="006B7FE7" w:rsidRPr="006B7FE7">
        <w:rPr>
          <w:rFonts w:hint="eastAsia"/>
        </w:rPr>
        <w:t>时</w:t>
      </w:r>
      <w:bookmarkEnd w:id="41"/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只</w:t>
      </w:r>
      <w:r w:rsidR="00EC79FC">
        <w:rPr>
          <w:rFonts w:hint="eastAsia"/>
        </w:rPr>
        <w:t>有</w:t>
      </w:r>
      <w:r w:rsidR="006B7FE7" w:rsidRPr="006B7FE7">
        <w:rPr>
          <w:rFonts w:hint="eastAsia"/>
        </w:rPr>
        <w:t>KI</w:t>
      </w:r>
      <w:r w:rsidR="006B7FE7" w:rsidRPr="006B7FE7">
        <w:rPr>
          <w:rFonts w:hint="eastAsia"/>
        </w:rPr>
        <w:t>最大的有效</w:t>
      </w:r>
      <w:r w:rsidR="00721B6F">
        <w:rPr>
          <w:rFonts w:hint="eastAsia"/>
        </w:rPr>
        <w:t>，</w:t>
      </w:r>
      <w:r w:rsidR="006B7FE7" w:rsidRPr="006B7FE7">
        <w:rPr>
          <w:rFonts w:hint="eastAsia"/>
        </w:rPr>
        <w:t>和</w:t>
      </w:r>
      <w:r w:rsidR="006B7FE7" w:rsidRPr="006B7FE7">
        <w:rPr>
          <w:rFonts w:hint="eastAsia"/>
        </w:rPr>
        <w:t>KO</w:t>
      </w:r>
      <w:r w:rsidR="006B7FE7" w:rsidRPr="006B7FE7">
        <w:rPr>
          <w:rFonts w:hint="eastAsia"/>
        </w:rPr>
        <w:t>相反</w:t>
      </w:r>
      <w:r w:rsidR="00721B6F">
        <w:rPr>
          <w:rFonts w:hint="eastAsia"/>
        </w:rPr>
        <w:t>。</w:t>
      </w:r>
    </w:p>
    <w:p w14:paraId="0CB9E25B" w14:textId="054B12F7" w:rsidR="008E47B0" w:rsidRPr="008E47B0" w:rsidRDefault="008E47B0" w:rsidP="007C68F9">
      <w:pPr>
        <w:ind w:firstLine="422"/>
        <w:rPr>
          <w:rStyle w:val="af8"/>
        </w:rPr>
      </w:pPr>
      <w:r w:rsidRPr="002C6E2B">
        <w:rPr>
          <w:rStyle w:val="af8"/>
          <w:highlight w:val="yellow"/>
        </w:rPr>
        <w:t>简记：</w:t>
      </w:r>
      <w:r w:rsidR="00563796">
        <w:rPr>
          <w:rStyle w:val="af8"/>
          <w:rFonts w:hint="eastAsia"/>
          <w:highlight w:val="yellow"/>
        </w:rPr>
        <w:t>先看左右，再看上下，左优于右，上优于下</w:t>
      </w:r>
      <w:r w:rsidRPr="002C6E2B">
        <w:rPr>
          <w:rStyle w:val="af8"/>
          <w:rFonts w:hint="eastAsia"/>
          <w:highlight w:val="yellow"/>
        </w:rPr>
        <w:t>。</w:t>
      </w:r>
    </w:p>
    <w:p w14:paraId="12F0D27A" w14:textId="454348D7" w:rsidR="00B664B6" w:rsidRDefault="006B7FE7" w:rsidP="007C68F9">
      <w:pPr>
        <w:ind w:firstLine="420"/>
      </w:pPr>
      <w:r w:rsidRPr="006B7FE7">
        <w:rPr>
          <w:rFonts w:hint="eastAsia"/>
        </w:rPr>
        <w:t>举个例子</w:t>
      </w:r>
      <w:r w:rsidR="0012265E">
        <w:rPr>
          <w:rFonts w:hint="eastAsia"/>
        </w:rPr>
        <w:t>：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</w:t>
      </w:r>
      <w:r w:rsidR="005C6BBB">
        <w:rPr>
          <w:rFonts w:hint="eastAsia"/>
        </w:rPr>
        <w:t>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5C6BBB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5C6BBB" w:rsidRPr="00D04754">
        <w:rPr>
          <w:rStyle w:val="XKey0"/>
          <w:rFonts w:hint="eastAsia"/>
        </w:rPr>
        <w:t>1</w:t>
      </w:r>
      <w:r w:rsidR="005C6BBB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</w:t>
      </w:r>
      <w:r w:rsidR="002429C9">
        <w:rPr>
          <w:rFonts w:hint="eastAsia"/>
        </w:rPr>
        <w:t>2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2429C9">
        <w:rPr>
          <w:rFonts w:hint="eastAsia"/>
        </w:rPr>
        <w:t>1</w:t>
      </w:r>
      <w:r w:rsidR="005C6BBB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2429C9" w:rsidRPr="00D04754">
        <w:rPr>
          <w:rStyle w:val="XKey0"/>
          <w:rFonts w:hint="eastAsia"/>
        </w:rPr>
        <w:t>2</w:t>
      </w:r>
      <w:r w:rsidR="005C6BBB">
        <w:rPr>
          <w:rFonts w:hint="eastAsia"/>
        </w:rPr>
        <w:t>）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只有前者有效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因为前者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小</w:t>
      </w:r>
      <w:r w:rsidR="0035150D">
        <w:rPr>
          <w:rFonts w:hint="eastAsia"/>
        </w:rPr>
        <w:t>。</w:t>
      </w:r>
      <w:r w:rsidRPr="006B7FE7">
        <w:rPr>
          <w:rFonts w:hint="eastAsia"/>
        </w:rPr>
        <w:t>当同时有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1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>
        <w:rPr>
          <w:rStyle w:val="XKey0"/>
          <w:rFonts w:hint="eastAsia"/>
        </w:rPr>
        <w:t>1</w:t>
      </w:r>
      <w:r w:rsidR="0035150D">
        <w:rPr>
          <w:rFonts w:hint="eastAsia"/>
        </w:rPr>
        <w:t>）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KO1</w:t>
      </w:r>
      <w:r w:rsidRPr="006B7FE7">
        <w:rPr>
          <w:rFonts w:hint="eastAsia"/>
        </w:rPr>
        <w:t>→</w:t>
      </w:r>
      <w:r w:rsidRPr="006B7FE7">
        <w:rPr>
          <w:rFonts w:hint="eastAsia"/>
        </w:rPr>
        <w:t>KI</w:t>
      </w:r>
      <w:r w:rsidR="008F01FD">
        <w:rPr>
          <w:rFonts w:hint="eastAsia"/>
        </w:rPr>
        <w:t>2</w:t>
      </w:r>
      <w:r w:rsidR="0035150D">
        <w:rPr>
          <w:rFonts w:hint="eastAsia"/>
        </w:rPr>
        <w:t>（</w:t>
      </w:r>
      <w:r w:rsidRPr="006B7FE7">
        <w:rPr>
          <w:rFonts w:hint="eastAsia"/>
        </w:rPr>
        <w:t>即按下</w:t>
      </w:r>
      <w:r w:rsidR="008F01FD" w:rsidRPr="008F01FD">
        <w:rPr>
          <w:rStyle w:val="XKey0"/>
          <w:rFonts w:hint="eastAsia"/>
        </w:rPr>
        <w:t>4</w:t>
      </w:r>
      <w:r w:rsidR="0035150D" w:rsidRPr="0035150D">
        <w:rPr>
          <w:rFonts w:ascii="宋体" w:hAnsi="宋体" w:hint="eastAsia"/>
        </w:rPr>
        <w:t>)</w:t>
      </w:r>
      <w:r w:rsidRPr="006B7FE7">
        <w:rPr>
          <w:rFonts w:hint="eastAsia"/>
        </w:rPr>
        <w:t>时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只有后者有效</w:t>
      </w:r>
      <w:r w:rsidR="0035150D">
        <w:rPr>
          <w:rFonts w:hint="eastAsia"/>
        </w:rPr>
        <w:t>，</w:t>
      </w:r>
      <w:r w:rsidRPr="006B7FE7">
        <w:rPr>
          <w:rFonts w:hint="eastAsia"/>
        </w:rPr>
        <w:t>因为后者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大</w:t>
      </w:r>
      <w:r w:rsidR="0035150D">
        <w:rPr>
          <w:rFonts w:hint="eastAsia"/>
        </w:rPr>
        <w:t>。</w:t>
      </w:r>
      <w:r w:rsidRPr="006B7FE7">
        <w:rPr>
          <w:rFonts w:hint="eastAsia"/>
        </w:rPr>
        <w:t>一定要注意</w:t>
      </w:r>
      <w:r w:rsidRPr="006B7FE7">
        <w:rPr>
          <w:rFonts w:hint="eastAsia"/>
        </w:rPr>
        <w:t>KO</w:t>
      </w:r>
      <w:r w:rsidRPr="006B7FE7">
        <w:rPr>
          <w:rFonts w:hint="eastAsia"/>
        </w:rPr>
        <w:t>和</w:t>
      </w:r>
      <w:r w:rsidRPr="006B7FE7">
        <w:rPr>
          <w:rFonts w:hint="eastAsia"/>
        </w:rPr>
        <w:t>KI</w:t>
      </w:r>
      <w:r w:rsidRPr="006B7FE7">
        <w:rPr>
          <w:rFonts w:hint="eastAsia"/>
        </w:rPr>
        <w:t>的优先级是相反的</w:t>
      </w:r>
      <w:r w:rsidR="00063500">
        <w:rPr>
          <w:rFonts w:hint="eastAsia"/>
        </w:rPr>
        <w:t>。</w:t>
      </w:r>
    </w:p>
    <w:p w14:paraId="54C1531B" w14:textId="096D77F0" w:rsidR="00DF69B2" w:rsidRDefault="00DF43F0" w:rsidP="007C68F9">
      <w:pPr>
        <w:ind w:firstLine="420"/>
      </w:pPr>
      <w:r>
        <w:rPr>
          <w:rFonts w:hint="eastAsia"/>
        </w:rPr>
        <w:t>原因：</w:t>
      </w:r>
      <w:r w:rsidR="00485C80">
        <w:rPr>
          <w:rFonts w:hint="eastAsia"/>
        </w:rPr>
        <w:t>为了保护电路，在两个完整的扫描周期之间，有一段相对较长</w:t>
      </w:r>
      <w:r w:rsidR="00C45305">
        <w:rPr>
          <w:rFonts w:hint="eastAsia"/>
        </w:rPr>
        <w:t>（仍然很短</w:t>
      </w:r>
      <w:r w:rsidR="001153FE">
        <w:rPr>
          <w:rStyle w:val="affa"/>
        </w:rPr>
        <w:footnoteReference w:id="2"/>
      </w:r>
      <w:r w:rsidR="00C45305">
        <w:rPr>
          <w:rFonts w:hint="eastAsia"/>
        </w:rPr>
        <w:t>）</w:t>
      </w:r>
      <w:r w:rsidR="00485C80">
        <w:rPr>
          <w:rFonts w:hint="eastAsia"/>
        </w:rPr>
        <w:t>的</w:t>
      </w:r>
      <w:r w:rsidR="00C45305">
        <w:rPr>
          <w:rFonts w:hint="eastAsia"/>
        </w:rPr>
        <w:t>空闲时间。</w:t>
      </w:r>
      <w:r w:rsidR="009D43C1">
        <w:rPr>
          <w:rFonts w:hint="eastAsia"/>
        </w:rPr>
        <w:t>因此</w:t>
      </w:r>
      <w:r w:rsidR="00715AA4">
        <w:rPr>
          <w:rFonts w:hint="eastAsia"/>
        </w:rPr>
        <w:t>，我们可以认为，当我们按下按键时，处理器</w:t>
      </w:r>
      <w:r w:rsidR="00994CA0">
        <w:rPr>
          <w:rFonts w:hint="eastAsia"/>
        </w:rPr>
        <w:t>总是处</w:t>
      </w:r>
      <w:r w:rsidR="00715AA4">
        <w:rPr>
          <w:rFonts w:hint="eastAsia"/>
        </w:rPr>
        <w:t>在间歇时间当中。</w:t>
      </w:r>
      <w:r w:rsidR="00775383">
        <w:rPr>
          <w:rFonts w:hint="eastAsia"/>
        </w:rPr>
        <w:t>开始</w:t>
      </w:r>
      <w:r w:rsidR="00994CA0">
        <w:rPr>
          <w:rFonts w:hint="eastAsia"/>
        </w:rPr>
        <w:t>扫描后，根据</w:t>
      </w:r>
      <w:r w:rsidR="00994CA0">
        <w:rPr>
          <w:rFonts w:hint="eastAsia"/>
        </w:rPr>
        <w:t>2.5.2</w:t>
      </w:r>
      <w:r w:rsidR="00994CA0">
        <w:rPr>
          <w:rFonts w:hint="eastAsia"/>
        </w:rPr>
        <w:t>节中的工作原理，键位的扫描顺序为：</w:t>
      </w:r>
      <w:r w:rsidR="00E71ECA">
        <w:rPr>
          <w:rFonts w:hint="eastAsia"/>
        </w:rPr>
        <w:t>【</w:t>
      </w:r>
      <w:r w:rsidR="00E71ECA">
        <w:rPr>
          <w:rFonts w:hint="eastAsia"/>
        </w:rPr>
        <w:t>(x,y)</w:t>
      </w:r>
      <w:r w:rsidR="00E71ECA">
        <w:rPr>
          <w:rFonts w:hint="eastAsia"/>
        </w:rPr>
        <w:t>指</w:t>
      </w:r>
      <w:r w:rsidR="003C0334">
        <w:rPr>
          <w:rFonts w:hint="eastAsia"/>
        </w:rPr>
        <w:t>(KI</w:t>
      </w:r>
      <w:r w:rsidR="0095504E">
        <w:rPr>
          <w:rFonts w:hint="eastAsia"/>
        </w:rPr>
        <w:t>x</w:t>
      </w:r>
      <w:r w:rsidR="003C0334">
        <w:rPr>
          <w:rFonts w:hint="eastAsia"/>
        </w:rPr>
        <w:t>,K</w:t>
      </w:r>
      <w:r w:rsidR="00E71ECA">
        <w:rPr>
          <w:rFonts w:hint="eastAsia"/>
        </w:rPr>
        <w:t>O</w:t>
      </w:r>
      <w:r w:rsidR="0095504E">
        <w:rPr>
          <w:rFonts w:hint="eastAsia"/>
        </w:rPr>
        <w:t>y</w:t>
      </w:r>
      <w:r w:rsidR="003C0334">
        <w:rPr>
          <w:rFonts w:hint="eastAsia"/>
        </w:rPr>
        <w:t>)</w:t>
      </w:r>
      <w:r w:rsidR="00E71ECA">
        <w:rPr>
          <w:rFonts w:hint="eastAsia"/>
        </w:rPr>
        <w:t>】</w:t>
      </w:r>
    </w:p>
    <w:p w14:paraId="5588DDB9" w14:textId="77777777" w:rsidR="00CE510E" w:rsidRDefault="00CE510E" w:rsidP="007C68F9">
      <w:pPr>
        <w:ind w:firstLine="420"/>
      </w:pPr>
      <w:bookmarkStart w:id="42" w:name="OLE_LINK7"/>
      <w:r>
        <w:rPr>
          <w:rFonts w:hint="eastAsia"/>
        </w:rPr>
        <w:t>(8,1) (7,1) (6,1) (5,1) (4,1) (3,1) (2,1) (1,1)</w:t>
      </w:r>
    </w:p>
    <w:bookmarkEnd w:id="42"/>
    <w:p w14:paraId="143477B8" w14:textId="62D40A69" w:rsidR="00CE510E" w:rsidRDefault="00CE510E" w:rsidP="00CE510E">
      <w:pPr>
        <w:ind w:firstLine="420"/>
      </w:pPr>
      <w:r>
        <w:rPr>
          <w:rFonts w:hint="eastAsia"/>
        </w:rPr>
        <w:t>(8,2) (7,2) (6,2) (5,2) (4,2) (3,2) (2,2) (1,2)</w:t>
      </w:r>
    </w:p>
    <w:p w14:paraId="13B5D18B" w14:textId="3A8F2036" w:rsidR="00CE510E" w:rsidRDefault="00CE510E" w:rsidP="00CE510E">
      <w:pPr>
        <w:ind w:firstLine="420"/>
      </w:pPr>
      <w:r>
        <w:rPr>
          <w:rFonts w:hint="eastAsia"/>
        </w:rPr>
        <w:t>(8,3) (7,3) (6,3) (5,3) (4,3) (3,3) (2,3) (1,3)</w:t>
      </w:r>
    </w:p>
    <w:p w14:paraId="0CA99D07" w14:textId="63FDF0F2" w:rsidR="00CE510E" w:rsidRDefault="00CE510E" w:rsidP="00CE510E">
      <w:pPr>
        <w:ind w:firstLine="420"/>
      </w:pPr>
      <w:r>
        <w:rPr>
          <w:rFonts w:hint="eastAsia"/>
        </w:rPr>
        <w:t>(8,4) (7,4) (6,4) (5,4) (4,4) (3,4) (2,4) (1,4)</w:t>
      </w:r>
    </w:p>
    <w:p w14:paraId="18B9D921" w14:textId="15FEE36C" w:rsidR="00CE510E" w:rsidRDefault="00CE510E" w:rsidP="00CE510E">
      <w:pPr>
        <w:ind w:firstLine="420"/>
      </w:pPr>
      <w:r>
        <w:rPr>
          <w:rFonts w:hint="eastAsia"/>
        </w:rPr>
        <w:t>(8,5) (7,5) (6,5) (5,5) (4,5) (3,5) (2,5) (1,5)</w:t>
      </w:r>
    </w:p>
    <w:p w14:paraId="7E20F87C" w14:textId="3819B380" w:rsidR="00CE510E" w:rsidRDefault="00CE510E" w:rsidP="00CE510E">
      <w:pPr>
        <w:ind w:firstLine="420"/>
      </w:pPr>
      <w:r>
        <w:rPr>
          <w:rFonts w:hint="eastAsia"/>
        </w:rPr>
        <w:t>(8,6) (7,6) (6,6) (5,6) (4,6) (3,6) (2,6) (1,6)</w:t>
      </w:r>
    </w:p>
    <w:p w14:paraId="13ACAC43" w14:textId="6842CA52" w:rsidR="00CE510E" w:rsidRDefault="00CE510E" w:rsidP="00CE510E">
      <w:pPr>
        <w:ind w:firstLine="420"/>
      </w:pPr>
      <w:r>
        <w:rPr>
          <w:rFonts w:hint="eastAsia"/>
        </w:rPr>
        <w:t>(8,7) (7,7) (6,7) (5,7) (4,7) (3,7) (2,7) (1,7)</w:t>
      </w:r>
    </w:p>
    <w:p w14:paraId="4B637D59" w14:textId="1868CEDD" w:rsidR="00F91ABD" w:rsidRDefault="00AB0E4D" w:rsidP="00CE510E">
      <w:pPr>
        <w:ind w:firstLine="420"/>
      </w:pPr>
      <w:r>
        <w:rPr>
          <w:rFonts w:hint="eastAsia"/>
        </w:rPr>
        <w:t>对应键位图，该扫描顺序可简单概括为：</w:t>
      </w:r>
      <w:r w:rsidRPr="00AB0E4D">
        <w:rPr>
          <w:rStyle w:val="af8"/>
          <w:rFonts w:hint="eastAsia"/>
        </w:rPr>
        <w:t>逐列由上到下扫描。</w:t>
      </w:r>
    </w:p>
    <w:p w14:paraId="0984A4C7" w14:textId="07520C14" w:rsidR="00DF43F0" w:rsidRPr="007C68F9" w:rsidRDefault="00683B76" w:rsidP="006E18C8">
      <w:pPr>
        <w:ind w:firstLine="420"/>
      </w:pPr>
      <w:r>
        <w:rPr>
          <w:rFonts w:hint="eastAsia"/>
        </w:rPr>
        <w:t>当扫描到有键被按下后，</w:t>
      </w:r>
      <w:r w:rsidR="00E92FB1">
        <w:rPr>
          <w:rFonts w:hint="eastAsia"/>
        </w:rPr>
        <w:t>处理器会</w:t>
      </w:r>
      <w:r w:rsidR="00735C61">
        <w:rPr>
          <w:rFonts w:hint="eastAsia"/>
        </w:rPr>
        <w:t>直接开始新一轮扫描而非</w:t>
      </w:r>
      <w:r w:rsidR="00B11277">
        <w:rPr>
          <w:rFonts w:hint="eastAsia"/>
        </w:rPr>
        <w:t>继续。故在</w:t>
      </w:r>
      <w:r w:rsidR="00E92FB1">
        <w:rPr>
          <w:rFonts w:hint="eastAsia"/>
        </w:rPr>
        <w:t>上</w:t>
      </w:r>
      <w:r w:rsidR="00EA7CFB">
        <w:rPr>
          <w:rFonts w:hint="eastAsia"/>
        </w:rPr>
        <w:t>表中</w:t>
      </w:r>
      <w:r w:rsidR="00B11277">
        <w:rPr>
          <w:rFonts w:hint="eastAsia"/>
        </w:rPr>
        <w:t>，</w:t>
      </w:r>
      <w:r w:rsidR="00EA7CFB">
        <w:rPr>
          <w:rFonts w:hint="eastAsia"/>
        </w:rPr>
        <w:t>越在前</w:t>
      </w:r>
      <w:r w:rsidR="00B11277">
        <w:rPr>
          <w:rFonts w:hint="eastAsia"/>
        </w:rPr>
        <w:t>的节点对应的按键</w:t>
      </w:r>
      <w:r w:rsidR="00EA7CFB">
        <w:rPr>
          <w:rFonts w:hint="eastAsia"/>
        </w:rPr>
        <w:t>优先级越高</w:t>
      </w:r>
      <w:r w:rsidR="00357E55">
        <w:rPr>
          <w:rFonts w:hint="eastAsia"/>
        </w:rPr>
        <w:t>，比如</w:t>
      </w:r>
      <w:r w:rsidR="00357E55">
        <w:rPr>
          <w:rFonts w:hint="eastAsia"/>
        </w:rPr>
        <w:t>(KI5,KO2)</w:t>
      </w:r>
      <w:r w:rsidR="00357E55">
        <w:rPr>
          <w:rFonts w:hint="eastAsia"/>
        </w:rPr>
        <w:t>在</w:t>
      </w:r>
      <w:r w:rsidR="00357E55">
        <w:rPr>
          <w:rFonts w:hint="eastAsia"/>
        </w:rPr>
        <w:t>(KI3,KO</w:t>
      </w:r>
      <w:r w:rsidR="009F6DE7">
        <w:rPr>
          <w:rFonts w:hint="eastAsia"/>
        </w:rPr>
        <w:t>7</w:t>
      </w:r>
      <w:r w:rsidR="00357E55">
        <w:rPr>
          <w:rFonts w:hint="eastAsia"/>
        </w:rPr>
        <w:t>)</w:t>
      </w:r>
      <w:r w:rsidR="00357E55">
        <w:rPr>
          <w:rFonts w:hint="eastAsia"/>
        </w:rPr>
        <w:t>的前面。</w:t>
      </w:r>
      <w:r w:rsidR="00393BBB">
        <w:rPr>
          <w:rFonts w:hint="eastAsia"/>
        </w:rPr>
        <w:t>故当同时按下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键和</w:t>
      </w:r>
      <w:r w:rsidR="0095504E">
        <w:rPr>
          <w:rStyle w:val="XKey0"/>
          <w:rFonts w:hint="eastAsia"/>
        </w:rPr>
        <w:t>.</w:t>
      </w:r>
      <w:r w:rsidR="0095504E">
        <w:rPr>
          <w:rFonts w:hint="eastAsia"/>
        </w:rPr>
        <w:t>键时，</w:t>
      </w:r>
      <w:r w:rsidR="0095504E" w:rsidRPr="0095504E">
        <w:rPr>
          <w:rStyle w:val="XKey0"/>
          <w:rFonts w:hint="eastAsia"/>
        </w:rPr>
        <w:t>x</w:t>
      </w:r>
      <w:r w:rsidR="0095504E">
        <w:rPr>
          <w:rFonts w:hint="eastAsia"/>
        </w:rPr>
        <w:t>的优先级更高。</w:t>
      </w:r>
    </w:p>
    <w:p w14:paraId="2B27466D" w14:textId="33512954" w:rsidR="00F16C5E" w:rsidRDefault="006F1A75" w:rsidP="00F16C5E">
      <w:pPr>
        <w:pStyle w:val="3"/>
      </w:pPr>
      <w:r>
        <w:rPr>
          <w:rFonts w:hint="eastAsia"/>
        </w:rPr>
        <w:t>鬼键问题（四按一松）</w:t>
      </w:r>
    </w:p>
    <w:p w14:paraId="53694B95" w14:textId="1652AC59" w:rsidR="00DF5A0B" w:rsidRDefault="00850769" w:rsidP="00850769">
      <w:pPr>
        <w:ind w:firstLine="420"/>
        <w:rPr>
          <w:rFonts w:ascii="Roboto" w:hAnsi="Roboto"/>
          <w:shd w:val="clear" w:color="auto" w:fill="FFFFFF"/>
        </w:rPr>
      </w:pPr>
      <w:r w:rsidRPr="00850769">
        <w:t>在上述的矩阵键盘设计中，如果有多个按键同时被按下，我们有时可以正确检测，有时却会发生错误，将未按下的按键误判为按下。这种现象被称为</w:t>
      </w:r>
      <w:r>
        <w:rPr>
          <w:rFonts w:hint="eastAsia"/>
        </w:rPr>
        <w:t>“</w:t>
      </w:r>
      <w:r w:rsidRPr="00850769">
        <w:t>鬼键</w:t>
      </w:r>
      <w:r>
        <w:rPr>
          <w:rFonts w:hint="eastAsia"/>
        </w:rPr>
        <w:t>”</w:t>
      </w:r>
      <w:r w:rsidRPr="00850769">
        <w:t>（</w:t>
      </w:r>
      <w:r w:rsidRPr="00850769">
        <w:t>Ghost Key</w:t>
      </w:r>
      <w:r w:rsidRPr="00850769">
        <w:t>）问题</w:t>
      </w:r>
      <w:r>
        <w:rPr>
          <w:rFonts w:ascii="Roboto" w:hAnsi="Roboto"/>
          <w:shd w:val="clear" w:color="auto" w:fill="FFFFFF"/>
        </w:rPr>
        <w:t>。</w:t>
      </w:r>
    </w:p>
    <w:p w14:paraId="5F04FFB8" w14:textId="403B599B" w:rsidR="00323F6A" w:rsidRDefault="000F595A" w:rsidP="00E662DC">
      <w:pPr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F06B9C" wp14:editId="51F1CA08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2922905" cy="3175635"/>
            <wp:effectExtent l="0" t="0" r="0" b="5715"/>
            <wp:wrapTopAndBottom/>
            <wp:docPr id="10776488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8819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7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A0B">
        <w:rPr>
          <w:rFonts w:ascii="Roboto" w:hAnsi="Roboto" w:hint="eastAsia"/>
          <w:shd w:val="clear" w:color="auto" w:fill="FFFFFF"/>
        </w:rPr>
        <w:t>例如：</w:t>
      </w:r>
      <w:r w:rsidR="006E18C8" w:rsidRPr="00DD0696">
        <w:rPr>
          <w:rStyle w:val="af8"/>
        </w:rPr>
        <w:t>同时</w:t>
      </w:r>
      <w:bookmarkStart w:id="43" w:name="OLE_LINK8"/>
      <w:r w:rsidR="006E18C8">
        <w:rPr>
          <w:rFonts w:hint="eastAsia"/>
        </w:rPr>
        <w:t>按下</w:t>
      </w:r>
      <w:r w:rsidR="00EF070A" w:rsidRPr="002B58F0">
        <w:rPr>
          <w:rStyle w:val="XKey0"/>
          <w:rFonts w:hint="eastAsia"/>
        </w:rPr>
        <w:t>1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3</w:t>
      </w:r>
      <w:r w:rsidR="00EF070A">
        <w:rPr>
          <w:rFonts w:hint="eastAsia"/>
        </w:rPr>
        <w:t>，</w:t>
      </w:r>
      <w:r w:rsidR="00EF070A" w:rsidRPr="002B58F0">
        <w:rPr>
          <w:rStyle w:val="XKey0"/>
          <w:rFonts w:hint="eastAsia"/>
        </w:rPr>
        <w:t>9</w:t>
      </w:r>
      <w:r w:rsidR="00EF070A">
        <w:rPr>
          <w:rFonts w:hint="eastAsia"/>
        </w:rPr>
        <w:t>键</w:t>
      </w:r>
      <w:bookmarkEnd w:id="43"/>
      <w:r w:rsidR="007439B1">
        <w:rPr>
          <w:rFonts w:hint="eastAsia"/>
        </w:rPr>
        <w:t>时</w:t>
      </w:r>
      <w:r w:rsidR="00DD0696">
        <w:rPr>
          <w:rFonts w:hint="eastAsia"/>
        </w:rPr>
        <w:t>（</w:t>
      </w:r>
      <w:bookmarkStart w:id="44" w:name="OLE_LINK9"/>
      <w:r w:rsidR="00DD0696">
        <w:rPr>
          <w:rFonts w:hint="eastAsia"/>
        </w:rPr>
        <w:t>“同时”的概念参考上页注释</w:t>
      </w:r>
      <w:bookmarkEnd w:id="44"/>
      <w:r w:rsidR="00DD0696">
        <w:rPr>
          <w:rFonts w:hint="eastAsia"/>
        </w:rPr>
        <w:t>）</w:t>
      </w:r>
      <w:r w:rsidR="00EF070A">
        <w:rPr>
          <w:rFonts w:hint="eastAsia"/>
        </w:rPr>
        <w:t>，</w:t>
      </w:r>
      <w:r w:rsidR="00DD0696">
        <w:rPr>
          <w:rFonts w:hint="eastAsia"/>
        </w:rPr>
        <w:t>则应显示</w:t>
      </w:r>
      <w:r w:rsidR="002E460B" w:rsidRPr="002B58F0">
        <w:rPr>
          <w:rStyle w:val="CASIOX0"/>
          <w:rFonts w:hint="eastAsia"/>
        </w:rPr>
        <w:t>7</w:t>
      </w:r>
      <w:r w:rsidR="002B58F0" w:rsidRPr="002B58F0">
        <w:rPr>
          <w:rFonts w:hint="eastAsia"/>
        </w:rPr>
        <w:t>。</w:t>
      </w:r>
    </w:p>
    <w:p w14:paraId="557D761B" w14:textId="08CA7A90" w:rsidR="00180C58" w:rsidRDefault="002B35E1" w:rsidP="00180C58">
      <w:pPr>
        <w:ind w:firstLine="420"/>
      </w:pPr>
      <w:r>
        <w:rPr>
          <w:rFonts w:hint="eastAsia"/>
        </w:rPr>
        <w:t>如图所示：</w:t>
      </w:r>
      <w:r w:rsidR="007439B1">
        <w:rPr>
          <w:rFonts w:hint="eastAsia"/>
        </w:rPr>
        <w:t>当同时按下</w:t>
      </w:r>
      <w:r w:rsidR="007439B1" w:rsidRPr="002B58F0">
        <w:rPr>
          <w:rStyle w:val="XKey0"/>
          <w:rFonts w:hint="eastAsia"/>
        </w:rPr>
        <w:t>1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3</w:t>
      </w:r>
      <w:r w:rsidR="007439B1">
        <w:rPr>
          <w:rFonts w:hint="eastAsia"/>
        </w:rPr>
        <w:t>，</w:t>
      </w:r>
      <w:r w:rsidR="007439B1" w:rsidRPr="002B58F0">
        <w:rPr>
          <w:rStyle w:val="XKey0"/>
          <w:rFonts w:hint="eastAsia"/>
        </w:rPr>
        <w:t>9</w:t>
      </w:r>
      <w:r w:rsidR="007439B1">
        <w:rPr>
          <w:rFonts w:hint="eastAsia"/>
        </w:rPr>
        <w:t>键时，</w:t>
      </w:r>
      <w:r w:rsidR="00180C58" w:rsidRPr="0086217B">
        <w:rPr>
          <w:rStyle w:val="XKey0"/>
          <w:rFonts w:hint="eastAsia"/>
        </w:rPr>
        <w:t>1</w:t>
      </w:r>
      <w:r w:rsidR="00180C58">
        <w:rPr>
          <w:rFonts w:hint="eastAsia"/>
        </w:rPr>
        <w:t>键连通了</w:t>
      </w:r>
      <w:r w:rsidR="00180C58">
        <w:rPr>
          <w:rFonts w:hint="eastAsia"/>
        </w:rPr>
        <w:t>KI1</w:t>
      </w:r>
      <w:r w:rsidR="00CF7A90">
        <w:rPr>
          <w:rFonts w:hint="eastAsia"/>
        </w:rPr>
        <w:t>和</w:t>
      </w:r>
      <w:r w:rsidR="00CF7A90">
        <w:rPr>
          <w:rFonts w:hint="eastAsia"/>
        </w:rPr>
        <w:t>KO1</w:t>
      </w:r>
      <w:r w:rsidR="00CF7A90">
        <w:rPr>
          <w:rFonts w:hint="eastAsia"/>
        </w:rPr>
        <w:t>，</w:t>
      </w:r>
      <w:r w:rsidR="00CF7A90" w:rsidRPr="0086217B">
        <w:rPr>
          <w:rStyle w:val="XKey0"/>
          <w:rFonts w:hint="eastAsia"/>
        </w:rPr>
        <w:t>3</w:t>
      </w:r>
      <w:r w:rsidR="00CF7A90">
        <w:rPr>
          <w:rFonts w:hint="eastAsia"/>
        </w:rPr>
        <w:t>键连通了</w:t>
      </w:r>
      <w:r w:rsidR="009D0B8C">
        <w:rPr>
          <w:rFonts w:hint="eastAsia"/>
        </w:rPr>
        <w:t>KI1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</w:t>
      </w:r>
      <w:r w:rsidR="009D0B8C" w:rsidRPr="0086217B">
        <w:rPr>
          <w:rStyle w:val="XKey0"/>
          <w:rFonts w:hint="eastAsia"/>
        </w:rPr>
        <w:t>9</w:t>
      </w:r>
      <w:r w:rsidR="009D0B8C">
        <w:rPr>
          <w:rFonts w:hint="eastAsia"/>
        </w:rPr>
        <w:t>键连通了</w:t>
      </w:r>
      <w:r w:rsidR="009D0B8C">
        <w:rPr>
          <w:rFonts w:hint="eastAsia"/>
        </w:rPr>
        <w:t>KI3</w:t>
      </w:r>
      <w:r w:rsidR="009D0B8C">
        <w:rPr>
          <w:rFonts w:hint="eastAsia"/>
        </w:rPr>
        <w:t>和</w:t>
      </w:r>
      <w:r w:rsidR="009D0B8C">
        <w:rPr>
          <w:rFonts w:hint="eastAsia"/>
        </w:rPr>
        <w:t>KO3</w:t>
      </w:r>
      <w:r w:rsidR="009D0B8C">
        <w:rPr>
          <w:rFonts w:hint="eastAsia"/>
        </w:rPr>
        <w:t>，这最终使得</w:t>
      </w:r>
      <w:r w:rsidR="00CE3361">
        <w:rPr>
          <w:rFonts w:hint="eastAsia"/>
        </w:rPr>
        <w:t>KI3</w:t>
      </w:r>
      <w:r w:rsidR="00CE3361">
        <w:rPr>
          <w:rFonts w:hint="eastAsia"/>
        </w:rPr>
        <w:t>和</w:t>
      </w:r>
      <w:r w:rsidR="00CE3361">
        <w:rPr>
          <w:rFonts w:hint="eastAsia"/>
        </w:rPr>
        <w:t>KO1</w:t>
      </w:r>
      <w:r w:rsidR="00CE3361">
        <w:rPr>
          <w:rFonts w:hint="eastAsia"/>
        </w:rPr>
        <w:t>相连通</w:t>
      </w:r>
      <w:r w:rsidR="009D56F6">
        <w:rPr>
          <w:rFonts w:hint="eastAsia"/>
        </w:rPr>
        <w:t>，</w:t>
      </w:r>
      <w:r w:rsidR="009D56F6" w:rsidRPr="0086217B">
        <w:rPr>
          <w:rStyle w:val="XKey0"/>
          <w:rFonts w:hint="eastAsia"/>
        </w:rPr>
        <w:t>造成</w:t>
      </w:r>
      <w:r w:rsidR="009D56F6">
        <w:rPr>
          <w:rFonts w:hint="eastAsia"/>
        </w:rPr>
        <w:t>了</w:t>
      </w:r>
      <w:r w:rsidR="009D56F6" w:rsidRPr="0086217B">
        <w:rPr>
          <w:rStyle w:val="XKey0"/>
          <w:rFonts w:hint="eastAsia"/>
        </w:rPr>
        <w:t>7</w:t>
      </w:r>
      <w:r w:rsidR="009D56F6">
        <w:rPr>
          <w:rFonts w:hint="eastAsia"/>
        </w:rPr>
        <w:t>键被按下的假象</w:t>
      </w:r>
      <w:r w:rsidR="00CE3361">
        <w:rPr>
          <w:rFonts w:hint="eastAsia"/>
        </w:rPr>
        <w:t>。</w:t>
      </w:r>
      <w:r w:rsidR="009D56F6">
        <w:rPr>
          <w:rFonts w:hint="eastAsia"/>
        </w:rPr>
        <w:t>由于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键的优先级</w:t>
      </w:r>
      <w:r w:rsidR="0086217B">
        <w:rPr>
          <w:rFonts w:hint="eastAsia"/>
        </w:rPr>
        <w:t>&gt;</w:t>
      </w:r>
      <w:r w:rsidR="0086217B" w:rsidRPr="0086217B">
        <w:rPr>
          <w:rStyle w:val="XKey0"/>
          <w:rFonts w:hint="eastAsia"/>
        </w:rPr>
        <w:t>1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3</w:t>
      </w:r>
      <w:r w:rsidR="0086217B">
        <w:rPr>
          <w:rFonts w:hint="eastAsia"/>
        </w:rPr>
        <w:t>，</w:t>
      </w:r>
      <w:r w:rsidR="0086217B" w:rsidRPr="0086217B">
        <w:rPr>
          <w:rStyle w:val="XKey0"/>
          <w:rFonts w:hint="eastAsia"/>
        </w:rPr>
        <w:t>9</w:t>
      </w:r>
      <w:r w:rsidR="0086217B">
        <w:rPr>
          <w:rFonts w:hint="eastAsia"/>
        </w:rPr>
        <w:t>键，故最终使得计算器认为按下了</w:t>
      </w:r>
      <w:r w:rsidR="0086217B" w:rsidRPr="0086217B">
        <w:rPr>
          <w:rStyle w:val="XKey0"/>
          <w:rFonts w:hint="eastAsia"/>
        </w:rPr>
        <w:t>7</w:t>
      </w:r>
      <w:r w:rsidR="0086217B">
        <w:rPr>
          <w:rFonts w:hint="eastAsia"/>
        </w:rPr>
        <w:t>键。</w:t>
      </w:r>
    </w:p>
    <w:p w14:paraId="349F1873" w14:textId="031C6FCD" w:rsidR="005E57CC" w:rsidRPr="00E662DC" w:rsidRDefault="005E57CC" w:rsidP="00180C58">
      <w:pPr>
        <w:ind w:firstLine="422"/>
      </w:pPr>
      <w:r w:rsidRPr="0090027C">
        <w:rPr>
          <w:rStyle w:val="af8"/>
        </w:rPr>
        <w:t>想一想：</w:t>
      </w:r>
      <w:r w:rsidR="00772C00" w:rsidRPr="002B5F2C">
        <w:rPr>
          <w:rStyle w:val="af8"/>
        </w:rPr>
        <w:t>同时</w:t>
      </w:r>
      <w:r w:rsidR="00772C00">
        <w:rPr>
          <w:rFonts w:hint="eastAsia"/>
        </w:rPr>
        <w:t>按下</w:t>
      </w:r>
      <w:r w:rsidR="00772C00" w:rsidRPr="002B5F2C">
        <w:rPr>
          <w:rStyle w:val="XKey0"/>
          <w:rFonts w:hint="eastAsia"/>
        </w:rPr>
        <w:t>1</w:t>
      </w:r>
      <w:r w:rsidR="00772C00">
        <w:rPr>
          <w:rFonts w:hint="eastAsia"/>
        </w:rPr>
        <w:t>，</w:t>
      </w:r>
      <w:r w:rsidR="00772C00" w:rsidRPr="002B5F2C">
        <w:rPr>
          <w:rStyle w:val="XKey0"/>
          <w:rFonts w:hint="eastAsia"/>
        </w:rPr>
        <w:t>0</w:t>
      </w:r>
      <w:r w:rsidR="00772C00">
        <w:rPr>
          <w:rFonts w:hint="eastAsia"/>
        </w:rPr>
        <w:t>，</w:t>
      </w:r>
      <w:r w:rsidR="00DB6CF8" w:rsidRPr="002B5F2C">
        <w:rPr>
          <w:rStyle w:val="XKey0"/>
          <w:rFonts w:hint="eastAsia"/>
        </w:rPr>
        <w:t>=</w:t>
      </w:r>
      <w:r w:rsidR="00DB6CF8">
        <w:rPr>
          <w:rFonts w:hint="eastAsia"/>
        </w:rPr>
        <w:t>，</w:t>
      </w:r>
      <w:r w:rsidR="00DB6CF8" w:rsidRPr="002B5F2C">
        <w:rPr>
          <w:rStyle w:val="XKey0"/>
        </w:rPr>
        <w:t>p</w:t>
      </w:r>
      <w:r w:rsidR="00DB6CF8">
        <w:rPr>
          <w:rFonts w:hint="eastAsia"/>
        </w:rPr>
        <w:t>，</w:t>
      </w:r>
      <w:r w:rsidR="002B5F2C">
        <w:rPr>
          <w:rFonts w:hint="eastAsia"/>
        </w:rPr>
        <w:t>再松开</w:t>
      </w:r>
      <w:r w:rsidR="002B5F2C" w:rsidRPr="002B5F2C">
        <w:rPr>
          <w:rStyle w:val="XKey0"/>
          <w:rFonts w:hint="eastAsia"/>
        </w:rPr>
        <w:t>1</w:t>
      </w:r>
      <w:r w:rsidR="002B5F2C">
        <w:rPr>
          <w:rFonts w:hint="eastAsia"/>
        </w:rPr>
        <w:t>，屏幕上会出现什么</w:t>
      </w:r>
      <w:r w:rsidR="0090027C">
        <w:rPr>
          <w:rFonts w:hint="eastAsia"/>
        </w:rPr>
        <w:t>？</w:t>
      </w:r>
      <w:r w:rsidR="002B5F2C">
        <w:rPr>
          <w:rFonts w:hint="eastAsia"/>
        </w:rPr>
        <w:t>（“同时”的概念仍参考之前的注释）</w:t>
      </w:r>
    </w:p>
    <w:p w14:paraId="3AA3E762" w14:textId="7F7705A4" w:rsidR="0052751F" w:rsidRDefault="00517455" w:rsidP="00517455">
      <w:pPr>
        <w:pStyle w:val="3"/>
      </w:pPr>
      <w:r>
        <w:rPr>
          <w:rFonts w:hint="eastAsia"/>
        </w:rPr>
        <w:t>自检</w:t>
      </w:r>
    </w:p>
    <w:p w14:paraId="2B1079D7" w14:textId="15543991" w:rsidR="00517455" w:rsidRDefault="00517455" w:rsidP="00517455">
      <w:pPr>
        <w:ind w:firstLine="420"/>
      </w:pPr>
      <w:r>
        <w:rPr>
          <w:rFonts w:hint="eastAsia"/>
        </w:rPr>
        <w:t>在</w:t>
      </w:r>
      <w:r w:rsidR="00C92A8B">
        <w:rPr>
          <w:rFonts w:hint="eastAsia"/>
        </w:rPr>
        <w:t>2.3</w:t>
      </w:r>
      <w:r w:rsidR="00C92A8B">
        <w:rPr>
          <w:rFonts w:hint="eastAsia"/>
        </w:rPr>
        <w:t>节中，我们讲过同时按下</w:t>
      </w:r>
      <w:r w:rsidR="00C92A8B" w:rsidRPr="00E0103B">
        <w:rPr>
          <w:rStyle w:val="XKey0"/>
          <w:rFonts w:hint="eastAsia"/>
        </w:rPr>
        <w:t>q7|</w:t>
      </w:r>
      <w:r w:rsidR="00C92A8B">
        <w:rPr>
          <w:rFonts w:hint="eastAsia"/>
        </w:rPr>
        <w:t>键可以进入自检。事实上，进入自检的方式并不止这一种。</w:t>
      </w:r>
    </w:p>
    <w:p w14:paraId="7010B0BA" w14:textId="26D285FE" w:rsidR="00C92A8B" w:rsidRDefault="00C11588" w:rsidP="00517455">
      <w:pPr>
        <w:ind w:firstLine="420"/>
        <w:rPr>
          <w:rStyle w:val="af8"/>
        </w:rPr>
      </w:pPr>
      <w:r w:rsidRPr="00C11588">
        <w:t>进入自检的条件是</w:t>
      </w:r>
      <w:r>
        <w:rPr>
          <w:rFonts w:hint="eastAsia"/>
        </w:rPr>
        <w:t>：</w:t>
      </w:r>
      <w:r w:rsidRPr="00834B12">
        <w:rPr>
          <w:rStyle w:val="af8"/>
        </w:rPr>
        <w:t>按下</w:t>
      </w:r>
      <w:r w:rsidR="00061318" w:rsidRPr="00061318">
        <w:rPr>
          <w:rStyle w:val="XKey0"/>
          <w:rFonts w:hint="eastAsia"/>
        </w:rPr>
        <w:t>|</w:t>
      </w:r>
      <w:r w:rsidR="00644753" w:rsidRPr="00834B12">
        <w:rPr>
          <w:rStyle w:val="af8"/>
          <w:rFonts w:hint="eastAsia"/>
        </w:rPr>
        <w:t>（</w:t>
      </w:r>
      <w:r w:rsidRPr="00834B12">
        <w:rPr>
          <w:rStyle w:val="af8"/>
        </w:rPr>
        <w:t>或刚装电池等原因</w:t>
      </w:r>
      <w:r w:rsidRPr="00834B12">
        <w:rPr>
          <w:rStyle w:val="af8"/>
          <w:rFonts w:hint="eastAsia"/>
        </w:rPr>
        <w:t>导致开</w:t>
      </w:r>
      <w:r w:rsidRPr="00834B12">
        <w:rPr>
          <w:rStyle w:val="af8"/>
        </w:rPr>
        <w:t>机</w:t>
      </w:r>
      <w:r w:rsidR="00644753" w:rsidRPr="00834B12">
        <w:rPr>
          <w:rStyle w:val="af8"/>
          <w:rFonts w:hint="eastAsia"/>
        </w:rPr>
        <w:t>）</w:t>
      </w:r>
      <w:r w:rsidRPr="00834B12">
        <w:rPr>
          <w:rStyle w:val="af8"/>
        </w:rPr>
        <w:t>时同时存在</w:t>
      </w:r>
      <w:r w:rsidRPr="00834B12">
        <w:rPr>
          <w:rStyle w:val="af8"/>
        </w:rPr>
        <w:t>KO1→KI3</w:t>
      </w:r>
      <w:r w:rsidRPr="00834B12">
        <w:rPr>
          <w:rStyle w:val="af8"/>
        </w:rPr>
        <w:t>和</w:t>
      </w:r>
      <w:r w:rsidRPr="00834B12">
        <w:rPr>
          <w:rStyle w:val="af8"/>
        </w:rPr>
        <w:t>KO1→KI8</w:t>
      </w:r>
      <w:r w:rsidRPr="00834B12">
        <w:rPr>
          <w:rStyle w:val="af8"/>
          <w:rFonts w:hint="eastAsia"/>
        </w:rPr>
        <w:t>，</w:t>
      </w:r>
      <w:r w:rsidRPr="00834B12">
        <w:rPr>
          <w:rStyle w:val="af8"/>
        </w:rPr>
        <w:t>且</w:t>
      </w:r>
      <w:r w:rsidRPr="00834B12">
        <w:rPr>
          <w:rStyle w:val="af8"/>
        </w:rPr>
        <w:t>KO1</w:t>
      </w:r>
      <w:r w:rsidRPr="00834B12">
        <w:rPr>
          <w:rStyle w:val="af8"/>
        </w:rPr>
        <w:t>的信号不再传入其它的</w:t>
      </w:r>
      <w:r w:rsidRPr="00834B12">
        <w:rPr>
          <w:rStyle w:val="af8"/>
        </w:rPr>
        <w:t>KI</w:t>
      </w:r>
      <w:r w:rsidR="00644753" w:rsidRPr="00834B12">
        <w:rPr>
          <w:rStyle w:val="af8"/>
          <w:rFonts w:hint="eastAsia"/>
        </w:rPr>
        <w:t>。</w:t>
      </w:r>
    </w:p>
    <w:p w14:paraId="7E7556D8" w14:textId="26DEF913" w:rsidR="00236EEA" w:rsidRPr="00834B12" w:rsidRDefault="00236EEA" w:rsidP="00236EEA">
      <w:pPr>
        <w:ind w:firstLine="422"/>
        <w:rPr>
          <w:rStyle w:val="af8"/>
        </w:rPr>
      </w:pPr>
      <w:r>
        <w:rPr>
          <w:rStyle w:val="af8"/>
          <w:rFonts w:hint="eastAsia"/>
        </w:rPr>
        <w:t>想一想：</w:t>
      </w:r>
      <w:r w:rsidRPr="00236EEA">
        <w:t>为什么</w:t>
      </w:r>
      <w:r w:rsidR="00E111DC">
        <w:rPr>
          <w:rFonts w:hint="eastAsia"/>
        </w:rPr>
        <w:t>同时按</w:t>
      </w:r>
      <w:r w:rsidR="00E111DC" w:rsidRPr="00E111DC">
        <w:rPr>
          <w:rStyle w:val="XKey0"/>
          <w:rFonts w:hint="eastAsia"/>
        </w:rPr>
        <w:t>t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C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7</w:t>
      </w:r>
      <w:r w:rsidR="00E111DC">
        <w:rPr>
          <w:rFonts w:hint="eastAsia"/>
        </w:rPr>
        <w:t>，</w:t>
      </w:r>
      <w:r w:rsidR="00E111DC" w:rsidRPr="00E111DC">
        <w:rPr>
          <w:rStyle w:val="XKey0"/>
          <w:rFonts w:hint="eastAsia"/>
        </w:rPr>
        <w:t>|</w:t>
      </w:r>
      <w:r w:rsidR="00E111DC">
        <w:rPr>
          <w:rFonts w:hint="eastAsia"/>
        </w:rPr>
        <w:t>也可以进入自检？</w:t>
      </w:r>
    </w:p>
    <w:p w14:paraId="795714A8" w14:textId="03070AE6" w:rsidR="00A43D5A" w:rsidRDefault="00A43D5A" w:rsidP="00B86FB5">
      <w:pPr>
        <w:pStyle w:val="1"/>
      </w:pPr>
      <w:bookmarkStart w:id="45" w:name="_Toc173142883"/>
      <w:r>
        <w:rPr>
          <w:rFonts w:hint="eastAsia"/>
        </w:rPr>
        <w:t>字符与表达式</w:t>
      </w:r>
      <w:bookmarkEnd w:id="45"/>
    </w:p>
    <w:p w14:paraId="2519BCED" w14:textId="03408D3E" w:rsidR="000A556D" w:rsidRDefault="000A556D" w:rsidP="00BC5C99">
      <w:pPr>
        <w:pStyle w:val="2"/>
      </w:pPr>
      <w:bookmarkStart w:id="46" w:name="_Toc173142884"/>
      <w:r>
        <w:rPr>
          <w:rFonts w:hint="eastAsia"/>
        </w:rPr>
        <w:t>单字节与双字节字符</w:t>
      </w:r>
      <w:bookmarkEnd w:id="46"/>
    </w:p>
    <w:p w14:paraId="404E8CB7" w14:textId="32A7F949" w:rsidR="00EF2403" w:rsidRDefault="00EF2403" w:rsidP="00EF2403">
      <w:pPr>
        <w:ind w:firstLine="420"/>
        <w:contextualSpacing/>
      </w:pPr>
      <w:r>
        <w:rPr>
          <w:rFonts w:hint="eastAsia"/>
        </w:rPr>
        <w:t>字符的概念相信大家都已明白。字符在内存中储存，对卡西欧的程序员来说，最自然的想法就是每个字符占</w:t>
      </w:r>
      <w:r>
        <w:rPr>
          <w:rFonts w:hint="eastAsia"/>
        </w:rPr>
        <w:t>1</w:t>
      </w:r>
      <w:r>
        <w:rPr>
          <w:rFonts w:hint="eastAsia"/>
        </w:rPr>
        <w:t>字节，按序储存。但是，一个字节的数据只有</w:t>
      </w:r>
      <w:r>
        <w:rPr>
          <w:rFonts w:hint="eastAsia"/>
        </w:rPr>
        <w:t>16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</w:t>
      </w:r>
      <w:r>
        <w:t>256</w:t>
      </w:r>
      <w:r>
        <w:t>种可能。上代</w:t>
      </w:r>
      <w:r>
        <w:rPr>
          <w:rFonts w:hint="eastAsia"/>
        </w:rPr>
        <w:t>fx-</w:t>
      </w:r>
      <w:r>
        <w:t>ES</w:t>
      </w:r>
      <w:r>
        <w:t>型号里，就采取了每个字符</w:t>
      </w:r>
      <w:r>
        <w:rPr>
          <w:rFonts w:hint="eastAsia"/>
        </w:rPr>
        <w:t>1</w:t>
      </w:r>
      <w:r>
        <w:t>字节的办法，结果把控制字符、数字、变量、函数、算符，还有科学常数、单位换算全都挤在</w:t>
      </w:r>
      <w:r>
        <w:t>256</w:t>
      </w:r>
      <w:r>
        <w:t>个格子里，塞得满满当当。而现在的型号</w:t>
      </w:r>
      <w:r>
        <w:rPr>
          <w:rFonts w:hint="eastAsia"/>
        </w:rPr>
        <w:t>（</w:t>
      </w:r>
      <w:r>
        <w:rPr>
          <w:rFonts w:hint="eastAsia"/>
        </w:rPr>
        <w:t>C</w:t>
      </w:r>
      <w:r w:rsidR="00A639E4">
        <w:rPr>
          <w:rFonts w:hint="eastAsia"/>
        </w:rPr>
        <w:t>LASSWIZ</w:t>
      </w:r>
      <w:r>
        <w:rPr>
          <w:rFonts w:hint="eastAsia"/>
        </w:rPr>
        <w:t xml:space="preserve"> X</w:t>
      </w:r>
      <w:r>
        <w:rPr>
          <w:rFonts w:hint="eastAsia"/>
        </w:rPr>
        <w:t>）</w:t>
      </w:r>
      <w:r>
        <w:t>，</w:t>
      </w:r>
      <w:r>
        <w:lastRenderedPageBreak/>
        <w:t>有更多的科学常数和单位换算。（日版有</w:t>
      </w:r>
      <w:r>
        <w:t>200</w:t>
      </w:r>
      <w:r>
        <w:t>多个单位换算！）</w:t>
      </w:r>
    </w:p>
    <w:p w14:paraId="68778E00" w14:textId="20790DCB" w:rsidR="004D5617" w:rsidRDefault="00EF2403" w:rsidP="00EF2403">
      <w:pPr>
        <w:ind w:firstLine="420"/>
      </w:pPr>
      <w:r>
        <w:rPr>
          <w:rFonts w:hint="eastAsia"/>
        </w:rPr>
        <w:t>那么单个字节是无论如何也塞不下了。是不是要全部改为双字节呢？那也不至于，因为双字节有</w:t>
      </w:r>
      <w:r>
        <w:t>65536</w:t>
      </w:r>
      <w:r>
        <w:t>种可能，用不了这么多，而且它会多占用一倍的空间。于是卡西欧的程序员采取了一种折中的办法，即同时采取单字节和双字节的字符。为了区分，规定双字节字符的第一个字节以</w:t>
      </w:r>
      <w:r w:rsidRPr="00E03086">
        <w:rPr>
          <w:rStyle w:val="afa"/>
        </w:rPr>
        <w:t>F</w:t>
      </w:r>
      <w:r>
        <w:t>开头。以下是一些例子：</w:t>
      </w:r>
    </w:p>
    <w:tbl>
      <w:tblPr>
        <w:tblStyle w:val="afc"/>
        <w:tblW w:w="5265" w:type="pct"/>
        <w:tblLook w:val="04A0" w:firstRow="1" w:lastRow="0" w:firstColumn="1" w:lastColumn="0" w:noHBand="0" w:noVBand="1"/>
      </w:tblPr>
      <w:tblGrid>
        <w:gridCol w:w="1824"/>
        <w:gridCol w:w="1816"/>
        <w:gridCol w:w="1814"/>
        <w:gridCol w:w="1821"/>
        <w:gridCol w:w="1823"/>
      </w:tblGrid>
      <w:tr w:rsidR="00CD2BCE" w14:paraId="3ACE7EBA" w14:textId="77777777" w:rsidTr="0045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tcW w:w="1002" w:type="pct"/>
          </w:tcPr>
          <w:p w14:paraId="08D5B8EC" w14:textId="77777777" w:rsidR="00284187" w:rsidRPr="00EC1651" w:rsidRDefault="00284187" w:rsidP="004563B7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字符</w:t>
            </w:r>
          </w:p>
        </w:tc>
        <w:tc>
          <w:tcPr>
            <w:tcW w:w="998" w:type="pct"/>
          </w:tcPr>
          <w:p w14:paraId="0A23F667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7" w:type="pct"/>
          </w:tcPr>
          <w:p w14:paraId="20B07788" w14:textId="77777777" w:rsidR="00284187" w:rsidRDefault="00284187" w:rsidP="004563B7">
            <w:pPr>
              <w:pStyle w:val="CASIOX"/>
              <w:wordWrap/>
              <w:ind w:firstLineChars="0" w:firstLine="0"/>
              <w:contextualSpacing/>
              <w:jc w:val="center"/>
            </w:pPr>
            <w:r w:rsidRPr="00F3297E">
              <w:t>Pa</w:t>
            </w:r>
            <w:r w:rsidRPr="00F3297E">
              <w:rPr>
                <w:rFonts w:ascii="MS Gothic" w:eastAsia="MS Gothic" w:hAnsi="MS Gothic" w:cs="MS Gothic" w:hint="eastAsia"/>
              </w:rPr>
              <w:t>▸</w:t>
            </w:r>
            <w:r w:rsidRPr="00F3297E">
              <w:t>atm</w:t>
            </w:r>
          </w:p>
        </w:tc>
        <w:tc>
          <w:tcPr>
            <w:tcW w:w="1001" w:type="pct"/>
          </w:tcPr>
          <w:p w14:paraId="2CE65308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r</w:t>
            </w:r>
            <w:r w:rsidRPr="00F3297E">
              <w:t>ₑ</w:t>
            </w:r>
          </w:p>
        </w:tc>
        <w:tc>
          <w:tcPr>
            <w:tcW w:w="1002" w:type="pct"/>
          </w:tcPr>
          <w:p w14:paraId="1B0C1D58" w14:textId="77777777" w:rsidR="00284187" w:rsidRDefault="00284187" w:rsidP="004563B7">
            <w:pPr>
              <w:pStyle w:val="CASIOX"/>
              <w:wordWrap/>
              <w:ind w:firstLine="420"/>
              <w:contextualSpacing/>
              <w:jc w:val="center"/>
            </w:pPr>
            <w:r>
              <w:rPr>
                <w:rFonts w:hint="eastAsia"/>
              </w:rPr>
              <w:t>M</w:t>
            </w:r>
            <w:r>
              <w:t>+</w:t>
            </w:r>
          </w:p>
        </w:tc>
      </w:tr>
      <w:tr w:rsidR="00CD2BCE" w14:paraId="21196538" w14:textId="77777777" w:rsidTr="004563B7">
        <w:trPr>
          <w:trHeight w:val="412"/>
        </w:trPr>
        <w:tc>
          <w:tcPr>
            <w:tcW w:w="1002" w:type="pct"/>
          </w:tcPr>
          <w:p w14:paraId="1EE08388" w14:textId="77777777" w:rsidR="00284187" w:rsidRPr="00EC1651" w:rsidRDefault="00284187" w:rsidP="004563B7">
            <w:pPr>
              <w:ind w:firstLine="422"/>
              <w:contextualSpacing/>
              <w:jc w:val="center"/>
              <w:rPr>
                <w:b/>
                <w:bCs/>
              </w:rPr>
            </w:pPr>
            <w:r w:rsidRPr="00EC1651">
              <w:rPr>
                <w:rFonts w:hint="eastAsia"/>
                <w:b/>
                <w:bCs/>
              </w:rPr>
              <w:t>码位</w:t>
            </w:r>
          </w:p>
        </w:tc>
        <w:tc>
          <w:tcPr>
            <w:tcW w:w="998" w:type="pct"/>
          </w:tcPr>
          <w:p w14:paraId="2622C9B5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97" w:type="pct"/>
          </w:tcPr>
          <w:p w14:paraId="1FA0DB4E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E1A</w:t>
            </w:r>
          </w:p>
        </w:tc>
        <w:tc>
          <w:tcPr>
            <w:tcW w:w="1001" w:type="pct"/>
          </w:tcPr>
          <w:p w14:paraId="7909FBCD" w14:textId="449C109E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D3A</w:t>
            </w:r>
          </w:p>
        </w:tc>
        <w:tc>
          <w:tcPr>
            <w:tcW w:w="1002" w:type="pct"/>
          </w:tcPr>
          <w:p w14:paraId="0F0DD7B8" w14:textId="77777777" w:rsidR="00284187" w:rsidRDefault="00284187" w:rsidP="00A107DC">
            <w:pPr>
              <w:pStyle w:val="af9"/>
            </w:pPr>
            <w:r>
              <w:rPr>
                <w:rFonts w:hint="eastAsia"/>
              </w:rPr>
              <w:t>F</w:t>
            </w:r>
            <w:r>
              <w:t>B1A</w:t>
            </w:r>
          </w:p>
        </w:tc>
      </w:tr>
    </w:tbl>
    <w:p w14:paraId="5C45BC99" w14:textId="77777777" w:rsidR="007C45E8" w:rsidRDefault="00A11246" w:rsidP="007C45E8">
      <w:pPr>
        <w:ind w:firstLine="422"/>
        <w:contextualSpacing/>
      </w:pPr>
      <w:r w:rsidRPr="00425718">
        <w:rPr>
          <w:rStyle w:val="af8"/>
        </w:rPr>
        <w:t>注：</w:t>
      </w:r>
      <w:r>
        <w:rPr>
          <w:rFonts w:hint="eastAsia"/>
        </w:rPr>
        <w:t>如果要查看完整的字符表，请参见</w:t>
      </w:r>
      <w:r w:rsidRPr="003D0107">
        <w:rPr>
          <w:rStyle w:val="af8"/>
        </w:rPr>
        <w:t>附录</w:t>
      </w:r>
      <w:r w:rsidRPr="003D0107">
        <w:rPr>
          <w:rStyle w:val="af8"/>
          <w:rFonts w:hint="eastAsia"/>
        </w:rPr>
        <w:t>一</w:t>
      </w:r>
      <w:r w:rsidR="007C45E8">
        <w:rPr>
          <w:rStyle w:val="af8"/>
          <w:rFonts w:hint="eastAsia"/>
        </w:rPr>
        <w:t xml:space="preserve"> </w:t>
      </w:r>
      <w:r w:rsidRPr="003D0107">
        <w:rPr>
          <w:rStyle w:val="af8"/>
          <w:rFonts w:hint="eastAsia"/>
        </w:rPr>
        <w:t>字符表</w:t>
      </w:r>
      <w:r>
        <w:rPr>
          <w:rFonts w:hint="eastAsia"/>
        </w:rPr>
        <w:t>。</w:t>
      </w:r>
    </w:p>
    <w:p w14:paraId="646CB684" w14:textId="77777777" w:rsidR="00F76355" w:rsidRDefault="00A11246" w:rsidP="007C45E8">
      <w:pPr>
        <w:ind w:firstLine="420"/>
        <w:contextualSpacing/>
      </w:pPr>
      <w:r w:rsidRPr="00F3297E">
        <w:rPr>
          <w:rFonts w:hint="eastAsia"/>
        </w:rPr>
        <w:t>特殊地，还要有个特殊字符来标记字符串的结束。它就是字符</w:t>
      </w:r>
      <w:r w:rsidRPr="00F3297E">
        <w:rPr>
          <w:rStyle w:val="afa"/>
        </w:rPr>
        <w:t>00</w:t>
      </w:r>
      <w:r w:rsidRPr="00F3297E">
        <w:t>。不过，为了方便，程序中许多操作都以字节为单位来进行，此时对程序来说，标记字符串末尾的就是字节</w:t>
      </w:r>
      <w:r w:rsidRPr="00471CDC">
        <w:rPr>
          <w:rStyle w:val="afa"/>
        </w:rPr>
        <w:t>00</w:t>
      </w:r>
      <w:r w:rsidRPr="00F3297E">
        <w:t>，也就是</w:t>
      </w:r>
      <w:r w:rsidRPr="00F3297E">
        <w:rPr>
          <w:rStyle w:val="afa"/>
        </w:rPr>
        <w:t>NUL</w:t>
      </w:r>
      <w:r w:rsidRPr="00F3297E">
        <w:t>，不同于字符</w:t>
      </w:r>
      <w:r w:rsidRPr="00F3297E">
        <w:rPr>
          <w:rStyle w:val="afa"/>
        </w:rPr>
        <w:t>00</w:t>
      </w:r>
      <w:r w:rsidRPr="00F3297E">
        <w:t>。这就导致像</w:t>
      </w:r>
      <w:r w:rsidRPr="00F3297E">
        <w:rPr>
          <w:rStyle w:val="afa"/>
        </w:rPr>
        <w:t>FE00</w:t>
      </w:r>
      <w:r w:rsidRPr="00F3297E">
        <w:t>这样的字符在程序的不同部分含义不一样，它有时只是一个一般的字符，有时却能标记字符串的结束。</w:t>
      </w:r>
    </w:p>
    <w:p w14:paraId="5649D877" w14:textId="439583C6" w:rsidR="00A11246" w:rsidRPr="00A11246" w:rsidRDefault="00A11246" w:rsidP="007C45E8">
      <w:pPr>
        <w:ind w:firstLine="420"/>
        <w:contextualSpacing/>
      </w:pPr>
      <w:r w:rsidRPr="00F3297E">
        <w:t>一般来说这不要紧，因为这样的字符在正常情况下不会出现；反过来说，异常就出自这种特殊情况。但在探讨异常前，我们要先学习正常情况下各种操作的逻辑</w:t>
      </w:r>
      <w:r w:rsidR="00C15154">
        <w:rPr>
          <w:rFonts w:hint="eastAsia"/>
        </w:rPr>
        <w:t>。</w:t>
      </w:r>
    </w:p>
    <w:p w14:paraId="3A3A8194" w14:textId="02859BDE" w:rsidR="000A556D" w:rsidRDefault="000A556D" w:rsidP="00BC5C99">
      <w:pPr>
        <w:pStyle w:val="2"/>
      </w:pPr>
      <w:bookmarkStart w:id="47" w:name="_Toc173142885"/>
      <w:r>
        <w:rPr>
          <w:rFonts w:hint="eastAsia"/>
        </w:rPr>
        <w:t>数学显示字符</w:t>
      </w:r>
      <w:bookmarkEnd w:id="47"/>
    </w:p>
    <w:tbl>
      <w:tblPr>
        <w:tblStyle w:val="afb"/>
        <w:tblW w:w="771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4309"/>
      </w:tblGrid>
      <w:tr w:rsidR="008935FC" w14:paraId="19C03F82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0589970" w14:textId="080D67A3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vAlign w:val="center"/>
          </w:tcPr>
          <w:p w14:paraId="1709ECD5" w14:textId="703A1C32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自然书写模板</w:t>
            </w:r>
          </w:p>
        </w:tc>
        <w:tc>
          <w:tcPr>
            <w:tcW w:w="4309" w:type="dxa"/>
            <w:vAlign w:val="center"/>
          </w:tcPr>
          <w:p w14:paraId="72CF6771" w14:textId="5603168C" w:rsidR="000832D4" w:rsidRDefault="000832D4" w:rsidP="008935FC">
            <w:pPr>
              <w:pStyle w:val="5"/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8935FC" w14:paraId="5025C26A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9351B43" w14:textId="660950D3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带分数</w:t>
            </w:r>
          </w:p>
        </w:tc>
        <w:tc>
          <w:tcPr>
            <w:tcW w:w="1701" w:type="dxa"/>
            <w:vAlign w:val="center"/>
          </w:tcPr>
          <w:p w14:paraId="7F510F9A" w14:textId="31E944C4" w:rsidR="000832D4" w:rsidRPr="00962D9A" w:rsidRDefault="00FA50CB" w:rsidP="00FA50CB">
            <w:pPr>
              <w:spacing w:line="800" w:lineRule="exact"/>
              <w:ind w:firstLineChars="0" w:firstLine="0"/>
              <w:textAlignment w:val="center"/>
              <w:rPr>
                <w:rFonts w:ascii="Cambria Math" w:eastAsia="ClassWiz CW Display" w:hAnsi="Cambria Math"/>
                <w:iCs/>
                <w:sz w:val="24"/>
                <w:szCs w:val="44"/>
              </w:rPr>
            </w:pPr>
            <m:oMathPara>
              <m:oMath>
                <m:r>
                  <w:rPr>
                    <w:rFonts w:ascii="Cambria Math" w:eastAsia="ClassWiz Math X" w:hAnsi="Cambria Math"/>
                    <w:sz w:val="24"/>
                    <w:szCs w:val="44"/>
                  </w:rPr>
                  <m:t>a</m:t>
                </m:r>
                <m:f>
                  <m:f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309" w:type="dxa"/>
            <w:vAlign w:val="center"/>
          </w:tcPr>
          <w:p w14:paraId="63D07BAF" w14:textId="0CF798A1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18 1F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  <w:tr w:rsidR="008935FC" w14:paraId="1C2AD7AC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B794D6C" w14:textId="4E7244B7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循环小数</w:t>
            </w:r>
          </w:p>
        </w:tc>
        <w:tc>
          <w:tcPr>
            <w:tcW w:w="1701" w:type="dxa"/>
            <w:vAlign w:val="center"/>
          </w:tcPr>
          <w:p w14:paraId="53A02E2E" w14:textId="1F7AC540" w:rsidR="000832D4" w:rsidRPr="00962D9A" w:rsidRDefault="00FA50CB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iCs/>
                <w:sz w:val="24"/>
                <w:szCs w:val="44"/>
              </w:rPr>
            </w:pPr>
            <m:oMathPara>
              <m:oMath>
                <m:r>
                  <m:rPr>
                    <m:sty m:val="p"/>
                  </m:rPr>
                  <w:rPr>
                    <w:rStyle w:val="affb"/>
                    <w:rFonts w:ascii="Cambria Math" w:eastAsia="微软雅黑" w:hAnsi="Cambria Math" w:cs="微软雅黑"/>
                    <w:sz w:val="24"/>
                    <w:szCs w:val="44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309" w:type="dxa"/>
            <w:vAlign w:val="center"/>
          </w:tcPr>
          <w:p w14:paraId="4318741A" w14:textId="62D88EA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bookmarkStart w:id="48" w:name="OLE_LINK13"/>
            <w:r w:rsidRPr="00962D9A">
              <w:rPr>
                <w:rFonts w:ascii="Consolas" w:hAnsi="Consolas"/>
              </w:rPr>
              <w:t xml:space="preserve">2F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  <w:bookmarkEnd w:id="48"/>
          </w:p>
        </w:tc>
      </w:tr>
      <w:tr w:rsidR="008935FC" w14:paraId="268B2499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43149219" w14:textId="0AC3B615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求和</w:t>
            </w:r>
          </w:p>
        </w:tc>
        <w:tc>
          <w:tcPr>
            <w:tcW w:w="1701" w:type="dxa"/>
            <w:vAlign w:val="center"/>
          </w:tcPr>
          <w:p w14:paraId="32A0AD3D" w14:textId="759EAA82" w:rsidR="000832D4" w:rsidRPr="00962D9A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eastAsia="ClassWiz Math X" w:hAnsi="Cambria Math"/>
                <w:iCs/>
                <w:sz w:val="24"/>
                <w:szCs w:val="4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lassWiz Math X" w:hAnsi="Cambria Math"/>
                        <w:iCs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=b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4309" w:type="dxa"/>
            <w:vAlign w:val="center"/>
          </w:tcPr>
          <w:p w14:paraId="5922C923" w14:textId="52320101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bookmarkStart w:id="49" w:name="OLE_LINK12"/>
            <w:r w:rsidRPr="00962D9A">
              <w:rPr>
                <w:rFonts w:ascii="Consolas" w:hAnsi="Consolas"/>
              </w:rPr>
              <w:t xml:space="preserve">50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  <w:bookmarkEnd w:id="49"/>
          </w:p>
        </w:tc>
      </w:tr>
      <w:tr w:rsidR="008935FC" w14:paraId="000B3270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E92D699" w14:textId="7AAA4AF8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1701" w:type="dxa"/>
            <w:vAlign w:val="center"/>
          </w:tcPr>
          <w:p w14:paraId="4307D61A" w14:textId="704048E2" w:rsidR="000832D4" w:rsidRPr="00962D9A" w:rsidRDefault="00000000" w:rsidP="008935FC">
            <w:pPr>
              <w:pStyle w:val="Math"/>
              <w:spacing w:line="800" w:lineRule="exact"/>
              <w:rPr>
                <w:rFonts w:eastAsia="ClassWiz Math X"/>
                <w:i w:val="0"/>
                <w:iCs/>
                <w:sz w:val="24"/>
                <w:szCs w:val="4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eastAsia="ClassWiz Math X"/>
                        <w:i w:val="0"/>
                        <w:iCs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eastAsia="ClassWiz Math X"/>
                        <w:sz w:val="24"/>
                        <w:szCs w:val="44"/>
                      </w:rPr>
                      <m:t>b</m:t>
                    </m:r>
                  </m:sub>
                  <m:sup>
                    <m:r>
                      <w:rPr>
                        <w:rFonts w:eastAsia="ClassWiz Math X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w:rPr>
                        <w:rFonts w:eastAsia="ClassWiz Math X"/>
                        <w:sz w:val="24"/>
                        <w:szCs w:val="44"/>
                      </w:rPr>
                      <m:t>a</m:t>
                    </m:r>
                  </m:e>
                </m:nary>
                <m:r>
                  <w:rPr>
                    <w:rFonts w:eastAsia="ClassWiz Math X"/>
                    <w:sz w:val="24"/>
                    <w:szCs w:val="44"/>
                  </w:rPr>
                  <m:t>dx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1EAD7917" w14:textId="48577A89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51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2BD0E745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699DD586" w14:textId="253C9F5F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导数</w:t>
            </w:r>
          </w:p>
        </w:tc>
        <w:tc>
          <w:tcPr>
            <w:tcW w:w="1701" w:type="dxa"/>
            <w:vAlign w:val="center"/>
          </w:tcPr>
          <w:p w14:paraId="489AA650" w14:textId="419C56C1" w:rsidR="000832D4" w:rsidRPr="00962D9A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eastAsia="ClassWiz Math X" w:hAnsi="Cambria Math"/>
                <w:iCs/>
                <w:sz w:val="2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lassWiz Math X" w:hAnsi="Cambria Math" w:cs="Cambria Math"/>
                        <w:sz w:val="24"/>
                        <w:szCs w:val="44"/>
                      </w:rPr>
                      <m:t>ⅆ</m:t>
                    </m:r>
                  </m:num>
                  <m:den>
                    <m:r>
                      <w:rPr>
                        <w:rFonts w:ascii="Cambria Math" w:eastAsia="ClassWiz Math X" w:hAnsi="Cambria Math" w:cs="Cambria Math"/>
                        <w:sz w:val="24"/>
                        <w:szCs w:val="44"/>
                      </w:rPr>
                      <m:t>ⅆ</m:t>
                    </m:r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</m:t>
                    </m:r>
                  </m:den>
                </m:f>
                <m:sSub>
                  <m:sSubPr>
                    <m:ctrlPr>
                      <w:rPr>
                        <w:rFonts w:ascii="Cambria Math" w:eastAsia="ClassWiz Math X" w:hAnsi="Cambria Math"/>
                        <w:i/>
                        <w:iCs/>
                        <w:sz w:val="24"/>
                        <w:szCs w:val="4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lassWiz Math X" w:hAnsi="Cambria Math"/>
                            <w:i/>
                            <w:iCs/>
                            <w:sz w:val="24"/>
                            <w:szCs w:val="4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lassWiz Math X" w:hAnsi="Cambria Math"/>
                                <w:i/>
                                <w:iCs/>
                                <w:sz w:val="2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lassWiz Math X" w:hAnsi="Cambria Math"/>
                                <w:sz w:val="24"/>
                                <w:szCs w:val="44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ClassWiz Math X" w:hAnsi="Cambria Math"/>
                        <w:sz w:val="24"/>
                        <w:szCs w:val="44"/>
                      </w:rPr>
                      <m:t>x=b</m:t>
                    </m:r>
                  </m:sub>
                </m:sSub>
              </m:oMath>
            </m:oMathPara>
          </w:p>
        </w:tc>
        <w:tc>
          <w:tcPr>
            <w:tcW w:w="4309" w:type="dxa"/>
            <w:vAlign w:val="center"/>
          </w:tcPr>
          <w:p w14:paraId="6FEB2AAB" w14:textId="3BDD9E7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52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186E967F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3D527108" w14:textId="07E9F39F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连乘</w:t>
            </w:r>
          </w:p>
        </w:tc>
        <w:tc>
          <w:tcPr>
            <w:tcW w:w="1701" w:type="dxa"/>
            <w:vAlign w:val="center"/>
          </w:tcPr>
          <w:p w14:paraId="0845135E" w14:textId="2A70FE92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nary>
                  <m:naryPr>
                    <m:chr m:val="∏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x=b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(a)</m:t>
                    </m:r>
                  </m:e>
                </m:nary>
              </m:oMath>
            </m:oMathPara>
          </w:p>
        </w:tc>
        <w:tc>
          <w:tcPr>
            <w:tcW w:w="4309" w:type="dxa"/>
            <w:vAlign w:val="center"/>
          </w:tcPr>
          <w:p w14:paraId="5D04B3B2" w14:textId="527F5870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53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1C </w:t>
            </w:r>
            <w:r w:rsidR="00962D9A" w:rsidRPr="00962D9A">
              <w:rPr>
                <w:rFonts w:ascii="Consolas" w:hAnsi="Consolas"/>
                <w:color w:val="FF0000"/>
              </w:rPr>
              <w:t>c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67FB5F73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585E789C" w14:textId="2E8B57CA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绝对值</w:t>
            </w:r>
          </w:p>
        </w:tc>
        <w:tc>
          <w:tcPr>
            <w:tcW w:w="1701" w:type="dxa"/>
            <w:vAlign w:val="center"/>
          </w:tcPr>
          <w:p w14:paraId="65905004" w14:textId="2F3F9121" w:rsidR="000832D4" w:rsidRPr="008935FC" w:rsidRDefault="008935FC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44"/>
                  </w:rPr>
                  <m:t>|a|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6C5A8709" w14:textId="15C88B83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68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6356BC60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7F9B896A" w14:textId="7CE6D944" w:rsidR="000832D4" w:rsidRDefault="000832D4" w:rsidP="008935FC">
            <w:pPr>
              <w:ind w:firstLineChars="0" w:firstLine="0"/>
              <w:jc w:val="center"/>
            </w:pPr>
            <w:r w:rsidRPr="008935FC">
              <w:rPr>
                <w:rFonts w:hint="eastAsia"/>
              </w:rPr>
              <w:lastRenderedPageBreak/>
              <w:t>e</w:t>
            </w:r>
            <w:r w:rsidRPr="008935FC">
              <w:rPr>
                <w:rFonts w:hint="eastAsia"/>
              </w:rPr>
              <w:t>的幂</w:t>
            </w:r>
          </w:p>
        </w:tc>
        <w:tc>
          <w:tcPr>
            <w:tcW w:w="1701" w:type="dxa"/>
            <w:vAlign w:val="center"/>
          </w:tcPr>
          <w:p w14:paraId="3189B04B" w14:textId="17B0B1B1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0A3D0E35" w14:textId="21C2535E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72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D70DDB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7AF43D2C" w14:textId="6F6520BE" w:rsidR="000832D4" w:rsidRDefault="000832D4" w:rsidP="008935F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 w:rsidRPr="008935FC">
              <w:rPr>
                <w:rFonts w:hint="eastAsia"/>
              </w:rPr>
              <w:t>的幂</w:t>
            </w:r>
          </w:p>
        </w:tc>
        <w:tc>
          <w:tcPr>
            <w:tcW w:w="1701" w:type="dxa"/>
            <w:vAlign w:val="center"/>
          </w:tcPr>
          <w:p w14:paraId="1185A6C3" w14:textId="472E4CE9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4F5B524B" w14:textId="5350BEA4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73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1F597D9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345BE51E" w14:textId="784BF5E7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平方根</w:t>
            </w:r>
          </w:p>
        </w:tc>
        <w:tc>
          <w:tcPr>
            <w:tcW w:w="1701" w:type="dxa"/>
            <w:vAlign w:val="center"/>
          </w:tcPr>
          <w:p w14:paraId="6DF6807B" w14:textId="14CCE5A5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4309" w:type="dxa"/>
            <w:vAlign w:val="center"/>
          </w:tcPr>
          <w:p w14:paraId="24ABE825" w14:textId="50940A43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74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02704418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528D0B88" w14:textId="518E03B4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对数</w:t>
            </w:r>
          </w:p>
        </w:tc>
        <w:tc>
          <w:tcPr>
            <w:tcW w:w="1701" w:type="dxa"/>
            <w:vAlign w:val="center"/>
          </w:tcPr>
          <w:p w14:paraId="75CF59D0" w14:textId="0A4FE511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4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44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e>
                </m:func>
              </m:oMath>
            </m:oMathPara>
          </w:p>
        </w:tc>
        <w:tc>
          <w:tcPr>
            <w:tcW w:w="4309" w:type="dxa"/>
            <w:vAlign w:val="center"/>
          </w:tcPr>
          <w:p w14:paraId="2EB575AD" w14:textId="619A7930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7D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1C y 1B</w:t>
            </w:r>
          </w:p>
        </w:tc>
      </w:tr>
      <w:tr w:rsidR="008935FC" w14:paraId="52212F4F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0AB640D9" w14:textId="6B4DE9BA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701" w:type="dxa"/>
            <w:vAlign w:val="center"/>
          </w:tcPr>
          <w:p w14:paraId="27F102D2" w14:textId="16DE223B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309" w:type="dxa"/>
            <w:vAlign w:val="center"/>
          </w:tcPr>
          <w:p w14:paraId="6405EB4F" w14:textId="5CB15FC2" w:rsidR="000832D4" w:rsidRPr="00962D9A" w:rsidRDefault="008935FC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C8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  <w:tr w:rsidR="008935FC" w14:paraId="02192F4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684AD391" w14:textId="47DAE46B" w:rsidR="000832D4" w:rsidRDefault="000832D4" w:rsidP="000832D4">
            <w:pPr>
              <w:ind w:firstLineChars="0" w:firstLine="0"/>
              <w:jc w:val="center"/>
            </w:pPr>
            <w:r>
              <w:rPr>
                <w:rFonts w:hint="eastAsia"/>
              </w:rPr>
              <w:t>幂</w:t>
            </w:r>
          </w:p>
        </w:tc>
        <w:tc>
          <w:tcPr>
            <w:tcW w:w="1701" w:type="dxa"/>
            <w:vAlign w:val="center"/>
          </w:tcPr>
          <w:p w14:paraId="5E20BBF8" w14:textId="7B71C7A5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4309" w:type="dxa"/>
            <w:vAlign w:val="center"/>
          </w:tcPr>
          <w:p w14:paraId="28D803DE" w14:textId="50154D54" w:rsidR="000832D4" w:rsidRPr="00962D9A" w:rsidRDefault="00962D9A" w:rsidP="000832D4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  <w:color w:val="FF0000"/>
              </w:rPr>
              <w:t>a</w:t>
            </w:r>
            <w:r w:rsidR="008935FC" w:rsidRPr="00962D9A">
              <w:rPr>
                <w:rFonts w:ascii="Consolas" w:hAnsi="Consolas"/>
              </w:rPr>
              <w:t xml:space="preserve"> C9 1A </w:t>
            </w:r>
            <w:r w:rsidRPr="00962D9A">
              <w:rPr>
                <w:rFonts w:ascii="Consolas" w:hAnsi="Consolas"/>
                <w:color w:val="FF0000"/>
              </w:rPr>
              <w:t>b</w:t>
            </w:r>
            <w:r w:rsidR="008935FC" w:rsidRPr="00962D9A">
              <w:rPr>
                <w:rFonts w:ascii="Consolas" w:hAnsi="Consolas"/>
              </w:rPr>
              <w:t xml:space="preserve"> 1B</w:t>
            </w:r>
          </w:p>
        </w:tc>
      </w:tr>
      <w:tr w:rsidR="008935FC" w14:paraId="72BE0536" w14:textId="77777777" w:rsidTr="00962D9A">
        <w:trPr>
          <w:trHeight w:val="850"/>
          <w:jc w:val="center"/>
        </w:trPr>
        <w:tc>
          <w:tcPr>
            <w:tcW w:w="1701" w:type="dxa"/>
            <w:vAlign w:val="center"/>
          </w:tcPr>
          <w:p w14:paraId="28375138" w14:textId="302BC455" w:rsidR="000832D4" w:rsidRDefault="000832D4" w:rsidP="008935F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 w:rsidRPr="008935FC">
              <w:rPr>
                <w:rFonts w:hint="eastAsia"/>
              </w:rPr>
              <w:t>次方根</w:t>
            </w:r>
          </w:p>
        </w:tc>
        <w:tc>
          <w:tcPr>
            <w:tcW w:w="1701" w:type="dxa"/>
            <w:vAlign w:val="center"/>
          </w:tcPr>
          <w:p w14:paraId="1B3738D2" w14:textId="035986C2" w:rsidR="000832D4" w:rsidRPr="008935FC" w:rsidRDefault="00000000" w:rsidP="008935FC">
            <w:pPr>
              <w:spacing w:line="800" w:lineRule="exact"/>
              <w:ind w:firstLineChars="0" w:firstLine="0"/>
              <w:jc w:val="center"/>
              <w:textAlignment w:val="center"/>
              <w:rPr>
                <w:rFonts w:ascii="Cambria Math" w:hAnsi="Cambria Math"/>
                <w:i/>
                <w:sz w:val="24"/>
                <w:szCs w:val="4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4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a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44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4309" w:type="dxa"/>
            <w:vAlign w:val="center"/>
          </w:tcPr>
          <w:p w14:paraId="308B8019" w14:textId="461D8A28" w:rsidR="000832D4" w:rsidRPr="00962D9A" w:rsidRDefault="008935FC" w:rsidP="008935FC">
            <w:pPr>
              <w:ind w:firstLineChars="0" w:firstLine="0"/>
              <w:jc w:val="center"/>
              <w:rPr>
                <w:rFonts w:ascii="Consolas" w:hAnsi="Consolas"/>
              </w:rPr>
            </w:pPr>
            <w:r w:rsidRPr="00962D9A">
              <w:rPr>
                <w:rFonts w:ascii="Consolas" w:hAnsi="Consolas"/>
              </w:rPr>
              <w:t xml:space="preserve">CA 1D 1A </w:t>
            </w:r>
            <w:r w:rsidR="00962D9A" w:rsidRPr="00962D9A">
              <w:rPr>
                <w:rFonts w:ascii="Consolas" w:hAnsi="Consolas"/>
                <w:color w:val="FF0000"/>
              </w:rPr>
              <w:t>a</w:t>
            </w:r>
            <w:r w:rsidRPr="00962D9A">
              <w:rPr>
                <w:rFonts w:ascii="Consolas" w:hAnsi="Consolas"/>
              </w:rPr>
              <w:t xml:space="preserve"> 1B 1A </w:t>
            </w:r>
            <w:r w:rsidR="00962D9A" w:rsidRPr="00962D9A">
              <w:rPr>
                <w:rFonts w:ascii="Consolas" w:hAnsi="Consolas"/>
                <w:color w:val="FF0000"/>
              </w:rPr>
              <w:t>b</w:t>
            </w:r>
            <w:r w:rsidRPr="00962D9A">
              <w:rPr>
                <w:rFonts w:ascii="Consolas" w:hAnsi="Consolas"/>
              </w:rPr>
              <w:t xml:space="preserve"> 1B 1E</w:t>
            </w:r>
          </w:p>
        </w:tc>
      </w:tr>
    </w:tbl>
    <w:p w14:paraId="58338F13" w14:textId="77777777" w:rsidR="00427BA5" w:rsidRPr="00427BA5" w:rsidRDefault="00427BA5" w:rsidP="00427BA5">
      <w:pPr>
        <w:ind w:firstLine="420"/>
      </w:pPr>
    </w:p>
    <w:p w14:paraId="3B6D62E5" w14:textId="510969E9" w:rsidR="000A556D" w:rsidRPr="000A556D" w:rsidRDefault="000A556D" w:rsidP="00BC5C99">
      <w:pPr>
        <w:pStyle w:val="2"/>
      </w:pPr>
      <w:bookmarkStart w:id="50" w:name="_Toc173142886"/>
      <w:r>
        <w:rPr>
          <w:rFonts w:hint="eastAsia"/>
        </w:rPr>
        <w:t>映射字符</w:t>
      </w:r>
      <w:bookmarkEnd w:id="50"/>
    </w:p>
    <w:p w14:paraId="30918914" w14:textId="6FE9D7FE" w:rsidR="00A43D5A" w:rsidRDefault="004150D9" w:rsidP="00B86FB5">
      <w:pPr>
        <w:pStyle w:val="1"/>
      </w:pPr>
      <w:bookmarkStart w:id="51" w:name="_Toc173142887"/>
      <w:r>
        <w:rPr>
          <w:rFonts w:hint="eastAsia"/>
        </w:rPr>
        <w:t>内存分区</w:t>
      </w:r>
      <w:bookmarkEnd w:id="51"/>
    </w:p>
    <w:p w14:paraId="01336981" w14:textId="5DC370E2" w:rsidR="00FE38CD" w:rsidRPr="00FE38CD" w:rsidRDefault="00FE38CD" w:rsidP="00FE38C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991CN X</w:t>
      </w:r>
      <w:r>
        <w:rPr>
          <w:rFonts w:hint="eastAsia"/>
        </w:rPr>
        <w:t>中，计算器的内存可以被看作被分成了若干个</w:t>
      </w:r>
      <w:r w:rsidR="00B3374F">
        <w:rPr>
          <w:rFonts w:hint="eastAsia"/>
        </w:rPr>
        <w:t>分</w:t>
      </w:r>
      <w:r>
        <w:rPr>
          <w:rFonts w:hint="eastAsia"/>
        </w:rPr>
        <w:t>区，每一块区域都存储着与功能对应的数据。在这一章中，我们将学习每部分内存</w:t>
      </w:r>
      <w:r w:rsidR="00B3374F">
        <w:rPr>
          <w:rFonts w:hint="eastAsia"/>
        </w:rPr>
        <w:t>分区</w:t>
      </w:r>
      <w:r>
        <w:rPr>
          <w:rFonts w:hint="eastAsia"/>
        </w:rPr>
        <w:t>的功能。</w:t>
      </w:r>
    </w:p>
    <w:p w14:paraId="072D4C93" w14:textId="7481253B" w:rsidR="000A556D" w:rsidRDefault="00656247" w:rsidP="00BC5C99">
      <w:pPr>
        <w:pStyle w:val="2"/>
      </w:pPr>
      <w:bookmarkStart w:id="52" w:name="_Toc173142888"/>
      <w:r>
        <w:rPr>
          <w:rFonts w:hint="eastAsia"/>
        </w:rPr>
        <w:t>输入区</w:t>
      </w:r>
      <w:bookmarkEnd w:id="52"/>
    </w:p>
    <w:p w14:paraId="25654910" w14:textId="2E064DB4" w:rsidR="00FE38CD" w:rsidRDefault="00FE38CD" w:rsidP="00B3374F">
      <w:pPr>
        <w:ind w:firstLine="420"/>
      </w:pPr>
      <w:r>
        <w:rPr>
          <w:rFonts w:hint="eastAsia"/>
        </w:rPr>
        <w:t>输入区对应的内存</w:t>
      </w:r>
      <w:bookmarkStart w:id="53" w:name="OLE_LINK6"/>
      <w:r>
        <w:rPr>
          <w:rFonts w:hint="eastAsia"/>
        </w:rPr>
        <w:t>从</w:t>
      </w:r>
      <w:r w:rsidRPr="00FE38CD">
        <w:rPr>
          <w:rStyle w:val="afa"/>
          <w:rFonts w:hint="eastAsia"/>
        </w:rPr>
        <w:t>D180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D246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  <w:bookmarkEnd w:id="53"/>
      <w:r>
        <w:rPr>
          <w:rFonts w:hint="eastAsia"/>
        </w:rPr>
        <w:t>通常来说，输入区中存储着当前输入的内容以及之前输入内容的“残留”。</w:t>
      </w:r>
    </w:p>
    <w:p w14:paraId="1C3B012C" w14:textId="6A189E46" w:rsidR="00B3374F" w:rsidRDefault="00B3374F" w:rsidP="00B3374F">
      <w:pPr>
        <w:ind w:firstLine="420"/>
      </w:pPr>
      <w:r>
        <w:rPr>
          <w:rFonts w:hint="eastAsia"/>
        </w:rPr>
        <w:t>下面，我们先来看一个例子，想一想输入区</w:t>
      </w:r>
      <w:r w:rsidR="004F347B">
        <w:rPr>
          <w:rFonts w:hint="eastAsia"/>
        </w:rPr>
        <w:t>运作的规律</w:t>
      </w:r>
      <w:r>
        <w:rPr>
          <w:rFonts w:hint="eastAsia"/>
        </w:rPr>
        <w:t>。</w:t>
      </w:r>
    </w:p>
    <w:p w14:paraId="1655B574" w14:textId="221F8AD3" w:rsidR="00B3374F" w:rsidRDefault="00B3374F" w:rsidP="00B3374F">
      <w:pPr>
        <w:pStyle w:val="aa"/>
        <w:numPr>
          <w:ilvl w:val="0"/>
          <w:numId w:val="7"/>
        </w:numPr>
      </w:pPr>
      <w:r>
        <w:rPr>
          <w:rFonts w:hint="eastAsia"/>
        </w:rPr>
        <w:t>打出</w:t>
      </w:r>
      <w:r>
        <w:rPr>
          <w:rFonts w:hint="eastAsia"/>
        </w:rPr>
        <w:t>1</w:t>
      </w:r>
      <w:r w:rsidR="004F347B">
        <w:rPr>
          <w:rFonts w:hint="eastAsia"/>
        </w:rPr>
        <w:t>2345</w:t>
      </w:r>
      <w:r w:rsidR="004F347B">
        <w:rPr>
          <w:rFonts w:hint="eastAsia"/>
        </w:rPr>
        <w:t>，此时</w:t>
      </w:r>
      <w:r w:rsidR="004F347B">
        <w:rPr>
          <w:rFonts w:hint="eastAsia"/>
        </w:rPr>
        <w:t>D180</w:t>
      </w:r>
      <w:r w:rsidR="004F347B">
        <w:rPr>
          <w:rFonts w:hint="eastAsia"/>
        </w:rPr>
        <w:t>处的内存为：</w:t>
      </w:r>
    </w:p>
    <w:p w14:paraId="1CD0F00D" w14:textId="5A243C6F" w:rsidR="004F347B" w:rsidRDefault="004F347B" w:rsidP="00F64A2A">
      <w:pPr>
        <w:pStyle w:val="afe"/>
      </w:pPr>
      <w:r>
        <w:rPr>
          <w:rFonts w:hint="eastAsia"/>
        </w:rPr>
        <w:t>D180</w:t>
      </w:r>
      <w:r>
        <w:rPr>
          <w:rFonts w:hint="eastAsia"/>
        </w:rPr>
        <w:t>：</w:t>
      </w:r>
      <w:r>
        <w:rPr>
          <w:rFonts w:hint="eastAsia"/>
        </w:rPr>
        <w:t xml:space="preserve">  31 32 33 34 35</w:t>
      </w:r>
    </w:p>
    <w:p w14:paraId="20D63A96" w14:textId="419E5019" w:rsidR="004F347B" w:rsidRPr="00B3374F" w:rsidRDefault="004F347B" w:rsidP="004F347B">
      <w:pPr>
        <w:pStyle w:val="aa"/>
        <w:numPr>
          <w:ilvl w:val="0"/>
          <w:numId w:val="7"/>
        </w:numPr>
      </w:pPr>
      <w:r>
        <w:rPr>
          <w:rFonts w:hint="eastAsia"/>
        </w:rPr>
        <w:t>删去</w:t>
      </w:r>
    </w:p>
    <w:p w14:paraId="6F84D387" w14:textId="317E2FD1" w:rsidR="00FE38CD" w:rsidRDefault="00FE38CD" w:rsidP="00FE38CD">
      <w:pPr>
        <w:pStyle w:val="2"/>
      </w:pPr>
      <w:r>
        <w:rPr>
          <w:rFonts w:hint="eastAsia"/>
        </w:rPr>
        <w:lastRenderedPageBreak/>
        <w:t>回放区</w:t>
      </w:r>
    </w:p>
    <w:p w14:paraId="621521C8" w14:textId="5FBDE945" w:rsidR="00FE38CD" w:rsidRPr="00FE38CD" w:rsidRDefault="00FE38CD" w:rsidP="00FE38CD">
      <w:pPr>
        <w:ind w:firstLine="420"/>
      </w:pPr>
      <w:r>
        <w:rPr>
          <w:rFonts w:hint="eastAsia"/>
        </w:rPr>
        <w:t>回放区对应的内存从</w:t>
      </w:r>
      <w:r w:rsidRPr="00FE38CD">
        <w:rPr>
          <w:rStyle w:val="afa"/>
          <w:rFonts w:hint="eastAsia"/>
        </w:rPr>
        <w:t>D248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D30E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</w:p>
    <w:p w14:paraId="796B9466" w14:textId="1F1E4E36" w:rsidR="00FE38CD" w:rsidRPr="00FE38CD" w:rsidRDefault="00FE38CD" w:rsidP="00FE38CD">
      <w:pPr>
        <w:pStyle w:val="2"/>
      </w:pPr>
      <w:r>
        <w:rPr>
          <w:rFonts w:hint="eastAsia"/>
        </w:rPr>
        <w:t>撤销区</w:t>
      </w:r>
    </w:p>
    <w:p w14:paraId="1AABB9FF" w14:textId="6D1CAAF6" w:rsidR="002E428A" w:rsidRDefault="002E428A" w:rsidP="002E428A">
      <w:pPr>
        <w:ind w:firstLine="420"/>
      </w:pPr>
      <w:r>
        <w:rPr>
          <w:rFonts w:hint="eastAsia"/>
        </w:rPr>
        <w:t>撤销区对应的内存从</w:t>
      </w:r>
      <w:r w:rsidRPr="00FE38CD">
        <w:rPr>
          <w:rStyle w:val="afa"/>
          <w:rFonts w:hint="eastAsia"/>
        </w:rPr>
        <w:t>D522</w:t>
      </w:r>
      <w:r>
        <w:rPr>
          <w:rFonts w:hint="eastAsia"/>
        </w:rPr>
        <w:t>处开始，到</w:t>
      </w:r>
      <w:r w:rsidRPr="00FE38CD">
        <w:rPr>
          <w:rStyle w:val="afa"/>
          <w:rFonts w:hint="eastAsia"/>
        </w:rPr>
        <w:t>D5E8</w:t>
      </w:r>
      <w:r>
        <w:rPr>
          <w:rFonts w:hint="eastAsia"/>
        </w:rPr>
        <w:t>处结束，共</w:t>
      </w:r>
      <w:r>
        <w:rPr>
          <w:rFonts w:hint="eastAsia"/>
        </w:rPr>
        <w:t>199</w:t>
      </w:r>
      <w:r>
        <w:rPr>
          <w:rFonts w:hint="eastAsia"/>
        </w:rPr>
        <w:t>个字符。</w:t>
      </w:r>
    </w:p>
    <w:p w14:paraId="125F0F15" w14:textId="0D6F4F17" w:rsidR="00FE38CD" w:rsidRPr="00FE38CD" w:rsidRDefault="00656247" w:rsidP="00FE38CD">
      <w:pPr>
        <w:pStyle w:val="2"/>
      </w:pPr>
      <w:bookmarkStart w:id="54" w:name="_Toc173142889"/>
      <w:r>
        <w:rPr>
          <w:rFonts w:hint="eastAsia"/>
        </w:rPr>
        <w:lastRenderedPageBreak/>
        <w:t>变量区</w:t>
      </w:r>
      <w:r w:rsidR="00AA2068">
        <w:rPr>
          <w:rFonts w:hint="eastAsia"/>
        </w:rPr>
        <w:t>与变量存储格式</w:t>
      </w:r>
      <w:bookmarkEnd w:id="54"/>
    </w:p>
    <w:p w14:paraId="5FBAA8A0" w14:textId="331E5065" w:rsidR="00AA2068" w:rsidRDefault="00AA2068" w:rsidP="00BC5C99">
      <w:pPr>
        <w:pStyle w:val="2"/>
      </w:pPr>
      <w:bookmarkStart w:id="55" w:name="_Toc173142890"/>
      <w:r>
        <w:rPr>
          <w:rFonts w:hint="eastAsia"/>
        </w:rPr>
        <w:t>历史记录区</w:t>
      </w:r>
      <w:bookmarkEnd w:id="55"/>
    </w:p>
    <w:p w14:paraId="44BAB4A2" w14:textId="36573C0B" w:rsidR="00AA2068" w:rsidRDefault="00AA2068" w:rsidP="00BC5C99">
      <w:pPr>
        <w:pStyle w:val="2"/>
      </w:pPr>
      <w:bookmarkStart w:id="56" w:name="_Toc173142891"/>
      <w:r>
        <w:rPr>
          <w:rFonts w:hint="eastAsia"/>
        </w:rPr>
        <w:t>设置区</w:t>
      </w:r>
      <w:bookmarkEnd w:id="56"/>
    </w:p>
    <w:p w14:paraId="40978FC1" w14:textId="664A517F" w:rsidR="00AA2068" w:rsidRDefault="00AA2068" w:rsidP="00BC5C99">
      <w:pPr>
        <w:pStyle w:val="2"/>
      </w:pPr>
      <w:bookmarkStart w:id="57" w:name="_Toc173142892"/>
      <w:r>
        <w:rPr>
          <w:rFonts w:hint="eastAsia"/>
        </w:rPr>
        <w:t>即时状态区</w:t>
      </w:r>
      <w:bookmarkEnd w:id="57"/>
    </w:p>
    <w:p w14:paraId="6050E388" w14:textId="29CA2357" w:rsidR="00AA2068" w:rsidRDefault="00AA2068" w:rsidP="00BC5C99">
      <w:pPr>
        <w:pStyle w:val="2"/>
      </w:pPr>
      <w:bookmarkStart w:id="58" w:name="_Toc173142893"/>
      <w:r>
        <w:rPr>
          <w:rFonts w:hint="eastAsia"/>
        </w:rPr>
        <w:t>堆栈区</w:t>
      </w:r>
      <w:bookmarkEnd w:id="58"/>
    </w:p>
    <w:p w14:paraId="53C0058A" w14:textId="5722A355" w:rsidR="00AA2068" w:rsidRDefault="00DA2DF1" w:rsidP="00BC5C99">
      <w:pPr>
        <w:pStyle w:val="2"/>
      </w:pPr>
      <w:bookmarkStart w:id="59" w:name="_Toc173142894"/>
      <w:r>
        <w:rPr>
          <w:rFonts w:hint="eastAsia"/>
        </w:rPr>
        <w:t>随机数种子</w:t>
      </w:r>
      <w:bookmarkEnd w:id="59"/>
    </w:p>
    <w:p w14:paraId="11D9FE6F" w14:textId="092AA282" w:rsidR="00DA2DF1" w:rsidRDefault="00DA2DF1" w:rsidP="00BC5C99">
      <w:pPr>
        <w:pStyle w:val="2"/>
      </w:pPr>
      <w:bookmarkStart w:id="60" w:name="_Toc173142895"/>
      <w:r>
        <w:rPr>
          <w:rFonts w:hint="eastAsia"/>
        </w:rPr>
        <w:t>显示缓存区</w:t>
      </w:r>
      <w:bookmarkEnd w:id="60"/>
    </w:p>
    <w:p w14:paraId="6FCD47E7" w14:textId="007E5464" w:rsidR="00DA2DF1" w:rsidRDefault="00046DC7" w:rsidP="00BC5C99">
      <w:pPr>
        <w:pStyle w:val="2"/>
      </w:pPr>
      <w:bookmarkStart w:id="61" w:name="_Toc173142896"/>
      <w:r>
        <w:rPr>
          <w:rFonts w:hint="eastAsia"/>
        </w:rPr>
        <w:t>空闲区</w:t>
      </w:r>
      <w:bookmarkEnd w:id="61"/>
    </w:p>
    <w:p w14:paraId="738C94DD" w14:textId="6F4EB12F" w:rsidR="00046DC7" w:rsidRPr="00046DC7" w:rsidRDefault="00046DC7" w:rsidP="00BC5C99">
      <w:pPr>
        <w:pStyle w:val="2"/>
      </w:pPr>
      <w:bookmarkStart w:id="62" w:name="_Toc173142897"/>
      <w:r>
        <w:rPr>
          <w:rFonts w:hint="eastAsia"/>
        </w:rPr>
        <w:t>杂项</w:t>
      </w:r>
      <w:bookmarkEnd w:id="62"/>
    </w:p>
    <w:p w14:paraId="1342F2E1" w14:textId="4B5C6C91" w:rsidR="004150D9" w:rsidRDefault="004150D9" w:rsidP="00B86FB5">
      <w:pPr>
        <w:pStyle w:val="1"/>
      </w:pPr>
      <w:bookmarkStart w:id="63" w:name="_Toc173142898"/>
      <w:r>
        <w:rPr>
          <w:rFonts w:hint="eastAsia"/>
        </w:rPr>
        <w:t>输入的显示与编辑</w:t>
      </w:r>
      <w:bookmarkEnd w:id="63"/>
    </w:p>
    <w:p w14:paraId="074E8116" w14:textId="5678726C" w:rsidR="00046DC7" w:rsidRDefault="00046DC7" w:rsidP="00BC5C99">
      <w:pPr>
        <w:pStyle w:val="2"/>
      </w:pPr>
      <w:bookmarkStart w:id="64" w:name="_Toc173142899"/>
      <w:r>
        <w:rPr>
          <w:rFonts w:hint="eastAsia"/>
        </w:rPr>
        <w:t>输入的显示</w:t>
      </w:r>
      <w:bookmarkEnd w:id="64"/>
    </w:p>
    <w:p w14:paraId="18409F98" w14:textId="51D7F40C" w:rsidR="00046DC7" w:rsidRDefault="00034691" w:rsidP="00BC5C99">
      <w:pPr>
        <w:pStyle w:val="2"/>
      </w:pPr>
      <w:bookmarkStart w:id="65" w:name="_Toc173142900"/>
      <w:r>
        <w:rPr>
          <w:rFonts w:hint="eastAsia"/>
        </w:rPr>
        <w:t>输入的编辑</w:t>
      </w:r>
      <w:bookmarkEnd w:id="65"/>
    </w:p>
    <w:p w14:paraId="7CEDD495" w14:textId="22D75EE9" w:rsidR="00034691" w:rsidRDefault="00034691" w:rsidP="00034691">
      <w:pPr>
        <w:pStyle w:val="3"/>
      </w:pPr>
      <w:r>
        <w:rPr>
          <w:rFonts w:hint="eastAsia"/>
        </w:rPr>
        <w:t>光标移动</w:t>
      </w:r>
    </w:p>
    <w:p w14:paraId="29CA82AB" w14:textId="2749EC0D" w:rsidR="00034691" w:rsidRDefault="00034691" w:rsidP="00034691">
      <w:pPr>
        <w:pStyle w:val="3"/>
      </w:pPr>
      <w:r>
        <w:rPr>
          <w:rFonts w:hint="eastAsia"/>
        </w:rPr>
        <w:t>增删字符</w:t>
      </w:r>
    </w:p>
    <w:p w14:paraId="6F13B45F" w14:textId="310B217C" w:rsidR="00034691" w:rsidRDefault="008D6F3D" w:rsidP="00034691">
      <w:pPr>
        <w:pStyle w:val="3"/>
      </w:pPr>
      <w:r>
        <w:rPr>
          <w:rFonts w:hint="eastAsia"/>
        </w:rPr>
        <w:t>撤销</w:t>
      </w:r>
    </w:p>
    <w:p w14:paraId="61C87516" w14:textId="5124A23A" w:rsidR="008D6F3D" w:rsidRDefault="008D6F3D" w:rsidP="008D6F3D">
      <w:pPr>
        <w:pStyle w:val="3"/>
      </w:pPr>
      <w:r>
        <w:rPr>
          <w:rFonts w:hint="eastAsia"/>
        </w:rPr>
        <w:t>插入</w:t>
      </w:r>
    </w:p>
    <w:p w14:paraId="2CC0EF71" w14:textId="62C94316" w:rsidR="008D6F3D" w:rsidRPr="008D6F3D" w:rsidRDefault="008D6F3D" w:rsidP="00DB2848">
      <w:pPr>
        <w:pStyle w:val="3"/>
      </w:pPr>
      <w:r>
        <w:rPr>
          <w:rFonts w:hint="eastAsia"/>
        </w:rPr>
        <w:t>编辑数学表达式</w:t>
      </w:r>
    </w:p>
    <w:p w14:paraId="4EE477E9" w14:textId="420F5C33" w:rsidR="004150D9" w:rsidRDefault="004150D9" w:rsidP="00B86FB5">
      <w:pPr>
        <w:pStyle w:val="1"/>
      </w:pPr>
      <w:bookmarkStart w:id="66" w:name="_Toc173142901"/>
      <w:r>
        <w:rPr>
          <w:rFonts w:hint="eastAsia"/>
        </w:rPr>
        <w:t>特殊字符</w:t>
      </w:r>
      <w:bookmarkEnd w:id="66"/>
    </w:p>
    <w:p w14:paraId="3C3E69EF" w14:textId="4EA502C4" w:rsidR="00DB2848" w:rsidRDefault="00DB2848" w:rsidP="00BC5C99">
      <w:pPr>
        <w:pStyle w:val="2"/>
      </w:pPr>
      <w:bookmarkStart w:id="67" w:name="_Toc173142902"/>
      <w:r>
        <w:rPr>
          <w:rFonts w:hint="eastAsia"/>
        </w:rPr>
        <w:t>字符转换器</w:t>
      </w:r>
      <w:bookmarkEnd w:id="67"/>
    </w:p>
    <w:p w14:paraId="2B219EBF" w14:textId="6CDB9B93" w:rsidR="00DB2848" w:rsidRPr="00DB2848" w:rsidRDefault="00DB2848" w:rsidP="00DB2848">
      <w:pPr>
        <w:pStyle w:val="3"/>
      </w:pPr>
      <w:r w:rsidRPr="00DB2848">
        <w:rPr>
          <w:rFonts w:hint="eastAsia"/>
        </w:rPr>
        <w:t>字符转换器</w:t>
      </w:r>
      <w:r>
        <w:rPr>
          <w:rFonts w:hint="eastAsia"/>
        </w:rPr>
        <w:t>原理</w:t>
      </w:r>
    </w:p>
    <w:p w14:paraId="09BB6EB9" w14:textId="080BE371" w:rsidR="00DB2848" w:rsidRDefault="00AF343C" w:rsidP="00DB2848">
      <w:pPr>
        <w:pStyle w:val="3"/>
      </w:pPr>
      <w:r>
        <w:rPr>
          <w:rFonts w:hint="eastAsia"/>
        </w:rPr>
        <w:t>连续刷字符</w:t>
      </w:r>
    </w:p>
    <w:p w14:paraId="1B3D9F6E" w14:textId="6055DDEF" w:rsidR="00AF343C" w:rsidRDefault="00AF343C" w:rsidP="00AF343C">
      <w:pPr>
        <w:pStyle w:val="3"/>
      </w:pPr>
      <w:r>
        <w:rPr>
          <w:rFonts w:hint="eastAsia"/>
        </w:rPr>
        <w:lastRenderedPageBreak/>
        <w:t>根号法复制字符</w:t>
      </w:r>
    </w:p>
    <w:p w14:paraId="5CC29D7F" w14:textId="2223BCCF" w:rsidR="00AF343C" w:rsidRDefault="00334D1D" w:rsidP="00BC5C99">
      <w:pPr>
        <w:pStyle w:val="2"/>
      </w:pPr>
      <w:bookmarkStart w:id="68" w:name="_Toc173142903"/>
      <w:r>
        <w:rPr>
          <w:rFonts w:hint="eastAsia"/>
        </w:rPr>
        <w:t>溢出</w:t>
      </w:r>
      <w:bookmarkEnd w:id="68"/>
    </w:p>
    <w:p w14:paraId="2AF52B7A" w14:textId="7DB74D97" w:rsidR="00334D1D" w:rsidRDefault="00334D1D" w:rsidP="00334D1D">
      <w:pPr>
        <w:pStyle w:val="3"/>
      </w:pPr>
      <w:r>
        <w:rPr>
          <w:rFonts w:hint="eastAsia"/>
        </w:rPr>
        <w:t>达成溢出的方法</w:t>
      </w:r>
    </w:p>
    <w:p w14:paraId="1A1AF0A8" w14:textId="5D7091C4" w:rsidR="00334D1D" w:rsidRDefault="00334D1D" w:rsidP="00334D1D">
      <w:pPr>
        <w:pStyle w:val="4"/>
      </w:pPr>
      <w:r>
        <w:rPr>
          <w:rFonts w:hint="eastAsia"/>
        </w:rPr>
        <w:t>方程溢出</w:t>
      </w:r>
    </w:p>
    <w:p w14:paraId="312CD1B8" w14:textId="72A1F251" w:rsidR="00334D1D" w:rsidRDefault="00BD54CF" w:rsidP="00334D1D">
      <w:pPr>
        <w:pStyle w:val="4"/>
      </w:pPr>
      <w:r>
        <w:rPr>
          <w:rFonts w:hint="eastAsia"/>
        </w:rPr>
        <w:t>线性求和溢出</w:t>
      </w:r>
    </w:p>
    <w:p w14:paraId="00B1CE30" w14:textId="1FE9FFD1" w:rsidR="00BD54CF" w:rsidRDefault="00BD54CF" w:rsidP="00BD54CF">
      <w:pPr>
        <w:pStyle w:val="4"/>
      </w:pPr>
      <w:r>
        <w:rPr>
          <w:rFonts w:hint="eastAsia"/>
        </w:rPr>
        <w:t>双字节溢出</w:t>
      </w:r>
    </w:p>
    <w:p w14:paraId="60E0CD8B" w14:textId="219E20F7" w:rsidR="00BD54CF" w:rsidRDefault="00BD54CF" w:rsidP="00BD54CF">
      <w:pPr>
        <w:pStyle w:val="4"/>
      </w:pPr>
      <w:r>
        <w:rPr>
          <w:rFonts w:hint="eastAsia"/>
        </w:rPr>
        <w:t>框溢出</w:t>
      </w:r>
    </w:p>
    <w:p w14:paraId="02C62861" w14:textId="5080A9C3" w:rsidR="00BD54CF" w:rsidRDefault="00296BA0" w:rsidP="00296BA0">
      <w:pPr>
        <w:pStyle w:val="3"/>
      </w:pPr>
      <w:r>
        <w:rPr>
          <w:rFonts w:hint="eastAsia"/>
        </w:rPr>
        <w:t>溢出法刷字符</w:t>
      </w:r>
    </w:p>
    <w:p w14:paraId="537719EC" w14:textId="4ECF1B8E" w:rsidR="00296BA0" w:rsidRDefault="0039312F" w:rsidP="00296BA0">
      <w:pPr>
        <w:pStyle w:val="3"/>
      </w:pPr>
      <w:r>
        <w:rPr>
          <w:rFonts w:hint="eastAsia"/>
        </w:rPr>
        <w:t>溢出法复制字符</w:t>
      </w:r>
    </w:p>
    <w:p w14:paraId="4802C6A2" w14:textId="52E53826" w:rsidR="0039312F" w:rsidRDefault="0039312F" w:rsidP="0039312F">
      <w:pPr>
        <w:pStyle w:val="3"/>
      </w:pPr>
      <w:r>
        <w:rPr>
          <w:rFonts w:hint="eastAsia"/>
        </w:rPr>
        <w:t>定向填充法</w:t>
      </w:r>
    </w:p>
    <w:p w14:paraId="79562569" w14:textId="51F61012" w:rsidR="0039312F" w:rsidRDefault="00930C9B" w:rsidP="00BC5C99">
      <w:pPr>
        <w:pStyle w:val="2"/>
      </w:pPr>
      <w:bookmarkStart w:id="69" w:name="_Toc173142904"/>
      <w:r>
        <w:rPr>
          <w:rFonts w:hint="eastAsia"/>
        </w:rPr>
        <w:t>@</w:t>
      </w:r>
      <w:r>
        <w:rPr>
          <w:rFonts w:hint="eastAsia"/>
        </w:rPr>
        <w:t>法刷字符</w:t>
      </w:r>
      <w:bookmarkEnd w:id="69"/>
    </w:p>
    <w:p w14:paraId="1C4CA8F8" w14:textId="19AD21A1" w:rsidR="00930C9B" w:rsidRPr="00930C9B" w:rsidRDefault="00930C9B" w:rsidP="00930C9B">
      <w:pPr>
        <w:pStyle w:val="3"/>
      </w:pPr>
      <w:r w:rsidRPr="00930C9B">
        <w:t>@</w:t>
      </w:r>
      <w:r w:rsidRPr="00930C9B">
        <w:t>法刷字符</w:t>
      </w:r>
      <w:r>
        <w:rPr>
          <w:rFonts w:hint="eastAsia"/>
        </w:rPr>
        <w:t>原理</w:t>
      </w:r>
    </w:p>
    <w:p w14:paraId="1E41CFC0" w14:textId="6D019B32" w:rsidR="00930C9B" w:rsidRDefault="00F84BB8" w:rsidP="00930C9B">
      <w:pPr>
        <w:pStyle w:val="3"/>
      </w:pPr>
      <w:r>
        <w:rPr>
          <w:rFonts w:hint="eastAsia"/>
        </w:rPr>
        <w:t>@</w:t>
      </w:r>
      <w:r>
        <w:rPr>
          <w:rFonts w:hint="eastAsia"/>
        </w:rPr>
        <w:t>法的优化</w:t>
      </w:r>
    </w:p>
    <w:p w14:paraId="65E2CFA3" w14:textId="098AAA2B" w:rsidR="00F84BB8" w:rsidRDefault="00F84BB8" w:rsidP="00F84BB8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x an</w:t>
      </w:r>
      <w:r>
        <w:rPr>
          <w:rFonts w:hint="eastAsia"/>
        </w:rPr>
        <w:t>模式下</w:t>
      </w:r>
      <w:r>
        <w:rPr>
          <w:rFonts w:hint="eastAsia"/>
        </w:rPr>
        <w:t>@</w:t>
      </w:r>
      <w:r>
        <w:rPr>
          <w:rFonts w:hint="eastAsia"/>
        </w:rPr>
        <w:t>法的变化</w:t>
      </w:r>
    </w:p>
    <w:p w14:paraId="5F41A9D9" w14:textId="004CC38A" w:rsidR="00DB2848" w:rsidRPr="00DB2848" w:rsidRDefault="00092C83" w:rsidP="00BC5C99">
      <w:pPr>
        <w:pStyle w:val="2"/>
      </w:pPr>
      <w:bookmarkStart w:id="70" w:name="_Toc173142905"/>
      <w:r>
        <w:rPr>
          <w:rFonts w:hint="eastAsia"/>
        </w:rPr>
        <w:t>字符的特殊性质</w:t>
      </w:r>
      <w:bookmarkEnd w:id="70"/>
    </w:p>
    <w:p w14:paraId="740905F6" w14:textId="7E2F4455" w:rsidR="004150D9" w:rsidRDefault="005126CF" w:rsidP="00B86FB5">
      <w:pPr>
        <w:pStyle w:val="1"/>
      </w:pPr>
      <w:bookmarkStart w:id="71" w:name="_Toc173142906"/>
      <w:r>
        <w:rPr>
          <w:rFonts w:hint="eastAsia"/>
        </w:rPr>
        <w:t>返回</w:t>
      </w:r>
      <w:r w:rsidR="00364EB5">
        <w:rPr>
          <w:rFonts w:hint="eastAsia"/>
        </w:rPr>
        <w:t>导向</w:t>
      </w:r>
      <w:r>
        <w:rPr>
          <w:rFonts w:hint="eastAsia"/>
        </w:rPr>
        <w:t>编程</w:t>
      </w:r>
      <w:bookmarkEnd w:id="71"/>
    </w:p>
    <w:p w14:paraId="12E27E0B" w14:textId="68AED2F8" w:rsidR="00851B0F" w:rsidRDefault="00851B0F" w:rsidP="00BC5C99">
      <w:pPr>
        <w:pStyle w:val="2"/>
      </w:pPr>
      <w:bookmarkStart w:id="72" w:name="_Toc173142907"/>
      <w:r>
        <w:rPr>
          <w:rFonts w:hint="eastAsia"/>
        </w:rPr>
        <w:t>an</w:t>
      </w:r>
      <w:r w:rsidR="00B54066">
        <w:rPr>
          <w:rFonts w:hint="eastAsia"/>
        </w:rPr>
        <w:t>/@</w:t>
      </w:r>
      <w:r>
        <w:rPr>
          <w:rFonts w:hint="eastAsia"/>
        </w:rPr>
        <w:t>的异常性质</w:t>
      </w:r>
      <w:bookmarkEnd w:id="72"/>
    </w:p>
    <w:p w14:paraId="708F688B" w14:textId="2CE86532" w:rsidR="00851B0F" w:rsidRDefault="00851B0F" w:rsidP="00BC5C99">
      <w:pPr>
        <w:pStyle w:val="2"/>
      </w:pPr>
      <w:bookmarkStart w:id="73" w:name="_Toc173142908"/>
      <w:r>
        <w:rPr>
          <w:rFonts w:hint="eastAsia"/>
        </w:rPr>
        <w:t>ROP</w:t>
      </w:r>
      <w:r>
        <w:rPr>
          <w:rFonts w:hint="eastAsia"/>
        </w:rPr>
        <w:t>进入方法</w:t>
      </w:r>
      <w:bookmarkEnd w:id="73"/>
    </w:p>
    <w:p w14:paraId="1FEC184D" w14:textId="7E870929" w:rsidR="00B54066" w:rsidRDefault="00B54066" w:rsidP="00B54066">
      <w:pPr>
        <w:pStyle w:val="3"/>
      </w:pPr>
      <w:r>
        <w:rPr>
          <w:rFonts w:hint="eastAsia"/>
        </w:rPr>
        <w:t>x an/@</w:t>
      </w:r>
      <w:r w:rsidR="00F711A9">
        <w:rPr>
          <w:rFonts w:hint="eastAsia"/>
        </w:rPr>
        <w:t>模式</w:t>
      </w:r>
    </w:p>
    <w:p w14:paraId="78F0B65E" w14:textId="2229F589" w:rsidR="00F711A9" w:rsidRDefault="00F711A9" w:rsidP="00F711A9">
      <w:pPr>
        <w:pStyle w:val="3"/>
      </w:pPr>
      <w:r>
        <w:rPr>
          <w:rFonts w:hint="eastAsia"/>
        </w:rPr>
        <w:t>an+12char</w:t>
      </w:r>
      <w:r>
        <w:rPr>
          <w:rFonts w:hint="eastAsia"/>
        </w:rPr>
        <w:t>法与</w:t>
      </w:r>
      <w:r>
        <w:rPr>
          <w:rFonts w:hint="eastAsia"/>
        </w:rPr>
        <w:t>@+2char</w:t>
      </w:r>
      <w:r>
        <w:rPr>
          <w:rFonts w:hint="eastAsia"/>
        </w:rPr>
        <w:t>法</w:t>
      </w:r>
    </w:p>
    <w:p w14:paraId="2A7A93A4" w14:textId="7C006EB4" w:rsidR="00E36373" w:rsidRDefault="00E36373" w:rsidP="00BC5C99">
      <w:pPr>
        <w:pStyle w:val="2"/>
      </w:pPr>
      <w:bookmarkStart w:id="74" w:name="_Toc173142909"/>
      <w:r>
        <w:rPr>
          <w:rFonts w:hint="eastAsia"/>
        </w:rPr>
        <w:t>简单</w:t>
      </w:r>
      <w:r>
        <w:rPr>
          <w:rFonts w:hint="eastAsia"/>
        </w:rPr>
        <w:t>ROP</w:t>
      </w:r>
      <w:bookmarkEnd w:id="74"/>
    </w:p>
    <w:p w14:paraId="51537C66" w14:textId="6088EA94" w:rsidR="00E36373" w:rsidRDefault="00E36373" w:rsidP="00E36373">
      <w:pPr>
        <w:pStyle w:val="3"/>
      </w:pPr>
      <w:r>
        <w:rPr>
          <w:rFonts w:hint="eastAsia"/>
        </w:rPr>
        <w:t>内存修改器</w:t>
      </w:r>
    </w:p>
    <w:p w14:paraId="7EC649E4" w14:textId="2AE0B22D" w:rsidR="00E36373" w:rsidRDefault="00E36373" w:rsidP="00E36373">
      <w:pPr>
        <w:pStyle w:val="3"/>
      </w:pPr>
      <w:r>
        <w:rPr>
          <w:rFonts w:hint="eastAsia"/>
        </w:rPr>
        <w:t>显示字符</w:t>
      </w:r>
    </w:p>
    <w:p w14:paraId="05B7966C" w14:textId="4D8376F0" w:rsidR="00E36373" w:rsidRDefault="00575462" w:rsidP="00E36373">
      <w:pPr>
        <w:pStyle w:val="3"/>
      </w:pPr>
      <w:r>
        <w:rPr>
          <w:rFonts w:hint="eastAsia"/>
        </w:rPr>
        <w:lastRenderedPageBreak/>
        <w:t>读取按键</w:t>
      </w:r>
    </w:p>
    <w:p w14:paraId="4411646A" w14:textId="084032CC" w:rsidR="00575462" w:rsidRDefault="00575462" w:rsidP="00575462">
      <w:pPr>
        <w:pStyle w:val="3"/>
      </w:pPr>
      <w:r>
        <w:rPr>
          <w:rFonts w:hint="eastAsia"/>
        </w:rPr>
        <w:t>循环结构</w:t>
      </w:r>
    </w:p>
    <w:p w14:paraId="30B9D71A" w14:textId="0F6CE401" w:rsidR="00575462" w:rsidRDefault="00575462" w:rsidP="00575462">
      <w:pPr>
        <w:pStyle w:val="3"/>
      </w:pPr>
      <w:r>
        <w:rPr>
          <w:rFonts w:hint="eastAsia"/>
        </w:rPr>
        <w:t>分支结构</w:t>
      </w:r>
    </w:p>
    <w:p w14:paraId="45CDA20E" w14:textId="467760F0" w:rsidR="00575462" w:rsidRDefault="00575462" w:rsidP="00BC5C99">
      <w:pPr>
        <w:pStyle w:val="2"/>
      </w:pPr>
      <w:bookmarkStart w:id="75" w:name="_Toc173142910"/>
      <w:r>
        <w:rPr>
          <w:rFonts w:hint="eastAsia"/>
        </w:rPr>
        <w:t>ROP</w:t>
      </w:r>
      <w:r>
        <w:rPr>
          <w:rFonts w:hint="eastAsia"/>
        </w:rPr>
        <w:t>进阶</w:t>
      </w:r>
      <w:bookmarkEnd w:id="75"/>
    </w:p>
    <w:p w14:paraId="06CBE71C" w14:textId="401C692B" w:rsidR="00575462" w:rsidRDefault="00681C9C" w:rsidP="00681C9C">
      <w:pPr>
        <w:pStyle w:val="3"/>
      </w:pPr>
      <w:r>
        <w:rPr>
          <w:rFonts w:hint="eastAsia"/>
        </w:rPr>
        <w:t>编辑内存</w:t>
      </w:r>
    </w:p>
    <w:p w14:paraId="06CAC3BC" w14:textId="4843FBE7" w:rsidR="008C2403" w:rsidRPr="008C2403" w:rsidRDefault="002D1E31" w:rsidP="008C2403">
      <w:pPr>
        <w:ind w:firstLine="420"/>
      </w:pPr>
      <w:r>
        <w:rPr>
          <w:rFonts w:hint="eastAsia"/>
        </w:rPr>
        <w:t>观察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rPr>
          <w:rFonts w:hint="eastAsia"/>
        </w:rPr>
        <w:t>0D070</w:t>
      </w:r>
    </w:p>
    <w:p w14:paraId="0C4811EC" w14:textId="41CFE820" w:rsidR="00681C9C" w:rsidRDefault="00681C9C" w:rsidP="00681C9C">
      <w:pPr>
        <w:pStyle w:val="3"/>
      </w:pPr>
      <w:r>
        <w:rPr>
          <w:rFonts w:hint="eastAsia"/>
        </w:rPr>
        <w:t>计时</w:t>
      </w:r>
    </w:p>
    <w:p w14:paraId="605CC7C6" w14:textId="53057FF0" w:rsidR="00681C9C" w:rsidRDefault="00045703" w:rsidP="00681C9C">
      <w:pPr>
        <w:pStyle w:val="3"/>
      </w:pPr>
      <w:r>
        <w:rPr>
          <w:rFonts w:hint="eastAsia"/>
        </w:rPr>
        <w:t>ROM</w:t>
      </w:r>
      <w:r>
        <w:rPr>
          <w:rFonts w:hint="eastAsia"/>
        </w:rPr>
        <w:t>提取</w:t>
      </w:r>
    </w:p>
    <w:p w14:paraId="62BE5CB5" w14:textId="6F78507C" w:rsidR="00045703" w:rsidRDefault="00045703" w:rsidP="00045703">
      <w:pPr>
        <w:pStyle w:val="3"/>
      </w:pPr>
      <w:r>
        <w:rPr>
          <w:rFonts w:hint="eastAsia"/>
        </w:rPr>
        <w:t>绘制屏幕</w:t>
      </w:r>
    </w:p>
    <w:p w14:paraId="4F61C619" w14:textId="4AABE198" w:rsidR="00045703" w:rsidRDefault="00045703" w:rsidP="00045703">
      <w:pPr>
        <w:pStyle w:val="3"/>
      </w:pPr>
      <w:r>
        <w:rPr>
          <w:rFonts w:hint="eastAsia"/>
        </w:rPr>
        <w:t>调用其他函数</w:t>
      </w:r>
    </w:p>
    <w:p w14:paraId="32EBEA60" w14:textId="49D607AB" w:rsidR="00045703" w:rsidRDefault="00045703" w:rsidP="00045703">
      <w:pPr>
        <w:pStyle w:val="3"/>
      </w:pPr>
      <w:r>
        <w:rPr>
          <w:rFonts w:hint="eastAsia"/>
        </w:rPr>
        <w:t>quickcpy</w:t>
      </w:r>
      <w:r>
        <w:rPr>
          <w:rFonts w:hint="eastAsia"/>
        </w:rPr>
        <w:t>——</w:t>
      </w:r>
      <w:r w:rsidR="00445126">
        <w:rPr>
          <w:rFonts w:hint="eastAsia"/>
        </w:rPr>
        <w:t>快速注入内存</w:t>
      </w:r>
    </w:p>
    <w:p w14:paraId="14BDC954" w14:textId="2EB0BCC6" w:rsidR="00445126" w:rsidRDefault="00445126" w:rsidP="00BC5C99">
      <w:pPr>
        <w:pStyle w:val="2"/>
      </w:pPr>
      <w:bookmarkStart w:id="76" w:name="_Toc173142911"/>
      <w:r>
        <w:rPr>
          <w:rFonts w:hint="eastAsia"/>
        </w:rPr>
        <w:t>ROP</w:t>
      </w:r>
      <w:r>
        <w:rPr>
          <w:rFonts w:hint="eastAsia"/>
        </w:rPr>
        <w:t>实战</w:t>
      </w:r>
      <w:bookmarkEnd w:id="76"/>
    </w:p>
    <w:p w14:paraId="61505715" w14:textId="6D549BED" w:rsidR="00445126" w:rsidRDefault="00445126" w:rsidP="00445126">
      <w:pPr>
        <w:pStyle w:val="3"/>
      </w:pPr>
      <w:r>
        <w:rPr>
          <w:rFonts w:hint="eastAsia"/>
        </w:rPr>
        <w:t>内存注入可视化</w:t>
      </w:r>
    </w:p>
    <w:p w14:paraId="5D944BEE" w14:textId="480C1F22" w:rsidR="00445126" w:rsidRDefault="00783469" w:rsidP="00445126">
      <w:pPr>
        <w:pStyle w:val="3"/>
      </w:pPr>
      <w:r>
        <w:rPr>
          <w:rFonts w:hint="eastAsia"/>
        </w:rPr>
        <w:t>像素编辑器</w:t>
      </w:r>
    </w:p>
    <w:p w14:paraId="3968CEAF" w14:textId="595452C6" w:rsidR="00783469" w:rsidRDefault="00783469" w:rsidP="00783469">
      <w:pPr>
        <w:pStyle w:val="3"/>
      </w:pPr>
      <w:r>
        <w:rPr>
          <w:rFonts w:hint="eastAsia"/>
        </w:rPr>
        <w:t>贪吃蛇</w:t>
      </w:r>
    </w:p>
    <w:p w14:paraId="7D1EFB95" w14:textId="18E50E42" w:rsidR="00783469" w:rsidRDefault="00783469" w:rsidP="00783469">
      <w:pPr>
        <w:pStyle w:val="3"/>
      </w:pPr>
      <w:r>
        <w:rPr>
          <w:rFonts w:hint="eastAsia"/>
        </w:rPr>
        <w:t>俄罗斯方块</w:t>
      </w:r>
    </w:p>
    <w:p w14:paraId="4FB3523C" w14:textId="439EAA98" w:rsidR="00783469" w:rsidRDefault="00783469" w:rsidP="00783469">
      <w:pPr>
        <w:pStyle w:val="3"/>
      </w:pPr>
      <w:r>
        <w:rPr>
          <w:rFonts w:hint="eastAsia"/>
        </w:rPr>
        <w:t>1024</w:t>
      </w:r>
    </w:p>
    <w:p w14:paraId="6BDE295E" w14:textId="3B77766B" w:rsidR="00783469" w:rsidRDefault="00783469" w:rsidP="00783469">
      <w:pPr>
        <w:pStyle w:val="3"/>
      </w:pPr>
      <w:r>
        <w:rPr>
          <w:rFonts w:hint="eastAsia"/>
        </w:rPr>
        <w:t>函数绘图</w:t>
      </w:r>
    </w:p>
    <w:p w14:paraId="5655D3B4" w14:textId="466B2C81" w:rsidR="00245CC9" w:rsidRPr="00245CC9" w:rsidRDefault="00DF0854" w:rsidP="00B86FB5">
      <w:pPr>
        <w:pStyle w:val="1"/>
      </w:pPr>
      <w:bookmarkStart w:id="77" w:name="_Toc173142912"/>
      <w:r>
        <w:rPr>
          <w:rFonts w:hint="eastAsia"/>
        </w:rPr>
        <w:t>ROM</w:t>
      </w:r>
      <w:r>
        <w:rPr>
          <w:rFonts w:hint="eastAsia"/>
        </w:rPr>
        <w:t>刷机</w:t>
      </w:r>
      <w:bookmarkEnd w:id="77"/>
    </w:p>
    <w:p w14:paraId="23EA6E76" w14:textId="05A9DD56" w:rsidR="000E5AA9" w:rsidRDefault="000E5AA9" w:rsidP="00B86FB5">
      <w:pPr>
        <w:pStyle w:val="1"/>
        <w:numPr>
          <w:ilvl w:val="0"/>
          <w:numId w:val="0"/>
        </w:numPr>
      </w:pPr>
      <w:bookmarkStart w:id="78" w:name="_Toc173142913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字符表</w:t>
      </w:r>
      <w:bookmarkEnd w:id="78"/>
    </w:p>
    <w:p w14:paraId="0923C025" w14:textId="550F3EB8" w:rsidR="00AC772B" w:rsidRDefault="00E12602" w:rsidP="00AC772B">
      <w:pPr>
        <w:ind w:firstLine="420"/>
      </w:pPr>
      <w:r>
        <w:rPr>
          <w:rFonts w:hint="eastAsia"/>
        </w:rPr>
        <w:t>此处有</w:t>
      </w:r>
      <w:r>
        <w:rPr>
          <w:rFonts w:hint="eastAsia"/>
        </w:rPr>
        <w:t xml:space="preserve">fx-991CN X </w:t>
      </w:r>
      <w:r>
        <w:rPr>
          <w:rFonts w:hint="eastAsia"/>
        </w:rPr>
        <w:t>硬件版本</w:t>
      </w:r>
      <w:r>
        <w:rPr>
          <w:rFonts w:hint="eastAsia"/>
        </w:rPr>
        <w:t>Ver C</w:t>
      </w:r>
      <w:r>
        <w:rPr>
          <w:rFonts w:hint="eastAsia"/>
        </w:rPr>
        <w:t>和</w:t>
      </w:r>
      <w:r>
        <w:rPr>
          <w:rFonts w:hint="eastAsia"/>
        </w:rPr>
        <w:t>Ver F</w:t>
      </w:r>
      <w:r>
        <w:rPr>
          <w:rFonts w:hint="eastAsia"/>
        </w:rPr>
        <w:t>的字符表</w:t>
      </w:r>
      <w:r w:rsidR="009949ED">
        <w:rPr>
          <w:rFonts w:hint="eastAsia"/>
        </w:rPr>
        <w:t>。</w:t>
      </w:r>
    </w:p>
    <w:p w14:paraId="55BF8B7D" w14:textId="77777777" w:rsidR="000442A1" w:rsidRDefault="000442A1" w:rsidP="00AC772B">
      <w:pPr>
        <w:ind w:firstLine="420"/>
      </w:pPr>
    </w:p>
    <w:p w14:paraId="6CB2C9DD" w14:textId="77777777" w:rsidR="009949ED" w:rsidRPr="00AC772B" w:rsidRDefault="009949ED" w:rsidP="00AC772B">
      <w:pPr>
        <w:ind w:firstLine="420"/>
      </w:pPr>
    </w:p>
    <w:p w14:paraId="739C5E09" w14:textId="6AFD5D83" w:rsidR="000E5AA9" w:rsidRDefault="000E5AA9" w:rsidP="00B86FB5">
      <w:pPr>
        <w:pStyle w:val="1"/>
        <w:numPr>
          <w:ilvl w:val="0"/>
          <w:numId w:val="0"/>
        </w:numPr>
      </w:pPr>
      <w:bookmarkStart w:id="79" w:name="_Toc173142914"/>
      <w:r>
        <w:rPr>
          <w:rFonts w:hint="eastAsia"/>
        </w:rPr>
        <w:lastRenderedPageBreak/>
        <w:t>附录二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常用汇编指令</w:t>
      </w:r>
      <w:bookmarkEnd w:id="79"/>
    </w:p>
    <w:p w14:paraId="1704A144" w14:textId="77777777" w:rsidR="00B86FB5" w:rsidRPr="004F347B" w:rsidRDefault="00B86FB5" w:rsidP="00B86FB5">
      <w:pPr>
        <w:pStyle w:val="3"/>
      </w:pPr>
      <w:r w:rsidRPr="004F347B">
        <w:t>RB</w:t>
      </w:r>
      <w:r w:rsidRPr="004F347B">
        <w:t>、</w:t>
      </w:r>
      <w:r w:rsidRPr="004F347B">
        <w:t>SB</w:t>
      </w:r>
      <w:r w:rsidRPr="004F347B">
        <w:t>、</w:t>
      </w:r>
      <w:r w:rsidRPr="004F347B">
        <w:t>TB</w:t>
      </w:r>
    </w:p>
    <w:p w14:paraId="27AB653A" w14:textId="77777777" w:rsidR="00B86FB5" w:rsidRDefault="00B86FB5" w:rsidP="00B86FB5">
      <w:pPr>
        <w:ind w:firstLine="420"/>
      </w:pPr>
      <w:r w:rsidRPr="004F347B">
        <w:t>这三条指令用来按</w:t>
      </w:r>
      <w:r w:rsidRPr="004F347B">
        <w:t>bit</w:t>
      </w:r>
      <w:r w:rsidRPr="004F347B">
        <w:t>操作数值。</w:t>
      </w:r>
    </w:p>
    <w:p w14:paraId="75572C65" w14:textId="77777777" w:rsidR="00B86FB5" w:rsidRDefault="00B86FB5" w:rsidP="00B86FB5">
      <w:pPr>
        <w:ind w:firstLine="420"/>
      </w:pPr>
      <w:r w:rsidRPr="004C35F3">
        <w:rPr>
          <w:rStyle w:val="afa"/>
        </w:rPr>
        <w:t>TB a.x</w:t>
      </w:r>
      <w:r w:rsidRPr="004F347B">
        <w:t>表示检测</w:t>
      </w:r>
      <w:r w:rsidRPr="004C35F3">
        <w:rPr>
          <w:rStyle w:val="afa"/>
        </w:rPr>
        <w:t>a</w:t>
      </w:r>
      <w:r w:rsidRPr="004F347B">
        <w:t>的第</w:t>
      </w:r>
      <w:r w:rsidRPr="004C35F3">
        <w:rPr>
          <w:rStyle w:val="afa"/>
        </w:rPr>
        <w:t>x</w:t>
      </w:r>
      <w:r w:rsidRPr="004F347B">
        <w:t>个二进制位，并按照结果设置</w:t>
      </w:r>
      <w:r w:rsidRPr="004C35F3">
        <w:rPr>
          <w:rStyle w:val="afa"/>
        </w:rPr>
        <w:t>Z</w:t>
      </w:r>
      <w:r w:rsidRPr="004F347B">
        <w:t>。其中，最低位是</w:t>
      </w:r>
      <w:r w:rsidRPr="004F347B">
        <w:t>0</w:t>
      </w:r>
      <w:r w:rsidRPr="004F347B">
        <w:t>，最高位是</w:t>
      </w:r>
      <w:r w:rsidRPr="004F347B">
        <w:t>7</w:t>
      </w:r>
      <w:r w:rsidRPr="004F347B">
        <w:t>。</w:t>
      </w:r>
      <w:r w:rsidRPr="004C35F3">
        <w:rPr>
          <w:rStyle w:val="afa"/>
        </w:rPr>
        <w:t>a</w:t>
      </w:r>
      <w:r w:rsidRPr="004F347B">
        <w:t>可以是寄存器，也可以是内存地址。</w:t>
      </w:r>
    </w:p>
    <w:p w14:paraId="2C4F2617" w14:textId="77777777" w:rsidR="00B86FB5" w:rsidRDefault="00B86FB5" w:rsidP="00B86FB5">
      <w:pPr>
        <w:ind w:firstLine="420"/>
      </w:pPr>
      <w:r w:rsidRPr="004C35F3">
        <w:rPr>
          <w:rStyle w:val="afa"/>
        </w:rPr>
        <w:t>RB</w:t>
      </w:r>
      <w:r w:rsidRPr="004F347B">
        <w:t>和</w:t>
      </w:r>
      <w:r w:rsidRPr="004C35F3">
        <w:rPr>
          <w:rStyle w:val="afa"/>
        </w:rPr>
        <w:t>SB</w:t>
      </w:r>
      <w:r w:rsidRPr="004F347B">
        <w:t>语法相同，</w:t>
      </w:r>
      <w:r w:rsidRPr="004C35F3">
        <w:rPr>
          <w:rStyle w:val="afa"/>
        </w:rPr>
        <w:t>RB</w:t>
      </w:r>
      <w:r w:rsidRPr="004F347B">
        <w:t>表示把这一位设为</w:t>
      </w:r>
      <w:r w:rsidRPr="004C35F3">
        <w:rPr>
          <w:rStyle w:val="afa"/>
        </w:rPr>
        <w:t>0</w:t>
      </w:r>
      <w:r w:rsidRPr="004F347B">
        <w:t>，</w:t>
      </w:r>
      <w:r w:rsidRPr="004C35F3">
        <w:rPr>
          <w:rStyle w:val="afa"/>
        </w:rPr>
        <w:t>SB</w:t>
      </w:r>
      <w:r w:rsidRPr="004F347B">
        <w:t>表示把这一位设为</w:t>
      </w:r>
      <w:r w:rsidRPr="004C35F3">
        <w:rPr>
          <w:rStyle w:val="afa"/>
        </w:rPr>
        <w:t>1</w:t>
      </w:r>
      <w:r w:rsidRPr="004F347B">
        <w:t>。</w:t>
      </w:r>
    </w:p>
    <w:p w14:paraId="7374FC85" w14:textId="77777777" w:rsidR="00B86FB5" w:rsidRDefault="00B86FB5" w:rsidP="00B86FB5">
      <w:pPr>
        <w:pStyle w:val="5"/>
        <w:ind w:firstLine="420"/>
      </w:pPr>
      <w:r>
        <w:rPr>
          <w:rFonts w:hint="eastAsia"/>
        </w:rPr>
        <w:t>例：</w:t>
      </w:r>
    </w:p>
    <w:p w14:paraId="6A08750C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MOV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11010010b</w:t>
      </w:r>
    </w:p>
    <w:p w14:paraId="617F3B94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leftChars="200" w:left="420" w:firstLineChars="0" w:firstLine="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RB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1</w:t>
      </w:r>
    </w:p>
    <w:p w14:paraId="691D7E05" w14:textId="77777777" w:rsidR="00B86FB5" w:rsidRPr="001E7F58" w:rsidRDefault="00B86FB5" w:rsidP="00B86FB5">
      <w:pPr>
        <w:widowControl/>
        <w:shd w:val="clear" w:color="auto" w:fill="FFFFFF"/>
        <w:snapToGrid/>
        <w:spacing w:line="330" w:lineRule="atLeast"/>
        <w:ind w:firstLineChars="0" w:firstLine="420"/>
        <w:jc w:val="left"/>
        <w:rPr>
          <w:rFonts w:ascii="Cascadia Code" w:hAnsi="Cascadia Code" w:cs="Cascadia Code"/>
          <w:color w:val="3B3B3B"/>
          <w:kern w:val="0"/>
          <w:szCs w:val="21"/>
          <w14:ligatures w14:val="none"/>
        </w:rPr>
      </w:pP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SB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      </w:t>
      </w:r>
      <w:r w:rsidRPr="001E7F58">
        <w:rPr>
          <w:rFonts w:ascii="Cascadia Code" w:hAnsi="Cascadia Code" w:cs="Cascadia Code"/>
          <w:color w:val="001080"/>
          <w:kern w:val="0"/>
          <w:szCs w:val="21"/>
          <w14:ligatures w14:val="none"/>
        </w:rPr>
        <w:t>R0</w:t>
      </w:r>
      <w:r w:rsidRPr="001E7F58">
        <w:rPr>
          <w:rFonts w:ascii="Cascadia Code" w:hAnsi="Cascadia Code" w:cs="Cascadia Code"/>
          <w:color w:val="3B3B3B"/>
          <w:kern w:val="0"/>
          <w:szCs w:val="21"/>
          <w14:ligatures w14:val="none"/>
        </w:rPr>
        <w:t xml:space="preserve">, </w:t>
      </w:r>
      <w:r w:rsidRPr="001E7F58">
        <w:rPr>
          <w:rFonts w:ascii="Cascadia Code" w:hAnsi="Cascadia Code" w:cs="Cascadia Code"/>
          <w:color w:val="098658"/>
          <w:kern w:val="0"/>
          <w:szCs w:val="21"/>
          <w14:ligatures w14:val="none"/>
        </w:rPr>
        <w:t>3</w:t>
      </w:r>
    </w:p>
    <w:p w14:paraId="2B787D2E" w14:textId="77777777" w:rsidR="00B86FB5" w:rsidRPr="001E7F58" w:rsidRDefault="00B86FB5" w:rsidP="00B86FB5">
      <w:pPr>
        <w:ind w:firstLine="420"/>
        <w:rPr>
          <w:rStyle w:val="afa"/>
        </w:rPr>
      </w:pPr>
      <w:r>
        <w:rPr>
          <w:rFonts w:hint="eastAsia"/>
        </w:rPr>
        <w:t>执行完后，</w:t>
      </w:r>
      <w:r w:rsidRPr="001E7F58">
        <w:rPr>
          <w:rStyle w:val="afa"/>
          <w:rFonts w:hint="eastAsia"/>
        </w:rPr>
        <w:t>R0=11011001</w:t>
      </w:r>
      <w:r w:rsidRPr="001E7F58">
        <w:rPr>
          <w:rStyle w:val="afa"/>
        </w:rPr>
        <w:t>b</w:t>
      </w:r>
    </w:p>
    <w:p w14:paraId="483ECC8E" w14:textId="77777777" w:rsidR="00B86FB5" w:rsidRPr="00B86FB5" w:rsidRDefault="00B86FB5" w:rsidP="00B86FB5">
      <w:pPr>
        <w:ind w:firstLine="420"/>
      </w:pPr>
    </w:p>
    <w:p w14:paraId="50D06FD0" w14:textId="5BEDFBF5" w:rsidR="000E5AA9" w:rsidRDefault="000E5AA9" w:rsidP="00B86FB5">
      <w:pPr>
        <w:pStyle w:val="1"/>
        <w:numPr>
          <w:ilvl w:val="0"/>
          <w:numId w:val="0"/>
        </w:numPr>
      </w:pPr>
      <w:bookmarkStart w:id="80" w:name="_Toc173142915"/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按键</w:t>
      </w:r>
      <w:r w:rsidR="002E460B">
        <w:rPr>
          <w:rFonts w:hint="eastAsia"/>
        </w:rPr>
        <w:t>，键盘码，</w:t>
      </w:r>
      <w:r>
        <w:rPr>
          <w:rFonts w:hint="eastAsia"/>
        </w:rPr>
        <w:t>内码表</w:t>
      </w:r>
      <w:bookmarkEnd w:id="80"/>
    </w:p>
    <w:tbl>
      <w:tblPr>
        <w:tblStyle w:val="afb"/>
        <w:tblW w:w="5508" w:type="pct"/>
        <w:jc w:val="center"/>
        <w:tblCellMar>
          <w:left w:w="142" w:type="dxa"/>
        </w:tblCellMar>
        <w:tblLook w:val="04A0" w:firstRow="1" w:lastRow="0" w:firstColumn="1" w:lastColumn="0" w:noHBand="0" w:noVBand="1"/>
      </w:tblPr>
      <w:tblGrid>
        <w:gridCol w:w="1271"/>
        <w:gridCol w:w="1176"/>
        <w:gridCol w:w="1178"/>
        <w:gridCol w:w="1176"/>
        <w:gridCol w:w="1177"/>
        <w:gridCol w:w="1175"/>
        <w:gridCol w:w="1177"/>
        <w:gridCol w:w="1177"/>
      </w:tblGrid>
      <w:tr w:rsidR="0033132C" w14:paraId="46DE8334" w14:textId="77777777" w:rsidTr="005A12AD">
        <w:trPr>
          <w:trHeight w:val="480"/>
          <w:jc w:val="center"/>
        </w:trPr>
        <w:tc>
          <w:tcPr>
            <w:tcW w:w="668" w:type="pct"/>
            <w:tcBorders>
              <w:tl2br w:val="single" w:sz="4" w:space="0" w:color="auto"/>
            </w:tcBorders>
            <w:vAlign w:val="center"/>
          </w:tcPr>
          <w:p w14:paraId="70C6F244" w14:textId="7D667F57" w:rsidR="00747940" w:rsidRPr="00A20C41" w:rsidRDefault="00747940" w:rsidP="0066238F">
            <w:pPr>
              <w:spacing w:line="240" w:lineRule="exact"/>
              <w:ind w:firstLineChars="0" w:firstLine="0"/>
              <w:rPr>
                <w:b/>
                <w:bCs/>
                <w:sz w:val="24"/>
                <w:szCs w:val="44"/>
              </w:rPr>
            </w:pPr>
            <w:bookmarkStart w:id="81" w:name="OLE_LINK1"/>
            <w:r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EA1853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KI</w:t>
            </w:r>
            <w:r w:rsidR="0066238F" w:rsidRPr="00A20C41">
              <w:rPr>
                <w:rFonts w:hint="eastAsia"/>
                <w:b/>
                <w:bCs/>
                <w:sz w:val="24"/>
                <w:szCs w:val="44"/>
              </w:rPr>
              <w:t xml:space="preserve"> </w:t>
            </w:r>
            <w:r w:rsidRPr="00A20C41">
              <w:rPr>
                <w:rFonts w:hint="eastAsia"/>
                <w:b/>
                <w:bCs/>
                <w:sz w:val="24"/>
                <w:szCs w:val="44"/>
              </w:rPr>
              <w:t>KO</w:t>
            </w:r>
          </w:p>
        </w:tc>
        <w:tc>
          <w:tcPr>
            <w:tcW w:w="618" w:type="pct"/>
            <w:vAlign w:val="center"/>
          </w:tcPr>
          <w:p w14:paraId="1B491091" w14:textId="24D9C95D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5D0D59E0" w14:textId="161BFE32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643DBFFD" w14:textId="069E4743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FFB300B" w14:textId="2CBB29F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526ED562" w14:textId="2A5A4BD1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9" w:type="pct"/>
            <w:vAlign w:val="center"/>
          </w:tcPr>
          <w:p w14:paraId="00FD0412" w14:textId="189DF0CC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55770783" w14:textId="02C43A70" w:rsidR="00E53B32" w:rsidRPr="0066238F" w:rsidRDefault="00E53B32" w:rsidP="005A12AD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</w:tr>
      <w:tr w:rsidR="0033132C" w14:paraId="2CFD0CD5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15C48A6" w14:textId="48271D99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2C5BF254" w14:textId="2E2F4857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9" w:type="pct"/>
            <w:vAlign w:val="center"/>
          </w:tcPr>
          <w:p w14:paraId="5E6C5B2D" w14:textId="1695AB8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Q</w:t>
            </w:r>
          </w:p>
        </w:tc>
        <w:tc>
          <w:tcPr>
            <w:tcW w:w="618" w:type="pct"/>
            <w:vAlign w:val="center"/>
          </w:tcPr>
          <w:p w14:paraId="7DF2C54E" w14:textId="1B24CB2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E</w:t>
            </w:r>
          </w:p>
        </w:tc>
        <w:tc>
          <w:tcPr>
            <w:tcW w:w="619" w:type="pct"/>
            <w:vAlign w:val="center"/>
          </w:tcPr>
          <w:p w14:paraId="65883A1E" w14:textId="27BEF68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$</w:t>
            </w:r>
          </w:p>
        </w:tc>
        <w:tc>
          <w:tcPr>
            <w:tcW w:w="618" w:type="pct"/>
            <w:vAlign w:val="center"/>
          </w:tcPr>
          <w:p w14:paraId="362A899C" w14:textId="07E287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8EDF10D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3A56FC73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1047A46A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2E21A07" w14:textId="4740A0DC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7</w:t>
            </w:r>
          </w:p>
        </w:tc>
        <w:tc>
          <w:tcPr>
            <w:tcW w:w="618" w:type="pct"/>
            <w:vAlign w:val="center"/>
          </w:tcPr>
          <w:p w14:paraId="370D3F6F" w14:textId="0BBBA59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T</w:t>
            </w:r>
          </w:p>
        </w:tc>
        <w:tc>
          <w:tcPr>
            <w:tcW w:w="619" w:type="pct"/>
            <w:vAlign w:val="center"/>
          </w:tcPr>
          <w:p w14:paraId="12474458" w14:textId="07C4134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5315A53B" w14:textId="6BDD8EF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!</w:t>
            </w:r>
          </w:p>
        </w:tc>
        <w:tc>
          <w:tcPr>
            <w:tcW w:w="619" w:type="pct"/>
            <w:vAlign w:val="center"/>
          </w:tcPr>
          <w:p w14:paraId="0070AA4B" w14:textId="00114B48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R</w:t>
            </w:r>
          </w:p>
        </w:tc>
        <w:tc>
          <w:tcPr>
            <w:tcW w:w="618" w:type="pct"/>
            <w:vAlign w:val="center"/>
          </w:tcPr>
          <w:p w14:paraId="7D41BB43" w14:textId="6FBD8B95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y</w:t>
            </w:r>
          </w:p>
        </w:tc>
        <w:tc>
          <w:tcPr>
            <w:tcW w:w="619" w:type="pct"/>
            <w:vAlign w:val="center"/>
          </w:tcPr>
          <w:p w14:paraId="5DB9E623" w14:textId="03FD6759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[</w:t>
            </w:r>
          </w:p>
        </w:tc>
        <w:tc>
          <w:tcPr>
            <w:tcW w:w="619" w:type="pct"/>
            <w:vAlign w:val="center"/>
          </w:tcPr>
          <w:p w14:paraId="1D1AE17F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3EA80B37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77B41F6" w14:textId="0F65E50B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6</w:t>
            </w:r>
          </w:p>
        </w:tc>
        <w:tc>
          <w:tcPr>
            <w:tcW w:w="618" w:type="pct"/>
            <w:vAlign w:val="center"/>
          </w:tcPr>
          <w:p w14:paraId="3E9E50D6" w14:textId="35C0BB79" w:rsidR="00E53B32" w:rsidRPr="002219F7" w:rsidRDefault="000A4A25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a</w:t>
            </w:r>
          </w:p>
        </w:tc>
        <w:tc>
          <w:tcPr>
            <w:tcW w:w="619" w:type="pct"/>
            <w:vAlign w:val="center"/>
          </w:tcPr>
          <w:p w14:paraId="5A8FECBE" w14:textId="0E5F3D6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s</w:t>
            </w:r>
          </w:p>
        </w:tc>
        <w:tc>
          <w:tcPr>
            <w:tcW w:w="618" w:type="pct"/>
            <w:vAlign w:val="center"/>
          </w:tcPr>
          <w:p w14:paraId="5E7A2E68" w14:textId="5C13A00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d</w:t>
            </w:r>
          </w:p>
        </w:tc>
        <w:tc>
          <w:tcPr>
            <w:tcW w:w="619" w:type="pct"/>
            <w:vAlign w:val="center"/>
          </w:tcPr>
          <w:p w14:paraId="10532F84" w14:textId="6849ECC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^</w:t>
            </w:r>
          </w:p>
        </w:tc>
        <w:tc>
          <w:tcPr>
            <w:tcW w:w="618" w:type="pct"/>
            <w:vAlign w:val="center"/>
          </w:tcPr>
          <w:p w14:paraId="6252855C" w14:textId="30FF9AC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i</w:t>
            </w:r>
          </w:p>
        </w:tc>
        <w:tc>
          <w:tcPr>
            <w:tcW w:w="619" w:type="pct"/>
            <w:vAlign w:val="center"/>
          </w:tcPr>
          <w:p w14:paraId="12D31349" w14:textId="65316DC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h</w:t>
            </w:r>
          </w:p>
        </w:tc>
        <w:tc>
          <w:tcPr>
            <w:tcW w:w="619" w:type="pct"/>
            <w:vAlign w:val="center"/>
          </w:tcPr>
          <w:p w14:paraId="44687D1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</w:tr>
      <w:tr w:rsidR="0033132C" w14:paraId="67BBEB62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4FC30CDA" w14:textId="66F75ACF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08D0F92A" w14:textId="07C01B42" w:rsidR="00E53B32" w:rsidRPr="002219F7" w:rsidRDefault="00214378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z</w:t>
            </w:r>
          </w:p>
        </w:tc>
        <w:tc>
          <w:tcPr>
            <w:tcW w:w="619" w:type="pct"/>
            <w:vAlign w:val="center"/>
          </w:tcPr>
          <w:p w14:paraId="53F37E4C" w14:textId="75E19ED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x</w:t>
            </w:r>
          </w:p>
        </w:tc>
        <w:tc>
          <w:tcPr>
            <w:tcW w:w="618" w:type="pct"/>
            <w:vAlign w:val="center"/>
          </w:tcPr>
          <w:p w14:paraId="3F4112BC" w14:textId="62215CA2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u</w:t>
            </w:r>
          </w:p>
        </w:tc>
        <w:tc>
          <w:tcPr>
            <w:tcW w:w="619" w:type="pct"/>
            <w:vAlign w:val="center"/>
          </w:tcPr>
          <w:p w14:paraId="3E788A11" w14:textId="1D205045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8" w:type="pct"/>
            <w:vAlign w:val="center"/>
          </w:tcPr>
          <w:p w14:paraId="31558ADD" w14:textId="3ADBCB3C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  <w:tc>
          <w:tcPr>
            <w:tcW w:w="619" w:type="pct"/>
            <w:vAlign w:val="center"/>
          </w:tcPr>
          <w:p w14:paraId="39BD0E36" w14:textId="174D8CC7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l</w:t>
            </w:r>
          </w:p>
        </w:tc>
        <w:tc>
          <w:tcPr>
            <w:tcW w:w="619" w:type="pct"/>
            <w:vAlign w:val="center"/>
          </w:tcPr>
          <w:p w14:paraId="580B5AB2" w14:textId="52671CEF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0</w:t>
            </w:r>
          </w:p>
        </w:tc>
      </w:tr>
      <w:tr w:rsidR="0033132C" w14:paraId="4F3330D4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2F41EDFD" w14:textId="0674E24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4</w:t>
            </w:r>
          </w:p>
        </w:tc>
        <w:tc>
          <w:tcPr>
            <w:tcW w:w="618" w:type="pct"/>
            <w:vAlign w:val="center"/>
          </w:tcPr>
          <w:p w14:paraId="0F53BF28" w14:textId="0D6F4E5A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J</w:t>
            </w:r>
          </w:p>
        </w:tc>
        <w:tc>
          <w:tcPr>
            <w:tcW w:w="619" w:type="pct"/>
            <w:vAlign w:val="center"/>
          </w:tcPr>
          <w:p w14:paraId="1AD91682" w14:textId="4B92DE3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b</w:t>
            </w:r>
          </w:p>
        </w:tc>
        <w:tc>
          <w:tcPr>
            <w:tcW w:w="618" w:type="pct"/>
            <w:vAlign w:val="center"/>
          </w:tcPr>
          <w:p w14:paraId="15413CD1" w14:textId="70EBAFD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(</w:t>
            </w:r>
          </w:p>
        </w:tc>
        <w:tc>
          <w:tcPr>
            <w:tcW w:w="619" w:type="pct"/>
            <w:vAlign w:val="center"/>
          </w:tcPr>
          <w:p w14:paraId="02C6CB43" w14:textId="18A1E94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)</w:t>
            </w:r>
          </w:p>
        </w:tc>
        <w:tc>
          <w:tcPr>
            <w:tcW w:w="618" w:type="pct"/>
            <w:vAlign w:val="center"/>
          </w:tcPr>
          <w:p w14:paraId="1F7078B2" w14:textId="0F213804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n</w:t>
            </w:r>
          </w:p>
        </w:tc>
        <w:tc>
          <w:tcPr>
            <w:tcW w:w="619" w:type="pct"/>
            <w:vAlign w:val="center"/>
          </w:tcPr>
          <w:p w14:paraId="38D316B7" w14:textId="14F1316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  <w:tc>
          <w:tcPr>
            <w:tcW w:w="619" w:type="pct"/>
            <w:vAlign w:val="center"/>
          </w:tcPr>
          <w:p w14:paraId="4756148F" w14:textId="7132E8AA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.</w:t>
            </w:r>
          </w:p>
        </w:tc>
      </w:tr>
      <w:tr w:rsidR="0033132C" w14:paraId="09C5F333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79E50376" w14:textId="1723CCED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3</w:t>
            </w:r>
          </w:p>
        </w:tc>
        <w:tc>
          <w:tcPr>
            <w:tcW w:w="618" w:type="pct"/>
            <w:vAlign w:val="center"/>
          </w:tcPr>
          <w:p w14:paraId="61C2CCE3" w14:textId="55CEFF9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7</w:t>
            </w:r>
          </w:p>
        </w:tc>
        <w:tc>
          <w:tcPr>
            <w:tcW w:w="619" w:type="pct"/>
            <w:vAlign w:val="center"/>
          </w:tcPr>
          <w:p w14:paraId="093B0699" w14:textId="73278C1E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8</w:t>
            </w:r>
          </w:p>
        </w:tc>
        <w:tc>
          <w:tcPr>
            <w:tcW w:w="618" w:type="pct"/>
            <w:vAlign w:val="center"/>
          </w:tcPr>
          <w:p w14:paraId="3878BECD" w14:textId="3FCA153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9</w:t>
            </w:r>
          </w:p>
        </w:tc>
        <w:tc>
          <w:tcPr>
            <w:tcW w:w="619" w:type="pct"/>
            <w:vAlign w:val="center"/>
          </w:tcPr>
          <w:p w14:paraId="0B3C8030" w14:textId="72FF50F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2B0E7061" w14:textId="56664EF0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C</w:t>
            </w:r>
          </w:p>
        </w:tc>
        <w:tc>
          <w:tcPr>
            <w:tcW w:w="619" w:type="pct"/>
            <w:vAlign w:val="center"/>
          </w:tcPr>
          <w:p w14:paraId="63FA02E4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2EE267B5" w14:textId="3624E0D8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K</w:t>
            </w:r>
          </w:p>
        </w:tc>
      </w:tr>
      <w:tr w:rsidR="0033132C" w14:paraId="46D61A7B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60337282" w14:textId="72A35C16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30BCC19D" w14:textId="43290A6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4</w:t>
            </w:r>
          </w:p>
        </w:tc>
        <w:tc>
          <w:tcPr>
            <w:tcW w:w="619" w:type="pct"/>
            <w:vAlign w:val="center"/>
          </w:tcPr>
          <w:p w14:paraId="545C7C73" w14:textId="495BFE1B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5</w:t>
            </w:r>
          </w:p>
        </w:tc>
        <w:tc>
          <w:tcPr>
            <w:tcW w:w="618" w:type="pct"/>
            <w:vAlign w:val="center"/>
          </w:tcPr>
          <w:p w14:paraId="7B1F2E80" w14:textId="3FF3B082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6</w:t>
            </w:r>
          </w:p>
        </w:tc>
        <w:tc>
          <w:tcPr>
            <w:tcW w:w="619" w:type="pct"/>
            <w:vAlign w:val="center"/>
          </w:tcPr>
          <w:p w14:paraId="7647E5D3" w14:textId="4BD83BFC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O</w:t>
            </w:r>
          </w:p>
        </w:tc>
        <w:tc>
          <w:tcPr>
            <w:tcW w:w="618" w:type="pct"/>
            <w:vAlign w:val="center"/>
          </w:tcPr>
          <w:p w14:paraId="3F48BD46" w14:textId="6BD8E7D6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6491F660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1DC4F1BE" w14:textId="07098E0D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M</w:t>
            </w:r>
          </w:p>
        </w:tc>
      </w:tr>
      <w:tr w:rsidR="0033132C" w14:paraId="41CE34B6" w14:textId="77777777" w:rsidTr="005A12AD">
        <w:trPr>
          <w:trHeight w:val="480"/>
          <w:jc w:val="center"/>
        </w:trPr>
        <w:tc>
          <w:tcPr>
            <w:tcW w:w="668" w:type="pct"/>
            <w:vAlign w:val="center"/>
          </w:tcPr>
          <w:p w14:paraId="0A0F8F32" w14:textId="777273BE" w:rsidR="00E53B32" w:rsidRPr="0066238F" w:rsidRDefault="00E53B32" w:rsidP="00EA1853">
            <w:pPr>
              <w:ind w:firstLineChars="0" w:firstLine="0"/>
              <w:jc w:val="center"/>
              <w:rPr>
                <w:b/>
                <w:bCs/>
                <w:sz w:val="28"/>
                <w:szCs w:val="48"/>
              </w:rPr>
            </w:pPr>
            <w:r w:rsidRPr="0066238F">
              <w:rPr>
                <w:rFonts w:hint="eastAsia"/>
                <w:b/>
                <w:bCs/>
                <w:sz w:val="28"/>
                <w:szCs w:val="48"/>
              </w:rPr>
              <w:t>1</w:t>
            </w:r>
          </w:p>
        </w:tc>
        <w:tc>
          <w:tcPr>
            <w:tcW w:w="618" w:type="pct"/>
            <w:vAlign w:val="center"/>
          </w:tcPr>
          <w:p w14:paraId="11F53653" w14:textId="0333B0D1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1</w:t>
            </w:r>
          </w:p>
        </w:tc>
        <w:tc>
          <w:tcPr>
            <w:tcW w:w="619" w:type="pct"/>
            <w:vAlign w:val="center"/>
          </w:tcPr>
          <w:p w14:paraId="0731DABC" w14:textId="6455A11D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2</w:t>
            </w:r>
          </w:p>
        </w:tc>
        <w:tc>
          <w:tcPr>
            <w:tcW w:w="618" w:type="pct"/>
            <w:vAlign w:val="center"/>
          </w:tcPr>
          <w:p w14:paraId="1EA103D7" w14:textId="47F28B5F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3</w:t>
            </w:r>
          </w:p>
        </w:tc>
        <w:tc>
          <w:tcPr>
            <w:tcW w:w="619" w:type="pct"/>
            <w:vAlign w:val="center"/>
          </w:tcPr>
          <w:p w14:paraId="221D02A9" w14:textId="559E71F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+</w:t>
            </w:r>
          </w:p>
        </w:tc>
        <w:tc>
          <w:tcPr>
            <w:tcW w:w="618" w:type="pct"/>
            <w:vAlign w:val="center"/>
          </w:tcPr>
          <w:p w14:paraId="4DFBBFAC" w14:textId="48E0E7E3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p</w:t>
            </w:r>
          </w:p>
        </w:tc>
        <w:tc>
          <w:tcPr>
            <w:tcW w:w="619" w:type="pct"/>
            <w:vAlign w:val="center"/>
          </w:tcPr>
          <w:p w14:paraId="4DF4FEC1" w14:textId="77777777" w:rsidR="00E53B32" w:rsidRPr="002219F7" w:rsidRDefault="00E53B32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</w:p>
        </w:tc>
        <w:tc>
          <w:tcPr>
            <w:tcW w:w="619" w:type="pct"/>
            <w:vAlign w:val="center"/>
          </w:tcPr>
          <w:p w14:paraId="0A734543" w14:textId="54B15F70" w:rsidR="00E53B32" w:rsidRPr="002219F7" w:rsidRDefault="00CB4A26" w:rsidP="005A12AD">
            <w:pPr>
              <w:pStyle w:val="XKey"/>
              <w:ind w:firstLineChars="0" w:firstLine="0"/>
              <w:jc w:val="center"/>
              <w:rPr>
                <w:sz w:val="28"/>
                <w:szCs w:val="48"/>
              </w:rPr>
            </w:pPr>
            <w:r w:rsidRPr="002219F7">
              <w:rPr>
                <w:rFonts w:hint="eastAsia"/>
                <w:sz w:val="28"/>
                <w:szCs w:val="48"/>
              </w:rPr>
              <w:t>=</w:t>
            </w:r>
          </w:p>
        </w:tc>
      </w:tr>
      <w:bookmarkEnd w:id="81"/>
    </w:tbl>
    <w:p w14:paraId="4E1F0576" w14:textId="171D31C6" w:rsidR="003A0846" w:rsidRPr="003A0846" w:rsidRDefault="003A0846" w:rsidP="008A4456">
      <w:pPr>
        <w:pStyle w:val="CASIOX"/>
        <w:ind w:firstLine="420"/>
      </w:pPr>
    </w:p>
    <w:p w14:paraId="675E51CE" w14:textId="797FE4C5" w:rsidR="000E5AA9" w:rsidRDefault="000E5AA9" w:rsidP="00B86FB5">
      <w:pPr>
        <w:pStyle w:val="1"/>
        <w:numPr>
          <w:ilvl w:val="0"/>
          <w:numId w:val="0"/>
        </w:numPr>
      </w:pPr>
      <w:bookmarkStart w:id="82" w:name="_Toc173142916"/>
      <w:r>
        <w:rPr>
          <w:rFonts w:hint="eastAsia"/>
        </w:rPr>
        <w:t>附录四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模拟器的配置与使用</w:t>
      </w:r>
      <w:bookmarkEnd w:id="82"/>
    </w:p>
    <w:p w14:paraId="1A77905D" w14:textId="12D352BC" w:rsidR="008232A9" w:rsidRDefault="00506795" w:rsidP="008232A9">
      <w:pPr>
        <w:ind w:firstLine="420"/>
      </w:pPr>
      <w:r>
        <w:rPr>
          <w:rFonts w:hint="eastAsia"/>
        </w:rPr>
        <w:t>为了更好地研究计算器，我们需要有模拟器。以下是由编写组人员</w:t>
      </w:r>
      <w:r>
        <w:rPr>
          <w:rFonts w:hint="eastAsia"/>
        </w:rPr>
        <w:t>@qiufuyu123</w:t>
      </w:r>
      <w:r w:rsidR="00583CAC">
        <w:rPr>
          <w:rFonts w:hint="eastAsia"/>
        </w:rPr>
        <w:t>制作的</w:t>
      </w:r>
      <w:r w:rsidR="00583CAC">
        <w:rPr>
          <w:rFonts w:hint="eastAsia"/>
        </w:rPr>
        <w:t>991CN X</w:t>
      </w:r>
      <w:r w:rsidR="00583CAC">
        <w:rPr>
          <w:rFonts w:hint="eastAsia"/>
        </w:rPr>
        <w:t>模拟器，源码位于</w:t>
      </w:r>
      <w:r w:rsidR="00583CAC">
        <w:rPr>
          <w:rFonts w:hint="eastAsia"/>
        </w:rPr>
        <w:t>Github</w:t>
      </w:r>
      <w:r w:rsidR="00583CAC">
        <w:rPr>
          <w:rFonts w:hint="eastAsia"/>
        </w:rPr>
        <w:t>上。</w:t>
      </w:r>
    </w:p>
    <w:p w14:paraId="1E93CD49" w14:textId="34391C66" w:rsidR="00B80DD9" w:rsidRPr="008232A9" w:rsidRDefault="00B80DD9" w:rsidP="008232A9">
      <w:pPr>
        <w:ind w:firstLine="420"/>
      </w:pPr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13" w:history="1">
        <w:r w:rsidR="00267C69" w:rsidRPr="00267C69">
          <w:rPr>
            <w:rStyle w:val="afd"/>
          </w:rPr>
          <w:t>github.com/qiufuyu123/CasioEmuNeo/releases</w:t>
        </w:r>
        <w:r w:rsidR="00CA1CBF">
          <w:rPr>
            <w:rStyle w:val="afd"/>
            <w:rFonts w:hint="eastAsia"/>
          </w:rPr>
          <w:t>/latest</w:t>
        </w:r>
      </w:hyperlink>
      <w:r w:rsidR="008E3FFA" w:rsidRPr="008232A9">
        <w:rPr>
          <w:rFonts w:hint="eastAsia"/>
        </w:rPr>
        <w:t xml:space="preserve"> </w:t>
      </w:r>
    </w:p>
    <w:p w14:paraId="28754479" w14:textId="62E23271" w:rsidR="000E5AA9" w:rsidRDefault="000E5AA9" w:rsidP="00B86FB5">
      <w:pPr>
        <w:pStyle w:val="1"/>
        <w:numPr>
          <w:ilvl w:val="0"/>
          <w:numId w:val="0"/>
        </w:numPr>
      </w:pPr>
      <w:bookmarkStart w:id="83" w:name="_Toc173142917"/>
      <w:r>
        <w:rPr>
          <w:rFonts w:hint="eastAsia"/>
        </w:rPr>
        <w:lastRenderedPageBreak/>
        <w:t>附录五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ROM</w:t>
      </w:r>
      <w:r>
        <w:rPr>
          <w:rFonts w:hint="eastAsia"/>
        </w:rPr>
        <w:t>函数地址索引</w:t>
      </w:r>
      <w:bookmarkEnd w:id="83"/>
    </w:p>
    <w:p w14:paraId="35D09A5E" w14:textId="3D9FA0A2" w:rsidR="000E5AA9" w:rsidRPr="005E5FBB" w:rsidRDefault="000E5AA9" w:rsidP="00B86FB5">
      <w:pPr>
        <w:pStyle w:val="1"/>
        <w:numPr>
          <w:ilvl w:val="0"/>
          <w:numId w:val="0"/>
        </w:numPr>
      </w:pPr>
      <w:bookmarkStart w:id="84" w:name="_Toc173142918"/>
      <w:r>
        <w:rPr>
          <w:rFonts w:hint="eastAsia"/>
        </w:rPr>
        <w:t>附录六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Ghidra</w:t>
      </w:r>
      <w:r>
        <w:rPr>
          <w:rFonts w:hint="eastAsia"/>
        </w:rPr>
        <w:t>反编译</w:t>
      </w:r>
      <w:r>
        <w:rPr>
          <w:rFonts w:hint="eastAsia"/>
        </w:rPr>
        <w:t>ROM</w:t>
      </w:r>
      <w:bookmarkEnd w:id="84"/>
    </w:p>
    <w:p w14:paraId="1EBEDBC5" w14:textId="4EDD1270" w:rsidR="000E5AA9" w:rsidRDefault="000E5AA9" w:rsidP="00B86FB5">
      <w:pPr>
        <w:pStyle w:val="1"/>
        <w:numPr>
          <w:ilvl w:val="0"/>
          <w:numId w:val="0"/>
        </w:numPr>
      </w:pPr>
      <w:bookmarkStart w:id="85" w:name="_Toc173142919"/>
      <w:r>
        <w:rPr>
          <w:rFonts w:hint="eastAsia"/>
        </w:rPr>
        <w:t>附录七</w:t>
      </w:r>
      <w:r>
        <w:rPr>
          <w:rFonts w:hint="eastAsia"/>
        </w:rPr>
        <w:t xml:space="preserve"> </w:t>
      </w:r>
      <w:r w:rsidR="007C45E8">
        <w:rPr>
          <w:rFonts w:hint="eastAsia"/>
        </w:rP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上的数字资源仓库</w:t>
      </w:r>
      <w:bookmarkEnd w:id="85"/>
    </w:p>
    <w:p w14:paraId="5AB3269D" w14:textId="487338CC" w:rsidR="0013528C" w:rsidRDefault="0013528C" w:rsidP="00CA0D8C">
      <w:pPr>
        <w:ind w:firstLine="420"/>
      </w:pPr>
      <w:r>
        <w:rPr>
          <w:rFonts w:hint="eastAsia"/>
        </w:rPr>
        <w:t>本书编写组在</w:t>
      </w:r>
      <w:r>
        <w:rPr>
          <w:rFonts w:hint="eastAsia"/>
        </w:rPr>
        <w:t>Github</w:t>
      </w:r>
      <w:r>
        <w:rPr>
          <w:rFonts w:hint="eastAsia"/>
        </w:rPr>
        <w:t>上</w:t>
      </w:r>
      <w:r w:rsidR="00BD28D3">
        <w:rPr>
          <w:rFonts w:hint="eastAsia"/>
        </w:rPr>
        <w:t>存放了一个数字资源仓库，里面存储了所有本书所需的资源。</w:t>
      </w:r>
    </w:p>
    <w:p w14:paraId="311F5F16" w14:textId="1BE1696E" w:rsidR="00FA4E11" w:rsidRPr="0013528C" w:rsidRDefault="00FA4E11" w:rsidP="0013528C">
      <w:pPr>
        <w:ind w:firstLine="420"/>
      </w:pPr>
      <w:r>
        <w:rPr>
          <w:rFonts w:hint="eastAsia"/>
        </w:rPr>
        <w:t>网址：</w:t>
      </w:r>
      <w:r w:rsidR="001C28BB">
        <w:t xml:space="preserve"> </w:t>
      </w:r>
      <w:hyperlink r:id="rId14" w:history="1">
        <w:r w:rsidR="001C28BB">
          <w:rPr>
            <w:rStyle w:val="afd"/>
          </w:rPr>
          <w:t>github.com/Physics365/991CN-X-CW-Decompilation</w:t>
        </w:r>
      </w:hyperlink>
    </w:p>
    <w:p w14:paraId="1B01E352" w14:textId="5C71DA29" w:rsidR="000E5AA9" w:rsidRDefault="000E5AA9" w:rsidP="00B86FB5">
      <w:pPr>
        <w:pStyle w:val="1"/>
        <w:numPr>
          <w:ilvl w:val="0"/>
          <w:numId w:val="0"/>
        </w:numPr>
      </w:pPr>
      <w:bookmarkStart w:id="86" w:name="_Toc173142920"/>
      <w:r>
        <w:rPr>
          <w:rFonts w:hint="eastAsia"/>
        </w:rPr>
        <w:t>结</w:t>
      </w:r>
      <w:r w:rsidR="007C45E8">
        <w:rPr>
          <w:rFonts w:hint="eastAsia"/>
        </w:rPr>
        <w:t xml:space="preserve">    </w:t>
      </w:r>
      <w:r>
        <w:rPr>
          <w:rFonts w:hint="eastAsia"/>
        </w:rPr>
        <w:t>语</w:t>
      </w:r>
      <w:bookmarkEnd w:id="86"/>
    </w:p>
    <w:p w14:paraId="1ED93F42" w14:textId="77777777" w:rsidR="005E5FBB" w:rsidRPr="005E5FBB" w:rsidRDefault="005E5FBB" w:rsidP="005E5FBB">
      <w:pPr>
        <w:ind w:firstLine="420"/>
      </w:pPr>
    </w:p>
    <w:sectPr w:rsidR="005E5FBB" w:rsidRPr="005E5FBB" w:rsidSect="004563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46A85" w14:textId="77777777" w:rsidR="003B7ACD" w:rsidRDefault="003B7ACD" w:rsidP="007D4B25">
      <w:pPr>
        <w:ind w:firstLine="420"/>
      </w:pPr>
      <w:r>
        <w:separator/>
      </w:r>
    </w:p>
    <w:p w14:paraId="7B772284" w14:textId="77777777" w:rsidR="003B7ACD" w:rsidRDefault="003B7ACD">
      <w:pPr>
        <w:ind w:firstLine="420"/>
      </w:pPr>
    </w:p>
  </w:endnote>
  <w:endnote w:type="continuationSeparator" w:id="0">
    <w:p w14:paraId="14947E32" w14:textId="77777777" w:rsidR="003B7ACD" w:rsidRDefault="003B7ACD" w:rsidP="007D4B25">
      <w:pPr>
        <w:ind w:firstLine="420"/>
      </w:pPr>
      <w:r>
        <w:continuationSeparator/>
      </w:r>
    </w:p>
    <w:p w14:paraId="1FBA12FE" w14:textId="77777777" w:rsidR="003B7ACD" w:rsidRDefault="003B7ACD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C">
    <w:altName w:val="等线"/>
    <w:charset w:val="86"/>
    <w:family w:val="swiss"/>
    <w:pitch w:val="variable"/>
    <w:sig w:usb0="20000287" w:usb1="2ADF3C10" w:usb2="00000016" w:usb3="00000000" w:csb0="00060107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8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80F2001" w:usb2="00000010" w:usb3="00000000" w:csb0="00060007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2EC71" w14:textId="77777777" w:rsidR="004F347B" w:rsidRDefault="004F347B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E8E0A" w14:textId="77777777" w:rsidR="004F347B" w:rsidRDefault="004F347B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6374" w14:textId="77777777" w:rsidR="004F347B" w:rsidRDefault="004F347B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BF2F2" w14:textId="77777777" w:rsidR="003B7ACD" w:rsidRDefault="003B7ACD" w:rsidP="007D4B25">
      <w:pPr>
        <w:ind w:firstLine="420"/>
      </w:pPr>
      <w:r>
        <w:separator/>
      </w:r>
    </w:p>
    <w:p w14:paraId="53E42307" w14:textId="77777777" w:rsidR="003B7ACD" w:rsidRDefault="003B7ACD">
      <w:pPr>
        <w:ind w:firstLine="420"/>
      </w:pPr>
    </w:p>
  </w:footnote>
  <w:footnote w:type="continuationSeparator" w:id="0">
    <w:p w14:paraId="67B5B09C" w14:textId="77777777" w:rsidR="003B7ACD" w:rsidRDefault="003B7ACD" w:rsidP="007D4B25">
      <w:pPr>
        <w:ind w:firstLine="420"/>
      </w:pPr>
      <w:r>
        <w:continuationSeparator/>
      </w:r>
    </w:p>
    <w:p w14:paraId="40453440" w14:textId="77777777" w:rsidR="003B7ACD" w:rsidRDefault="003B7ACD">
      <w:pPr>
        <w:ind w:firstLine="420"/>
      </w:pPr>
    </w:p>
  </w:footnote>
  <w:footnote w:id="1">
    <w:p w14:paraId="70D8AFCC" w14:textId="41EC2014" w:rsidR="00D93C98" w:rsidRDefault="00D93C98" w:rsidP="00D93C98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>
        <w:rPr>
          <w:rFonts w:hint="eastAsia"/>
        </w:rPr>
        <w:t>一般来说，同时不易做到，此时可以在关机状态下按住</w:t>
      </w:r>
      <w:r w:rsidRPr="00707500">
        <w:rPr>
          <w:rStyle w:val="XKey0"/>
          <w:rFonts w:hint="eastAsia"/>
          <w:sz w:val="18"/>
          <w:szCs w:val="15"/>
        </w:rPr>
        <w:t>1</w:t>
      </w:r>
      <w:r>
        <w:rPr>
          <w:rFonts w:hint="eastAsia"/>
        </w:rPr>
        <w:t>键和</w:t>
      </w:r>
      <w:r>
        <w:rPr>
          <w:rStyle w:val="XKey0"/>
          <w:rFonts w:hint="eastAsia"/>
          <w:sz w:val="18"/>
          <w:szCs w:val="15"/>
        </w:rPr>
        <w:t>2</w:t>
      </w:r>
      <w:r>
        <w:rPr>
          <w:rFonts w:hint="eastAsia"/>
        </w:rPr>
        <w:t>键（不分先后），再开机，则应显示</w:t>
      </w:r>
      <w:r>
        <w:rPr>
          <w:rStyle w:val="CASIOX0"/>
          <w:rFonts w:hint="eastAsia"/>
          <w:sz w:val="18"/>
          <w:szCs w:val="18"/>
        </w:rPr>
        <w:t>1</w:t>
      </w:r>
      <w:r>
        <w:rPr>
          <w:rFonts w:hint="eastAsia"/>
        </w:rPr>
        <w:t>。</w:t>
      </w:r>
    </w:p>
  </w:footnote>
  <w:footnote w:id="2">
    <w:p w14:paraId="5F69BAF1" w14:textId="5D4F7DFA" w:rsidR="001153FE" w:rsidRDefault="001153FE">
      <w:pPr>
        <w:pStyle w:val="aff8"/>
        <w:ind w:firstLine="360"/>
      </w:pPr>
      <w:r>
        <w:rPr>
          <w:rStyle w:val="affa"/>
        </w:rPr>
        <w:footnoteRef/>
      </w:r>
      <w:r>
        <w:t xml:space="preserve"> </w:t>
      </w:r>
      <w:r w:rsidR="003D3437">
        <w:rPr>
          <w:rFonts w:hint="eastAsia"/>
        </w:rPr>
        <w:t>一个完整的扫描周期大约</w:t>
      </w:r>
      <w:r w:rsidR="009D43C1">
        <w:rPr>
          <w:rFonts w:hint="eastAsia"/>
        </w:rPr>
        <w:t>为</w:t>
      </w:r>
      <w:r w:rsidR="009D43C1">
        <w:rPr>
          <w:rFonts w:hint="eastAsia"/>
        </w:rPr>
        <w:t>1</w:t>
      </w:r>
      <w:r w:rsidR="009D43C1" w:rsidRPr="009D43C1">
        <w:rPr>
          <w:rFonts w:cs="Times New Roman"/>
        </w:rPr>
        <w:t>μs</w:t>
      </w:r>
      <w:r w:rsidR="009D43C1">
        <w:rPr>
          <w:rFonts w:hint="eastAsia"/>
        </w:rPr>
        <w:t>的数量级，而间歇时间约为</w:t>
      </w:r>
      <w:r w:rsidR="009D43C1">
        <w:rPr>
          <w:rFonts w:hint="eastAsia"/>
        </w:rPr>
        <w:t>1ms</w:t>
      </w:r>
      <w:r w:rsidR="009D43C1">
        <w:rPr>
          <w:rFonts w:hint="eastAsia"/>
        </w:rPr>
        <w:t>的数量级。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6A1B8" w14:textId="7E473347" w:rsidR="004F347B" w:rsidRPr="001D3B00" w:rsidRDefault="004563B7">
    <w:pPr>
      <w:pStyle w:val="af0"/>
      <w:ind w:firstLine="360"/>
      <w:rPr>
        <w:lang w:val="nl-NL"/>
      </w:rPr>
    </w:pPr>
    <w:r>
      <w:fldChar w:fldCharType="begin"/>
    </w:r>
    <w:r w:rsidRPr="001D3B00">
      <w:rPr>
        <w:lang w:val="nl-NL"/>
      </w:rPr>
      <w:instrText>PAGE   \* MERGEFORMAT</w:instrText>
    </w:r>
    <w:r>
      <w:fldChar w:fldCharType="separate"/>
    </w:r>
    <w:r w:rsidRPr="001D3B00">
      <w:rPr>
        <w:lang w:val="nl-NL"/>
      </w:rPr>
      <w:t>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 w:rsidRPr="001D3B00">
      <w:rPr>
        <w:lang w:val="nl-NL"/>
      </w:rPr>
      <w:instrText xml:space="preserve"> STYLEREF  "</w:instrText>
    </w:r>
    <w:r>
      <w:instrText>标题</w:instrText>
    </w:r>
    <w:r w:rsidRPr="001D3B00">
      <w:rPr>
        <w:lang w:val="nl-NL"/>
      </w:rPr>
      <w:instrText xml:space="preserve"> 2"  \* MERGEFORMAT </w:instrText>
    </w:r>
    <w:r>
      <w:fldChar w:fldCharType="separate"/>
    </w:r>
    <w:r w:rsidR="00AB255B" w:rsidRPr="00AB255B">
      <w:rPr>
        <w:rFonts w:hint="eastAsia"/>
        <w:noProof/>
      </w:rPr>
      <w:t>nX-U16</w:t>
    </w:r>
    <w:r w:rsidR="00AB255B" w:rsidRPr="00AB255B">
      <w:rPr>
        <w:rFonts w:hint="eastAsia"/>
        <w:noProof/>
      </w:rPr>
      <w:t>处理器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8FDE6" w14:textId="12994D82" w:rsidR="004F347B" w:rsidRDefault="004563B7">
    <w:pPr>
      <w:pStyle w:val="af0"/>
      <w:ind w:firstLine="360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AB255B">
      <w:rPr>
        <w:rFonts w:hint="eastAsia"/>
        <w:noProof/>
      </w:rPr>
      <w:t>汇编语言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Pr="004563B7">
      <w:fldChar w:fldCharType="begin"/>
    </w:r>
    <w:r w:rsidRPr="004563B7">
      <w:instrText>PAGE   \* MERGEFORMAT</w:instrText>
    </w:r>
    <w:r w:rsidRPr="004563B7">
      <w:fldChar w:fldCharType="separate"/>
    </w:r>
    <w:r w:rsidRPr="004563B7">
      <w:rPr>
        <w:lang w:val="zh-CN"/>
      </w:rPr>
      <w:t>1</w:t>
    </w:r>
    <w:r w:rsidRPr="004563B7"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0E7E7" w14:textId="77777777" w:rsidR="004F347B" w:rsidRDefault="004F347B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59"/>
    <w:multiLevelType w:val="hybridMultilevel"/>
    <w:tmpl w:val="7F485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55592C"/>
    <w:multiLevelType w:val="multilevel"/>
    <w:tmpl w:val="593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ECF"/>
    <w:multiLevelType w:val="hybridMultilevel"/>
    <w:tmpl w:val="2A1E18DC"/>
    <w:lvl w:ilvl="0" w:tplc="B2FCDFB8">
      <w:numFmt w:val="bullet"/>
      <w:lvlText w:val=""/>
      <w:lvlJc w:val="left"/>
      <w:pPr>
        <w:ind w:left="800" w:hanging="360"/>
      </w:pPr>
      <w:rPr>
        <w:rFonts w:ascii="Wingdings" w:eastAsia="宋体" w:hAnsi="Wingdings" w:cs="Noto Sans SC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3E3004"/>
    <w:multiLevelType w:val="multilevel"/>
    <w:tmpl w:val="72FA77F0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4" w15:restartNumberingAfterBreak="0">
    <w:nsid w:val="3FFD0159"/>
    <w:multiLevelType w:val="multilevel"/>
    <w:tmpl w:val="B20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76DCE"/>
    <w:multiLevelType w:val="hybridMultilevel"/>
    <w:tmpl w:val="828A82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26E7BFF"/>
    <w:multiLevelType w:val="hybridMultilevel"/>
    <w:tmpl w:val="0FE8AE78"/>
    <w:lvl w:ilvl="0" w:tplc="B600941A">
      <w:start w:val="1"/>
      <w:numFmt w:val="decimal"/>
      <w:lvlText w:val="%1."/>
      <w:lvlJc w:val="left"/>
      <w:pPr>
        <w:ind w:left="780" w:hanging="360"/>
      </w:pPr>
      <w:rPr>
        <w:rFonts w:ascii="Cascadia Code" w:hAnsi="Cascadia Code" w:cs="Cascadia Code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C0E57A8"/>
    <w:multiLevelType w:val="multilevel"/>
    <w:tmpl w:val="AA946380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60E207D5"/>
    <w:multiLevelType w:val="hybridMultilevel"/>
    <w:tmpl w:val="44BA264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1350319"/>
    <w:multiLevelType w:val="hybridMultilevel"/>
    <w:tmpl w:val="2B8262B4"/>
    <w:lvl w:ilvl="0" w:tplc="DFAA1FDC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0411DC"/>
    <w:multiLevelType w:val="hybridMultilevel"/>
    <w:tmpl w:val="CA10661C"/>
    <w:lvl w:ilvl="0" w:tplc="DFAA1FDC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65F4008C"/>
    <w:multiLevelType w:val="hybridMultilevel"/>
    <w:tmpl w:val="5D6C780E"/>
    <w:lvl w:ilvl="0" w:tplc="DFAA1FDC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D8C549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8EF284C"/>
    <w:multiLevelType w:val="hybridMultilevel"/>
    <w:tmpl w:val="FDE8711A"/>
    <w:lvl w:ilvl="0" w:tplc="DFAA1FDC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CEF4295"/>
    <w:multiLevelType w:val="hybridMultilevel"/>
    <w:tmpl w:val="35B4B12C"/>
    <w:lvl w:ilvl="0" w:tplc="B4E42FE0">
      <w:start w:val="1"/>
      <w:numFmt w:val="decimal"/>
      <w:pStyle w:val="a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FC110C"/>
    <w:multiLevelType w:val="hybridMultilevel"/>
    <w:tmpl w:val="3ED4CC26"/>
    <w:lvl w:ilvl="0" w:tplc="04090001">
      <w:start w:val="1"/>
      <w:numFmt w:val="bullet"/>
      <w:lvlText w:val=""/>
      <w:lvlJc w:val="left"/>
      <w:pPr>
        <w:ind w:left="15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40"/>
      </w:pPr>
      <w:rPr>
        <w:rFonts w:ascii="Wingdings" w:hAnsi="Wingdings" w:hint="default"/>
      </w:rPr>
    </w:lvl>
  </w:abstractNum>
  <w:num w:numId="1" w16cid:durableId="2128543758">
    <w:abstractNumId w:val="3"/>
  </w:num>
  <w:num w:numId="2" w16cid:durableId="748622137">
    <w:abstractNumId w:val="7"/>
  </w:num>
  <w:num w:numId="3" w16cid:durableId="707799752">
    <w:abstractNumId w:val="12"/>
  </w:num>
  <w:num w:numId="4" w16cid:durableId="2023166055">
    <w:abstractNumId w:val="14"/>
  </w:num>
  <w:num w:numId="5" w16cid:durableId="793333617">
    <w:abstractNumId w:val="2"/>
  </w:num>
  <w:num w:numId="6" w16cid:durableId="1468353445">
    <w:abstractNumId w:val="5"/>
  </w:num>
  <w:num w:numId="7" w16cid:durableId="414084886">
    <w:abstractNumId w:val="8"/>
  </w:num>
  <w:num w:numId="8" w16cid:durableId="1054548171">
    <w:abstractNumId w:val="1"/>
  </w:num>
  <w:num w:numId="9" w16cid:durableId="464273568">
    <w:abstractNumId w:val="4"/>
  </w:num>
  <w:num w:numId="10" w16cid:durableId="319502332">
    <w:abstractNumId w:val="15"/>
  </w:num>
  <w:num w:numId="11" w16cid:durableId="1654143860">
    <w:abstractNumId w:val="0"/>
  </w:num>
  <w:num w:numId="12" w16cid:durableId="807239211">
    <w:abstractNumId w:val="13"/>
  </w:num>
  <w:num w:numId="13" w16cid:durableId="1046104968">
    <w:abstractNumId w:val="11"/>
  </w:num>
  <w:num w:numId="14" w16cid:durableId="1989478782">
    <w:abstractNumId w:val="6"/>
  </w:num>
  <w:num w:numId="15" w16cid:durableId="1172531492">
    <w:abstractNumId w:val="9"/>
  </w:num>
  <w:num w:numId="16" w16cid:durableId="49534284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0678E"/>
    <w:rsid w:val="00030282"/>
    <w:rsid w:val="00030999"/>
    <w:rsid w:val="00033BDD"/>
    <w:rsid w:val="00034691"/>
    <w:rsid w:val="000402CF"/>
    <w:rsid w:val="0004119F"/>
    <w:rsid w:val="00043CC7"/>
    <w:rsid w:val="000442A1"/>
    <w:rsid w:val="00045703"/>
    <w:rsid w:val="00046908"/>
    <w:rsid w:val="00046DC7"/>
    <w:rsid w:val="00053B9E"/>
    <w:rsid w:val="00061318"/>
    <w:rsid w:val="00063500"/>
    <w:rsid w:val="00063950"/>
    <w:rsid w:val="000651EC"/>
    <w:rsid w:val="00077F69"/>
    <w:rsid w:val="000832D4"/>
    <w:rsid w:val="00084A54"/>
    <w:rsid w:val="00085738"/>
    <w:rsid w:val="00092C83"/>
    <w:rsid w:val="00096200"/>
    <w:rsid w:val="000A2833"/>
    <w:rsid w:val="000A4A25"/>
    <w:rsid w:val="000A556D"/>
    <w:rsid w:val="000A6DA9"/>
    <w:rsid w:val="000B348E"/>
    <w:rsid w:val="000C75DC"/>
    <w:rsid w:val="000D7D7D"/>
    <w:rsid w:val="000E5AA9"/>
    <w:rsid w:val="000F3061"/>
    <w:rsid w:val="000F3313"/>
    <w:rsid w:val="000F4C87"/>
    <w:rsid w:val="000F595A"/>
    <w:rsid w:val="000F6643"/>
    <w:rsid w:val="0010365D"/>
    <w:rsid w:val="00106FC7"/>
    <w:rsid w:val="00111FAA"/>
    <w:rsid w:val="00113A67"/>
    <w:rsid w:val="001147B1"/>
    <w:rsid w:val="001153FE"/>
    <w:rsid w:val="0012265E"/>
    <w:rsid w:val="00122869"/>
    <w:rsid w:val="00124BA7"/>
    <w:rsid w:val="001315BC"/>
    <w:rsid w:val="00135062"/>
    <w:rsid w:val="0013528C"/>
    <w:rsid w:val="0013594A"/>
    <w:rsid w:val="001360F4"/>
    <w:rsid w:val="001471EE"/>
    <w:rsid w:val="0015215C"/>
    <w:rsid w:val="001553B0"/>
    <w:rsid w:val="00160AC8"/>
    <w:rsid w:val="00164829"/>
    <w:rsid w:val="0018087C"/>
    <w:rsid w:val="00180C58"/>
    <w:rsid w:val="0018120C"/>
    <w:rsid w:val="001A56D7"/>
    <w:rsid w:val="001B6E6C"/>
    <w:rsid w:val="001C129C"/>
    <w:rsid w:val="001C28BB"/>
    <w:rsid w:val="001C3F23"/>
    <w:rsid w:val="001D0BA0"/>
    <w:rsid w:val="001D3B00"/>
    <w:rsid w:val="001D75FC"/>
    <w:rsid w:val="001E7F58"/>
    <w:rsid w:val="001F0662"/>
    <w:rsid w:val="001F1E6F"/>
    <w:rsid w:val="001F743A"/>
    <w:rsid w:val="00211255"/>
    <w:rsid w:val="002128C8"/>
    <w:rsid w:val="00214378"/>
    <w:rsid w:val="00217DC4"/>
    <w:rsid w:val="00220EBD"/>
    <w:rsid w:val="00221559"/>
    <w:rsid w:val="002219F7"/>
    <w:rsid w:val="00225747"/>
    <w:rsid w:val="00232678"/>
    <w:rsid w:val="00232DD3"/>
    <w:rsid w:val="002361A6"/>
    <w:rsid w:val="00236EEA"/>
    <w:rsid w:val="002429C9"/>
    <w:rsid w:val="002433C0"/>
    <w:rsid w:val="002433CD"/>
    <w:rsid w:val="00245CC9"/>
    <w:rsid w:val="002572AB"/>
    <w:rsid w:val="00260C57"/>
    <w:rsid w:val="00267C69"/>
    <w:rsid w:val="00273D90"/>
    <w:rsid w:val="00282DE9"/>
    <w:rsid w:val="00284187"/>
    <w:rsid w:val="00284748"/>
    <w:rsid w:val="00290C35"/>
    <w:rsid w:val="00295840"/>
    <w:rsid w:val="00296BA0"/>
    <w:rsid w:val="002A6077"/>
    <w:rsid w:val="002B35E1"/>
    <w:rsid w:val="002B55DA"/>
    <w:rsid w:val="002B5699"/>
    <w:rsid w:val="002B58F0"/>
    <w:rsid w:val="002B5F2C"/>
    <w:rsid w:val="002C6E2B"/>
    <w:rsid w:val="002C71B0"/>
    <w:rsid w:val="002D1439"/>
    <w:rsid w:val="002D1E31"/>
    <w:rsid w:val="002D74C3"/>
    <w:rsid w:val="002D78F1"/>
    <w:rsid w:val="002E428A"/>
    <w:rsid w:val="002E460B"/>
    <w:rsid w:val="002E47BC"/>
    <w:rsid w:val="002F2195"/>
    <w:rsid w:val="002F3EEE"/>
    <w:rsid w:val="002F6DAA"/>
    <w:rsid w:val="00305E71"/>
    <w:rsid w:val="00312FE1"/>
    <w:rsid w:val="003207F1"/>
    <w:rsid w:val="003215D2"/>
    <w:rsid w:val="00323F6A"/>
    <w:rsid w:val="00324825"/>
    <w:rsid w:val="0033132C"/>
    <w:rsid w:val="00331AA3"/>
    <w:rsid w:val="00334D1D"/>
    <w:rsid w:val="00341191"/>
    <w:rsid w:val="00342188"/>
    <w:rsid w:val="0035150D"/>
    <w:rsid w:val="00357E55"/>
    <w:rsid w:val="00361C67"/>
    <w:rsid w:val="00364EB5"/>
    <w:rsid w:val="00366F55"/>
    <w:rsid w:val="00367C06"/>
    <w:rsid w:val="003726DF"/>
    <w:rsid w:val="003728E1"/>
    <w:rsid w:val="00374DAF"/>
    <w:rsid w:val="00392754"/>
    <w:rsid w:val="0039312F"/>
    <w:rsid w:val="00393BBB"/>
    <w:rsid w:val="003A0846"/>
    <w:rsid w:val="003A08F5"/>
    <w:rsid w:val="003A0F1A"/>
    <w:rsid w:val="003A6501"/>
    <w:rsid w:val="003B159E"/>
    <w:rsid w:val="003B53E0"/>
    <w:rsid w:val="003B6878"/>
    <w:rsid w:val="003B7ACD"/>
    <w:rsid w:val="003C0334"/>
    <w:rsid w:val="003C522F"/>
    <w:rsid w:val="003D3437"/>
    <w:rsid w:val="003E2603"/>
    <w:rsid w:val="003E78AD"/>
    <w:rsid w:val="003F1074"/>
    <w:rsid w:val="00406E82"/>
    <w:rsid w:val="0041202F"/>
    <w:rsid w:val="004132AE"/>
    <w:rsid w:val="004150D9"/>
    <w:rsid w:val="0041603A"/>
    <w:rsid w:val="00427BA5"/>
    <w:rsid w:val="00427FCA"/>
    <w:rsid w:val="00445126"/>
    <w:rsid w:val="004563B7"/>
    <w:rsid w:val="004566F9"/>
    <w:rsid w:val="00463DAF"/>
    <w:rsid w:val="004648AF"/>
    <w:rsid w:val="004669BE"/>
    <w:rsid w:val="0047048A"/>
    <w:rsid w:val="00471CDC"/>
    <w:rsid w:val="00473286"/>
    <w:rsid w:val="00485C80"/>
    <w:rsid w:val="00490ED8"/>
    <w:rsid w:val="00491916"/>
    <w:rsid w:val="00495DDC"/>
    <w:rsid w:val="004A0062"/>
    <w:rsid w:val="004A0C10"/>
    <w:rsid w:val="004A1433"/>
    <w:rsid w:val="004A3277"/>
    <w:rsid w:val="004C2C99"/>
    <w:rsid w:val="004C35F3"/>
    <w:rsid w:val="004C5AA9"/>
    <w:rsid w:val="004D1D74"/>
    <w:rsid w:val="004D5617"/>
    <w:rsid w:val="004E0A3E"/>
    <w:rsid w:val="004E10F3"/>
    <w:rsid w:val="004E3643"/>
    <w:rsid w:val="004F00E5"/>
    <w:rsid w:val="004F347B"/>
    <w:rsid w:val="004F4571"/>
    <w:rsid w:val="004F6AEB"/>
    <w:rsid w:val="004F7B19"/>
    <w:rsid w:val="005004F8"/>
    <w:rsid w:val="00501136"/>
    <w:rsid w:val="0050601C"/>
    <w:rsid w:val="005065B8"/>
    <w:rsid w:val="00506795"/>
    <w:rsid w:val="005126CF"/>
    <w:rsid w:val="005158E0"/>
    <w:rsid w:val="00515F5D"/>
    <w:rsid w:val="00516C65"/>
    <w:rsid w:val="00517455"/>
    <w:rsid w:val="005252EC"/>
    <w:rsid w:val="00525BD8"/>
    <w:rsid w:val="00526724"/>
    <w:rsid w:val="0052751F"/>
    <w:rsid w:val="0053297B"/>
    <w:rsid w:val="00537716"/>
    <w:rsid w:val="00545BA6"/>
    <w:rsid w:val="0055169E"/>
    <w:rsid w:val="00563796"/>
    <w:rsid w:val="0056709A"/>
    <w:rsid w:val="0056791A"/>
    <w:rsid w:val="00570018"/>
    <w:rsid w:val="00571B05"/>
    <w:rsid w:val="00575462"/>
    <w:rsid w:val="00576F9C"/>
    <w:rsid w:val="00583957"/>
    <w:rsid w:val="00583CAC"/>
    <w:rsid w:val="00585639"/>
    <w:rsid w:val="00587EC9"/>
    <w:rsid w:val="0059388F"/>
    <w:rsid w:val="005A12AD"/>
    <w:rsid w:val="005A4100"/>
    <w:rsid w:val="005A415B"/>
    <w:rsid w:val="005B073A"/>
    <w:rsid w:val="005B3A12"/>
    <w:rsid w:val="005B43B6"/>
    <w:rsid w:val="005B478E"/>
    <w:rsid w:val="005B74BB"/>
    <w:rsid w:val="005B7BD6"/>
    <w:rsid w:val="005C6BBB"/>
    <w:rsid w:val="005D0B48"/>
    <w:rsid w:val="005D5926"/>
    <w:rsid w:val="005D6C8D"/>
    <w:rsid w:val="005E57CC"/>
    <w:rsid w:val="005E5FBB"/>
    <w:rsid w:val="00611987"/>
    <w:rsid w:val="00630109"/>
    <w:rsid w:val="0063084B"/>
    <w:rsid w:val="0064426D"/>
    <w:rsid w:val="00644753"/>
    <w:rsid w:val="00645628"/>
    <w:rsid w:val="00645B8C"/>
    <w:rsid w:val="00646001"/>
    <w:rsid w:val="00652A8E"/>
    <w:rsid w:val="00656247"/>
    <w:rsid w:val="0066238F"/>
    <w:rsid w:val="00662CB5"/>
    <w:rsid w:val="006765E8"/>
    <w:rsid w:val="00677523"/>
    <w:rsid w:val="00681C9C"/>
    <w:rsid w:val="0068394F"/>
    <w:rsid w:val="00683B76"/>
    <w:rsid w:val="00685A51"/>
    <w:rsid w:val="006938C6"/>
    <w:rsid w:val="00693E48"/>
    <w:rsid w:val="006979F4"/>
    <w:rsid w:val="006A07FB"/>
    <w:rsid w:val="006A3812"/>
    <w:rsid w:val="006A3F7B"/>
    <w:rsid w:val="006B3491"/>
    <w:rsid w:val="006B40DC"/>
    <w:rsid w:val="006B64AE"/>
    <w:rsid w:val="006B6C6B"/>
    <w:rsid w:val="006B7FE7"/>
    <w:rsid w:val="006C44DB"/>
    <w:rsid w:val="006C4B68"/>
    <w:rsid w:val="006D0680"/>
    <w:rsid w:val="006D1C53"/>
    <w:rsid w:val="006E18C8"/>
    <w:rsid w:val="006E412C"/>
    <w:rsid w:val="006E50F2"/>
    <w:rsid w:val="006F1A75"/>
    <w:rsid w:val="006F1AC1"/>
    <w:rsid w:val="006F222D"/>
    <w:rsid w:val="00702459"/>
    <w:rsid w:val="00707500"/>
    <w:rsid w:val="00710CE1"/>
    <w:rsid w:val="00715AA4"/>
    <w:rsid w:val="00721B6F"/>
    <w:rsid w:val="0072513C"/>
    <w:rsid w:val="0072535E"/>
    <w:rsid w:val="00727E49"/>
    <w:rsid w:val="007351B5"/>
    <w:rsid w:val="00735C61"/>
    <w:rsid w:val="007369DD"/>
    <w:rsid w:val="00737DD9"/>
    <w:rsid w:val="007427EA"/>
    <w:rsid w:val="0074378A"/>
    <w:rsid w:val="007439B1"/>
    <w:rsid w:val="00745E61"/>
    <w:rsid w:val="00747940"/>
    <w:rsid w:val="00747981"/>
    <w:rsid w:val="00751A59"/>
    <w:rsid w:val="007536B6"/>
    <w:rsid w:val="00753FD4"/>
    <w:rsid w:val="00755AB8"/>
    <w:rsid w:val="00762A26"/>
    <w:rsid w:val="00770201"/>
    <w:rsid w:val="00772C00"/>
    <w:rsid w:val="00775358"/>
    <w:rsid w:val="00775383"/>
    <w:rsid w:val="00775E31"/>
    <w:rsid w:val="0078175E"/>
    <w:rsid w:val="00783469"/>
    <w:rsid w:val="007835F7"/>
    <w:rsid w:val="00791DF2"/>
    <w:rsid w:val="007939C7"/>
    <w:rsid w:val="007A15F6"/>
    <w:rsid w:val="007B2174"/>
    <w:rsid w:val="007C1A95"/>
    <w:rsid w:val="007C45E8"/>
    <w:rsid w:val="007C68F9"/>
    <w:rsid w:val="007D3728"/>
    <w:rsid w:val="007D4B25"/>
    <w:rsid w:val="007D6612"/>
    <w:rsid w:val="007E1462"/>
    <w:rsid w:val="007E155F"/>
    <w:rsid w:val="007E5305"/>
    <w:rsid w:val="007E74C2"/>
    <w:rsid w:val="007E7DE2"/>
    <w:rsid w:val="007F3915"/>
    <w:rsid w:val="00800759"/>
    <w:rsid w:val="00802FE4"/>
    <w:rsid w:val="00804598"/>
    <w:rsid w:val="0080678D"/>
    <w:rsid w:val="00811052"/>
    <w:rsid w:val="00814E9C"/>
    <w:rsid w:val="00820F0B"/>
    <w:rsid w:val="008232A9"/>
    <w:rsid w:val="00834B12"/>
    <w:rsid w:val="00843A16"/>
    <w:rsid w:val="00850769"/>
    <w:rsid w:val="00851B0F"/>
    <w:rsid w:val="0085754F"/>
    <w:rsid w:val="00861A0F"/>
    <w:rsid w:val="0086217B"/>
    <w:rsid w:val="00866359"/>
    <w:rsid w:val="00872A11"/>
    <w:rsid w:val="008765C7"/>
    <w:rsid w:val="00886F61"/>
    <w:rsid w:val="00890C18"/>
    <w:rsid w:val="00891239"/>
    <w:rsid w:val="008935FC"/>
    <w:rsid w:val="008A4456"/>
    <w:rsid w:val="008A762A"/>
    <w:rsid w:val="008B11A2"/>
    <w:rsid w:val="008C0AEE"/>
    <w:rsid w:val="008C2403"/>
    <w:rsid w:val="008D5457"/>
    <w:rsid w:val="008D61DF"/>
    <w:rsid w:val="008D6F3D"/>
    <w:rsid w:val="008D7A4C"/>
    <w:rsid w:val="008E1A7E"/>
    <w:rsid w:val="008E3FFA"/>
    <w:rsid w:val="008E47B0"/>
    <w:rsid w:val="008E4FC6"/>
    <w:rsid w:val="008E504E"/>
    <w:rsid w:val="008F01FD"/>
    <w:rsid w:val="008F127D"/>
    <w:rsid w:val="008F6E4B"/>
    <w:rsid w:val="0090027C"/>
    <w:rsid w:val="00900B21"/>
    <w:rsid w:val="00903319"/>
    <w:rsid w:val="00904282"/>
    <w:rsid w:val="009062AC"/>
    <w:rsid w:val="00911C6F"/>
    <w:rsid w:val="00915933"/>
    <w:rsid w:val="00923E34"/>
    <w:rsid w:val="00930008"/>
    <w:rsid w:val="00930C9B"/>
    <w:rsid w:val="0093272A"/>
    <w:rsid w:val="00951C84"/>
    <w:rsid w:val="00952B58"/>
    <w:rsid w:val="00953285"/>
    <w:rsid w:val="00954465"/>
    <w:rsid w:val="0095504E"/>
    <w:rsid w:val="009600D3"/>
    <w:rsid w:val="00962376"/>
    <w:rsid w:val="00962D9A"/>
    <w:rsid w:val="00973ECA"/>
    <w:rsid w:val="009743FC"/>
    <w:rsid w:val="00993C96"/>
    <w:rsid w:val="009949ED"/>
    <w:rsid w:val="00994CA0"/>
    <w:rsid w:val="009A0FF0"/>
    <w:rsid w:val="009A1D47"/>
    <w:rsid w:val="009A551B"/>
    <w:rsid w:val="009B1AE3"/>
    <w:rsid w:val="009B7927"/>
    <w:rsid w:val="009C48A7"/>
    <w:rsid w:val="009D0B8C"/>
    <w:rsid w:val="009D25EC"/>
    <w:rsid w:val="009D43C1"/>
    <w:rsid w:val="009D4A13"/>
    <w:rsid w:val="009D56F6"/>
    <w:rsid w:val="009D7DE1"/>
    <w:rsid w:val="009E0D69"/>
    <w:rsid w:val="009F6DE7"/>
    <w:rsid w:val="00A0373A"/>
    <w:rsid w:val="00A102C3"/>
    <w:rsid w:val="00A107DC"/>
    <w:rsid w:val="00A11246"/>
    <w:rsid w:val="00A1253B"/>
    <w:rsid w:val="00A141C4"/>
    <w:rsid w:val="00A20C41"/>
    <w:rsid w:val="00A42A66"/>
    <w:rsid w:val="00A43D5A"/>
    <w:rsid w:val="00A43D8D"/>
    <w:rsid w:val="00A5584B"/>
    <w:rsid w:val="00A639E4"/>
    <w:rsid w:val="00A669D7"/>
    <w:rsid w:val="00A7075C"/>
    <w:rsid w:val="00A74424"/>
    <w:rsid w:val="00A77E3B"/>
    <w:rsid w:val="00A9296D"/>
    <w:rsid w:val="00AA0569"/>
    <w:rsid w:val="00AA2068"/>
    <w:rsid w:val="00AA2D3A"/>
    <w:rsid w:val="00AA4419"/>
    <w:rsid w:val="00AB067C"/>
    <w:rsid w:val="00AB0E4D"/>
    <w:rsid w:val="00AB238F"/>
    <w:rsid w:val="00AB2483"/>
    <w:rsid w:val="00AB255B"/>
    <w:rsid w:val="00AB472C"/>
    <w:rsid w:val="00AC772B"/>
    <w:rsid w:val="00AD2748"/>
    <w:rsid w:val="00AD5584"/>
    <w:rsid w:val="00AD55F8"/>
    <w:rsid w:val="00AD77AC"/>
    <w:rsid w:val="00AE4580"/>
    <w:rsid w:val="00AF0E0D"/>
    <w:rsid w:val="00AF343C"/>
    <w:rsid w:val="00B03BE9"/>
    <w:rsid w:val="00B03D67"/>
    <w:rsid w:val="00B06953"/>
    <w:rsid w:val="00B06D76"/>
    <w:rsid w:val="00B11277"/>
    <w:rsid w:val="00B14D66"/>
    <w:rsid w:val="00B23AA3"/>
    <w:rsid w:val="00B25007"/>
    <w:rsid w:val="00B3374F"/>
    <w:rsid w:val="00B36FCA"/>
    <w:rsid w:val="00B5098B"/>
    <w:rsid w:val="00B54066"/>
    <w:rsid w:val="00B54A3F"/>
    <w:rsid w:val="00B5747F"/>
    <w:rsid w:val="00B664B6"/>
    <w:rsid w:val="00B80DD9"/>
    <w:rsid w:val="00B86FB5"/>
    <w:rsid w:val="00B92345"/>
    <w:rsid w:val="00B92DE8"/>
    <w:rsid w:val="00BA2EFA"/>
    <w:rsid w:val="00BA399C"/>
    <w:rsid w:val="00BA4AB6"/>
    <w:rsid w:val="00BA5D16"/>
    <w:rsid w:val="00BB7913"/>
    <w:rsid w:val="00BC5C99"/>
    <w:rsid w:val="00BD28D3"/>
    <w:rsid w:val="00BD51C2"/>
    <w:rsid w:val="00BD54CF"/>
    <w:rsid w:val="00BF6714"/>
    <w:rsid w:val="00C01948"/>
    <w:rsid w:val="00C03DA7"/>
    <w:rsid w:val="00C11588"/>
    <w:rsid w:val="00C147AA"/>
    <w:rsid w:val="00C15154"/>
    <w:rsid w:val="00C15959"/>
    <w:rsid w:val="00C15A45"/>
    <w:rsid w:val="00C3320C"/>
    <w:rsid w:val="00C3694D"/>
    <w:rsid w:val="00C40BAE"/>
    <w:rsid w:val="00C41577"/>
    <w:rsid w:val="00C4271C"/>
    <w:rsid w:val="00C42F0A"/>
    <w:rsid w:val="00C45305"/>
    <w:rsid w:val="00C47224"/>
    <w:rsid w:val="00C51C21"/>
    <w:rsid w:val="00C6050A"/>
    <w:rsid w:val="00C73C25"/>
    <w:rsid w:val="00C73D24"/>
    <w:rsid w:val="00C84244"/>
    <w:rsid w:val="00C847F3"/>
    <w:rsid w:val="00C86172"/>
    <w:rsid w:val="00C907E1"/>
    <w:rsid w:val="00C92A8B"/>
    <w:rsid w:val="00C93B0E"/>
    <w:rsid w:val="00CA0D8C"/>
    <w:rsid w:val="00CA1CBF"/>
    <w:rsid w:val="00CA269D"/>
    <w:rsid w:val="00CA5AAA"/>
    <w:rsid w:val="00CB4A26"/>
    <w:rsid w:val="00CC2262"/>
    <w:rsid w:val="00CC2705"/>
    <w:rsid w:val="00CC2C7E"/>
    <w:rsid w:val="00CC6334"/>
    <w:rsid w:val="00CC69FA"/>
    <w:rsid w:val="00CD2BCE"/>
    <w:rsid w:val="00CD4B1D"/>
    <w:rsid w:val="00CE3361"/>
    <w:rsid w:val="00CE510E"/>
    <w:rsid w:val="00CF0CEA"/>
    <w:rsid w:val="00CF2C06"/>
    <w:rsid w:val="00CF3A5E"/>
    <w:rsid w:val="00CF7A90"/>
    <w:rsid w:val="00D0393C"/>
    <w:rsid w:val="00D04754"/>
    <w:rsid w:val="00D06225"/>
    <w:rsid w:val="00D07F9E"/>
    <w:rsid w:val="00D1158E"/>
    <w:rsid w:val="00D13652"/>
    <w:rsid w:val="00D1637F"/>
    <w:rsid w:val="00D24BE2"/>
    <w:rsid w:val="00D32071"/>
    <w:rsid w:val="00D403DD"/>
    <w:rsid w:val="00D427E1"/>
    <w:rsid w:val="00D445C0"/>
    <w:rsid w:val="00D451D8"/>
    <w:rsid w:val="00D46A82"/>
    <w:rsid w:val="00D513FC"/>
    <w:rsid w:val="00D538FE"/>
    <w:rsid w:val="00D54819"/>
    <w:rsid w:val="00D55D53"/>
    <w:rsid w:val="00D60A05"/>
    <w:rsid w:val="00D64B2B"/>
    <w:rsid w:val="00D71B3A"/>
    <w:rsid w:val="00D804E0"/>
    <w:rsid w:val="00D80CB1"/>
    <w:rsid w:val="00D93C98"/>
    <w:rsid w:val="00D942E1"/>
    <w:rsid w:val="00D954D2"/>
    <w:rsid w:val="00DA0312"/>
    <w:rsid w:val="00DA2DF1"/>
    <w:rsid w:val="00DA51A9"/>
    <w:rsid w:val="00DB141D"/>
    <w:rsid w:val="00DB2848"/>
    <w:rsid w:val="00DB6215"/>
    <w:rsid w:val="00DB64B0"/>
    <w:rsid w:val="00DB6CF8"/>
    <w:rsid w:val="00DC109C"/>
    <w:rsid w:val="00DC22E9"/>
    <w:rsid w:val="00DC4CF2"/>
    <w:rsid w:val="00DC7425"/>
    <w:rsid w:val="00DD0696"/>
    <w:rsid w:val="00DD1D46"/>
    <w:rsid w:val="00DD5D5C"/>
    <w:rsid w:val="00DD7D10"/>
    <w:rsid w:val="00DE205F"/>
    <w:rsid w:val="00DE4CA1"/>
    <w:rsid w:val="00DF0854"/>
    <w:rsid w:val="00DF43F0"/>
    <w:rsid w:val="00DF5A0B"/>
    <w:rsid w:val="00DF69B2"/>
    <w:rsid w:val="00E0103B"/>
    <w:rsid w:val="00E02195"/>
    <w:rsid w:val="00E03086"/>
    <w:rsid w:val="00E04391"/>
    <w:rsid w:val="00E06BB7"/>
    <w:rsid w:val="00E07342"/>
    <w:rsid w:val="00E07B0F"/>
    <w:rsid w:val="00E111DC"/>
    <w:rsid w:val="00E11E34"/>
    <w:rsid w:val="00E121B7"/>
    <w:rsid w:val="00E12602"/>
    <w:rsid w:val="00E24A8B"/>
    <w:rsid w:val="00E25A80"/>
    <w:rsid w:val="00E320D0"/>
    <w:rsid w:val="00E35989"/>
    <w:rsid w:val="00E36373"/>
    <w:rsid w:val="00E478C8"/>
    <w:rsid w:val="00E50559"/>
    <w:rsid w:val="00E53B32"/>
    <w:rsid w:val="00E60FF8"/>
    <w:rsid w:val="00E6369E"/>
    <w:rsid w:val="00E662DC"/>
    <w:rsid w:val="00E71ECA"/>
    <w:rsid w:val="00E81DBD"/>
    <w:rsid w:val="00E83616"/>
    <w:rsid w:val="00E92FB1"/>
    <w:rsid w:val="00EA1153"/>
    <w:rsid w:val="00EA1853"/>
    <w:rsid w:val="00EA41D4"/>
    <w:rsid w:val="00EA4EF2"/>
    <w:rsid w:val="00EA7CFB"/>
    <w:rsid w:val="00EC1408"/>
    <w:rsid w:val="00EC1651"/>
    <w:rsid w:val="00EC65AA"/>
    <w:rsid w:val="00EC79FC"/>
    <w:rsid w:val="00ED27CB"/>
    <w:rsid w:val="00ED3BF2"/>
    <w:rsid w:val="00ED67A6"/>
    <w:rsid w:val="00EE1EF2"/>
    <w:rsid w:val="00EE39AC"/>
    <w:rsid w:val="00EE6538"/>
    <w:rsid w:val="00EF070A"/>
    <w:rsid w:val="00EF2403"/>
    <w:rsid w:val="00EF7CD2"/>
    <w:rsid w:val="00F04576"/>
    <w:rsid w:val="00F10DED"/>
    <w:rsid w:val="00F16C5E"/>
    <w:rsid w:val="00F172FC"/>
    <w:rsid w:val="00F24BE4"/>
    <w:rsid w:val="00F27669"/>
    <w:rsid w:val="00F308FE"/>
    <w:rsid w:val="00F31A90"/>
    <w:rsid w:val="00F3297E"/>
    <w:rsid w:val="00F34DD3"/>
    <w:rsid w:val="00F63B48"/>
    <w:rsid w:val="00F64A2A"/>
    <w:rsid w:val="00F65633"/>
    <w:rsid w:val="00F67C78"/>
    <w:rsid w:val="00F711A9"/>
    <w:rsid w:val="00F714C8"/>
    <w:rsid w:val="00F72DFB"/>
    <w:rsid w:val="00F75C1F"/>
    <w:rsid w:val="00F76355"/>
    <w:rsid w:val="00F77810"/>
    <w:rsid w:val="00F80773"/>
    <w:rsid w:val="00F84BB8"/>
    <w:rsid w:val="00F85362"/>
    <w:rsid w:val="00F91ABD"/>
    <w:rsid w:val="00FA3ED0"/>
    <w:rsid w:val="00FA4E11"/>
    <w:rsid w:val="00FA50CB"/>
    <w:rsid w:val="00FB5BD1"/>
    <w:rsid w:val="00FD5FF5"/>
    <w:rsid w:val="00FE19B4"/>
    <w:rsid w:val="00FE38CD"/>
    <w:rsid w:val="00FF0A4C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942A61CB-D61E-43F8-8AD3-B2337E1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5F7"/>
    <w:pPr>
      <w:widowControl w:val="0"/>
      <w:snapToGrid w:val="0"/>
      <w:spacing w:line="360" w:lineRule="exact"/>
      <w:ind w:firstLineChars="200" w:firstLine="200"/>
      <w:jc w:val="both"/>
    </w:pPr>
    <w:rPr>
      <w:rFonts w:ascii="Times New Roman" w:eastAsia="宋体" w:hAnsi="Times New Roman" w:cs="Noto Sans SC"/>
      <w:sz w:val="21"/>
    </w:rPr>
  </w:style>
  <w:style w:type="paragraph" w:styleId="1">
    <w:name w:val="heading 1"/>
    <w:next w:val="a0"/>
    <w:link w:val="11"/>
    <w:autoRedefine/>
    <w:uiPriority w:val="9"/>
    <w:qFormat/>
    <w:rsid w:val="00B86FB5"/>
    <w:pPr>
      <w:keepNext/>
      <w:keepLines/>
      <w:numPr>
        <w:numId w:val="1"/>
      </w:numPr>
      <w:spacing w:before="480" w:after="80"/>
      <w:ind w:left="0" w:firstLine="0"/>
      <w:jc w:val="center"/>
      <w:outlineLvl w:val="0"/>
    </w:pPr>
    <w:rPr>
      <w:rFonts w:ascii="Times New Roman" w:eastAsia="宋体" w:hAnsi="Times New Roman" w:cstheme="majorBidi"/>
      <w:b/>
      <w:sz w:val="44"/>
      <w:szCs w:val="48"/>
    </w:rPr>
  </w:style>
  <w:style w:type="paragraph" w:styleId="2">
    <w:name w:val="heading 2"/>
    <w:next w:val="a0"/>
    <w:link w:val="20"/>
    <w:autoRedefine/>
    <w:uiPriority w:val="9"/>
    <w:unhideWhenUsed/>
    <w:qFormat/>
    <w:rsid w:val="00BC5C99"/>
    <w:pPr>
      <w:keepNext/>
      <w:keepLines/>
      <w:numPr>
        <w:ilvl w:val="1"/>
        <w:numId w:val="1"/>
      </w:numPr>
      <w:tabs>
        <w:tab w:val="left" w:pos="794"/>
      </w:tabs>
      <w:spacing w:before="160" w:after="80"/>
      <w:ind w:left="0" w:firstLine="0"/>
      <w:outlineLvl w:val="1"/>
    </w:pPr>
    <w:rPr>
      <w:rFonts w:ascii="Times New Roman" w:eastAsia="宋体" w:hAnsiTheme="majorHAnsi" w:cstheme="majorBidi"/>
      <w:b/>
      <w:sz w:val="32"/>
      <w:szCs w:val="40"/>
    </w:rPr>
  </w:style>
  <w:style w:type="paragraph" w:styleId="3">
    <w:name w:val="heading 3"/>
    <w:next w:val="a0"/>
    <w:link w:val="30"/>
    <w:autoRedefine/>
    <w:uiPriority w:val="9"/>
    <w:unhideWhenUsed/>
    <w:qFormat/>
    <w:rsid w:val="002F2195"/>
    <w:pPr>
      <w:keepNext/>
      <w:keepLines/>
      <w:numPr>
        <w:ilvl w:val="2"/>
        <w:numId w:val="1"/>
      </w:numPr>
      <w:tabs>
        <w:tab w:val="left" w:pos="1021"/>
      </w:tabs>
      <w:spacing w:before="160" w:after="80"/>
      <w:ind w:left="0" w:firstLine="0"/>
      <w:outlineLvl w:val="2"/>
    </w:pPr>
    <w:rPr>
      <w:rFonts w:ascii="Times New Roman" w:eastAsia="宋体" w:hAnsiTheme="majorHAnsi" w:cstheme="majorBidi"/>
      <w:b/>
      <w:sz w:val="30"/>
      <w:szCs w:val="32"/>
    </w:rPr>
  </w:style>
  <w:style w:type="paragraph" w:styleId="4">
    <w:name w:val="heading 4"/>
    <w:next w:val="a0"/>
    <w:link w:val="40"/>
    <w:autoRedefine/>
    <w:uiPriority w:val="9"/>
    <w:unhideWhenUsed/>
    <w:qFormat/>
    <w:rsid w:val="002F2195"/>
    <w:pPr>
      <w:keepNext/>
      <w:keepLines/>
      <w:numPr>
        <w:ilvl w:val="3"/>
        <w:numId w:val="1"/>
      </w:numPr>
      <w:tabs>
        <w:tab w:val="left" w:pos="1191"/>
      </w:tabs>
      <w:spacing w:before="80" w:after="40"/>
      <w:ind w:left="0" w:firstLine="0"/>
      <w:outlineLvl w:val="3"/>
    </w:pPr>
    <w:rPr>
      <w:rFonts w:ascii="Times New Roman" w:eastAsia="宋体" w:hAnsi="Times New Roman" w:cstheme="majorBidi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uiPriority w:val="9"/>
    <w:rsid w:val="00B86FB5"/>
    <w:rPr>
      <w:rFonts w:ascii="Times New Roman" w:eastAsia="宋体" w:hAnsi="Times New Roman" w:cstheme="majorBidi"/>
      <w:b/>
      <w:sz w:val="44"/>
      <w:szCs w:val="48"/>
    </w:rPr>
  </w:style>
  <w:style w:type="character" w:customStyle="1" w:styleId="20">
    <w:name w:val="标题 2 字符"/>
    <w:basedOn w:val="a1"/>
    <w:link w:val="2"/>
    <w:uiPriority w:val="9"/>
    <w:rsid w:val="00BC5C99"/>
    <w:rPr>
      <w:rFonts w:ascii="Times New Roman" w:eastAsia="宋体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2F2195"/>
    <w:rPr>
      <w:rFonts w:ascii="Times New Roman" w:eastAsia="宋体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2F2195"/>
    <w:rPr>
      <w:rFonts w:ascii="Times New Roman" w:eastAsia="宋体" w:hAnsi="Times New Roman" w:cstheme="majorBidi"/>
      <w:b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autoRedefine/>
    <w:uiPriority w:val="34"/>
    <w:qFormat/>
    <w:rsid w:val="00B3374F"/>
    <w:pPr>
      <w:spacing w:beforeLines="50" w:before="120" w:afterLines="50" w:after="120"/>
      <w:ind w:left="440" w:firstLineChars="0" w:firstLine="0"/>
      <w:contextualSpacing/>
      <w:jc w:val="left"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autoRedefine/>
    <w:qFormat/>
    <w:rsid w:val="00D93C98"/>
    <w:pPr>
      <w:wordWrap w:val="0"/>
    </w:pPr>
    <w:rPr>
      <w:rFonts w:ascii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autoRedefine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D93C98"/>
    <w:rPr>
      <w:rFonts w:ascii="ClassWiz X Display" w:eastAsia="宋体" w:hAnsi="ClassWiz X Display" w:cs="ClassWiz X Display"/>
      <w:sz w:val="21"/>
      <w:szCs w:val="21"/>
    </w:rPr>
  </w:style>
  <w:style w:type="paragraph" w:styleId="af4">
    <w:name w:val="No Spacing"/>
    <w:link w:val="af5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6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7">
    <w:name w:val="Emphasis"/>
    <w:basedOn w:val="a1"/>
    <w:uiPriority w:val="20"/>
    <w:qFormat/>
    <w:rsid w:val="00A1253B"/>
    <w:rPr>
      <w:i/>
      <w:iCs/>
    </w:rPr>
  </w:style>
  <w:style w:type="character" w:styleId="af8">
    <w:name w:val="Strong"/>
    <w:basedOn w:val="a1"/>
    <w:uiPriority w:val="22"/>
    <w:qFormat/>
    <w:rsid w:val="00A1253B"/>
    <w:rPr>
      <w:b/>
      <w:bCs/>
    </w:rPr>
  </w:style>
  <w:style w:type="paragraph" w:customStyle="1" w:styleId="af9">
    <w:name w:val="等宽"/>
    <w:basedOn w:val="a0"/>
    <w:next w:val="a0"/>
    <w:link w:val="afa"/>
    <w:autoRedefine/>
    <w:qFormat/>
    <w:rsid w:val="00A107DC"/>
    <w:pPr>
      <w:ind w:firstLineChars="0" w:firstLine="0"/>
      <w:jc w:val="center"/>
      <w:textAlignment w:val="center"/>
    </w:pPr>
    <w:rPr>
      <w:rFonts w:ascii="Cascadia Code" w:hAnsi="Cascadia Code"/>
    </w:rPr>
  </w:style>
  <w:style w:type="table" w:styleId="afb">
    <w:name w:val="Table Grid"/>
    <w:basedOn w:val="a2"/>
    <w:uiPriority w:val="39"/>
    <w:rsid w:val="00993C96"/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等宽 字符"/>
    <w:basedOn w:val="a1"/>
    <w:link w:val="af9"/>
    <w:qFormat/>
    <w:rsid w:val="00A107DC"/>
    <w:rPr>
      <w:rFonts w:ascii="Cascadia Code" w:eastAsia="宋体" w:hAnsi="Cascadia Code" w:cs="Noto Sans SC"/>
      <w:sz w:val="21"/>
    </w:rPr>
  </w:style>
  <w:style w:type="table" w:customStyle="1" w:styleId="afc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TOC1"/>
    <w:autoRedefine/>
    <w:uiPriority w:val="39"/>
    <w:unhideWhenUsed/>
    <w:qFormat/>
    <w:rsid w:val="00747981"/>
    <w:pPr>
      <w:numPr>
        <w:numId w:val="0"/>
      </w:numPr>
      <w:spacing w:before="0" w:afterLines="100" w:after="240"/>
      <w:ind w:firstLine="420"/>
      <w:outlineLvl w:val="9"/>
    </w:pPr>
    <w:rPr>
      <w:kern w:val="0"/>
      <w:szCs w:val="32"/>
      <w14:ligatures w14:val="none"/>
    </w:rPr>
  </w:style>
  <w:style w:type="paragraph" w:styleId="TOC1">
    <w:name w:val="toc 1"/>
    <w:next w:val="TOC2"/>
    <w:autoRedefine/>
    <w:uiPriority w:val="39"/>
    <w:unhideWhenUsed/>
    <w:qFormat/>
    <w:rsid w:val="00791DF2"/>
    <w:pPr>
      <w:ind w:firstLine="482"/>
    </w:pPr>
    <w:rPr>
      <w:rFonts w:ascii="Times New Roman" w:eastAsia="华文宋体" w:hAnsi="Times New Roman" w:cs="Noto Sans SC"/>
      <w:b/>
      <w:bCs/>
      <w:noProof/>
      <w:szCs w:val="56"/>
    </w:rPr>
  </w:style>
  <w:style w:type="paragraph" w:styleId="TOC2">
    <w:name w:val="toc 2"/>
    <w:autoRedefine/>
    <w:uiPriority w:val="39"/>
    <w:unhideWhenUsed/>
    <w:qFormat/>
    <w:rsid w:val="002F2195"/>
    <w:pPr>
      <w:tabs>
        <w:tab w:val="left" w:pos="1540"/>
        <w:tab w:val="right" w:leader="middleDot" w:pos="6708"/>
      </w:tabs>
      <w:spacing w:before="72"/>
      <w:ind w:leftChars="200" w:left="420" w:firstLine="420"/>
    </w:pPr>
    <w:rPr>
      <w:rFonts w:ascii="Times New Roman" w:eastAsia="宋体" w:hAnsi="Times New Roman" w:cs="Noto Sans SC"/>
      <w:sz w:val="21"/>
    </w:rPr>
  </w:style>
  <w:style w:type="character" w:styleId="afd">
    <w:name w:val="Hyperlink"/>
    <w:basedOn w:val="a1"/>
    <w:uiPriority w:val="99"/>
    <w:unhideWhenUsed/>
    <w:qFormat/>
    <w:rsid w:val="006938C6"/>
    <w:rPr>
      <w:rFonts w:ascii="Times New Roman" w:eastAsia="宋体" w:hAnsi="Times New Roman"/>
      <w:b w:val="0"/>
      <w:i w:val="0"/>
      <w:color w:val="auto"/>
      <w:sz w:val="21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e">
    <w:name w:val="字符码"/>
    <w:basedOn w:val="af9"/>
    <w:link w:val="aff"/>
    <w:autoRedefine/>
    <w:qFormat/>
    <w:rsid w:val="00F64A2A"/>
    <w:pPr>
      <w:shd w:val="clear" w:color="auto" w:fill="E8E8E8" w:themeFill="background2"/>
      <w:snapToGrid/>
      <w:spacing w:beforeLines="50" w:before="120" w:afterLines="50" w:after="120"/>
      <w:ind w:leftChars="200" w:left="420"/>
      <w:contextualSpacing/>
      <w:jc w:val="left"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f">
    <w:name w:val="字符码 字符"/>
    <w:basedOn w:val="afa"/>
    <w:link w:val="afe"/>
    <w:rsid w:val="00F64A2A"/>
    <w:rPr>
      <w:rFonts w:ascii="Cascadia Code" w:eastAsia="宋体" w:hAnsi="Cascadia Code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0"/>
    <w:autoRedefine/>
    <w:qFormat/>
    <w:rsid w:val="00BA399C"/>
    <w:pPr>
      <w:numPr>
        <w:numId w:val="4"/>
      </w:numPr>
      <w:spacing w:before="156" w:after="156"/>
    </w:pPr>
    <w:rPr>
      <w:bCs/>
    </w:rPr>
  </w:style>
  <w:style w:type="character" w:customStyle="1" w:styleId="ab">
    <w:name w:val="列表段落 字符"/>
    <w:basedOn w:val="a1"/>
    <w:link w:val="aa"/>
    <w:uiPriority w:val="34"/>
    <w:rsid w:val="00B3374F"/>
    <w:rPr>
      <w:rFonts w:ascii="Times New Roman" w:eastAsia="宋体" w:hAnsi="Times New Roman" w:cs="Noto Sans SC"/>
      <w:sz w:val="21"/>
    </w:rPr>
  </w:style>
  <w:style w:type="character" w:customStyle="1" w:styleId="aff0">
    <w:name w:val="顶格有序列表 字符"/>
    <w:basedOn w:val="ab"/>
    <w:link w:val="a"/>
    <w:rsid w:val="00BA399C"/>
    <w:rPr>
      <w:rFonts w:ascii="Times New Roman" w:eastAsia="宋体" w:hAnsi="Times New Roman" w:cs="Noto Sans SC"/>
      <w:bCs/>
      <w:sz w:val="21"/>
    </w:rPr>
  </w:style>
  <w:style w:type="character" w:styleId="aff1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2">
    <w:name w:val="annotation text"/>
    <w:basedOn w:val="a0"/>
    <w:link w:val="aff3"/>
    <w:uiPriority w:val="99"/>
    <w:semiHidden/>
    <w:unhideWhenUsed/>
    <w:rsid w:val="00F172FC"/>
    <w:pPr>
      <w:jc w:val="left"/>
    </w:pPr>
  </w:style>
  <w:style w:type="character" w:customStyle="1" w:styleId="aff3">
    <w:name w:val="批注文字 字符"/>
    <w:basedOn w:val="a1"/>
    <w:link w:val="aff2"/>
    <w:uiPriority w:val="99"/>
    <w:semiHidden/>
    <w:rsid w:val="00F172FC"/>
    <w:rPr>
      <w:rFonts w:ascii="Noto Sans SC" w:hAnsi="Noto Sans SC" w:cs="Noto Sans SC"/>
      <w:sz w:val="21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2FC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F172FC"/>
    <w:rPr>
      <w:rFonts w:ascii="Noto Sans SC" w:hAnsi="Noto Sans SC" w:cs="Noto Sans SC"/>
      <w:b/>
      <w:bCs/>
      <w:sz w:val="21"/>
    </w:rPr>
  </w:style>
  <w:style w:type="character" w:customStyle="1" w:styleId="af5">
    <w:name w:val="无间隔 字符"/>
    <w:basedOn w:val="a1"/>
    <w:link w:val="af4"/>
    <w:uiPriority w:val="1"/>
    <w:rsid w:val="00106FC7"/>
    <w:rPr>
      <w:rFonts w:ascii="Noto Sans SC" w:hAnsi="Noto Sans SC" w:cs="Noto Sans SC"/>
    </w:rPr>
  </w:style>
  <w:style w:type="character" w:styleId="aff6">
    <w:name w:val="Unresolved Mention"/>
    <w:basedOn w:val="a1"/>
    <w:uiPriority w:val="99"/>
    <w:semiHidden/>
    <w:unhideWhenUsed/>
    <w:rsid w:val="00FA4E11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1C28BB"/>
    <w:rPr>
      <w:color w:val="96607D" w:themeColor="followedHyperlink"/>
      <w:u w:val="single"/>
    </w:rPr>
  </w:style>
  <w:style w:type="numbering" w:customStyle="1" w:styleId="10">
    <w:name w:val="样式1"/>
    <w:uiPriority w:val="99"/>
    <w:rsid w:val="00E06BB7"/>
    <w:pPr>
      <w:numPr>
        <w:numId w:val="3"/>
      </w:numPr>
    </w:pPr>
  </w:style>
  <w:style w:type="paragraph" w:styleId="aff8">
    <w:name w:val="footnote text"/>
    <w:basedOn w:val="a0"/>
    <w:link w:val="aff9"/>
    <w:uiPriority w:val="99"/>
    <w:semiHidden/>
    <w:unhideWhenUsed/>
    <w:rsid w:val="00AD2748"/>
    <w:pPr>
      <w:jc w:val="left"/>
    </w:pPr>
    <w:rPr>
      <w:sz w:val="18"/>
      <w:szCs w:val="18"/>
    </w:rPr>
  </w:style>
  <w:style w:type="character" w:customStyle="1" w:styleId="aff9">
    <w:name w:val="脚注文本 字符"/>
    <w:basedOn w:val="a1"/>
    <w:link w:val="aff8"/>
    <w:uiPriority w:val="99"/>
    <w:semiHidden/>
    <w:rsid w:val="00AD2748"/>
    <w:rPr>
      <w:rFonts w:ascii="Times New Roman" w:eastAsia="宋体" w:hAnsi="Times New Roman" w:cs="Noto Sans SC"/>
      <w:sz w:val="18"/>
      <w:szCs w:val="18"/>
    </w:rPr>
  </w:style>
  <w:style w:type="character" w:styleId="affa">
    <w:name w:val="footnote reference"/>
    <w:basedOn w:val="a1"/>
    <w:uiPriority w:val="99"/>
    <w:semiHidden/>
    <w:unhideWhenUsed/>
    <w:rsid w:val="00AD2748"/>
    <w:rPr>
      <w:vertAlign w:val="superscript"/>
    </w:rPr>
  </w:style>
  <w:style w:type="paragraph" w:customStyle="1" w:styleId="Math">
    <w:name w:val="Math"/>
    <w:basedOn w:val="a0"/>
    <w:rsid w:val="008935FC"/>
    <w:pPr>
      <w:spacing w:line="760" w:lineRule="exact"/>
      <w:ind w:firstLineChars="0" w:firstLine="0"/>
      <w:jc w:val="center"/>
      <w:textAlignment w:val="center"/>
    </w:pPr>
    <w:rPr>
      <w:rFonts w:ascii="Cambria Math" w:hAnsi="Cambria Math"/>
      <w:i/>
    </w:rPr>
  </w:style>
  <w:style w:type="character" w:styleId="affb">
    <w:name w:val="Placeholder Text"/>
    <w:basedOn w:val="a1"/>
    <w:uiPriority w:val="99"/>
    <w:semiHidden/>
    <w:rsid w:val="000832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33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2978562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812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03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06595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95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qiufuyu123/CasioEmuNeo/release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Physics365/991CN-X-CW-Decompilat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Mak 991CNX Great Again!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2e1c0e-640c-493d-99e1-e2efa4b769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5E0F3FF842C469B4EA03CE5CF3291" ma:contentTypeVersion="16" ma:contentTypeDescription="Create a new document." ma:contentTypeScope="" ma:versionID="4cf8b796cacee2d6e8e020af4d2783ff">
  <xsd:schema xmlns:xsd="http://www.w3.org/2001/XMLSchema" xmlns:xs="http://www.w3.org/2001/XMLSchema" xmlns:p="http://schemas.microsoft.com/office/2006/metadata/properties" xmlns:ns3="5e2e1c0e-640c-493d-99e1-e2efa4b76968" xmlns:ns4="f6c8cdf3-1533-48ab-80f4-03636b4782b4" targetNamespace="http://schemas.microsoft.com/office/2006/metadata/properties" ma:root="true" ma:fieldsID="30183959605594ac620dbaffdb15f952" ns3:_="" ns4:_="">
    <xsd:import namespace="5e2e1c0e-640c-493d-99e1-e2efa4b76968"/>
    <xsd:import namespace="f6c8cdf3-1533-48ab-80f4-03636b478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e1c0e-640c-493d-99e1-e2efa4b76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8cdf3-1533-48ab-80f4-03636b478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0C541-E927-421E-A868-0794DB9422E7}">
  <ds:schemaRefs>
    <ds:schemaRef ds:uri="http://schemas.microsoft.com/office/2006/metadata/properties"/>
    <ds:schemaRef ds:uri="http://schemas.microsoft.com/office/infopath/2007/PartnerControls"/>
    <ds:schemaRef ds:uri="5e2e1c0e-640c-493d-99e1-e2efa4b76968"/>
  </ds:schemaRefs>
</ds:datastoreItem>
</file>

<file path=customXml/itemProps3.xml><?xml version="1.0" encoding="utf-8"?>
<ds:datastoreItem xmlns:ds="http://schemas.openxmlformats.org/officeDocument/2006/customXml" ds:itemID="{B642D6CE-D100-4A1E-8129-FDF2A15875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4E5BCF-86CF-4D91-ACAF-472A1DDD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e1c0e-640c-493d-99e1-e2efa4b76968"/>
    <ds:schemaRef ds:uri="f6c8cdf3-1533-48ab-80f4-03636b478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</Template>
  <TotalTime>62</TotalTime>
  <Pages>24</Pages>
  <Words>2287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991CN X</dc:title>
  <dc:subject>Make 991CNX Great Again</dc:subject>
  <dc:creator>fx-es(ms)编写组</dc:creator>
  <cp:keywords/>
  <dc:description/>
  <cp:lastModifiedBy>元皓 丁</cp:lastModifiedBy>
  <cp:revision>59</cp:revision>
  <cp:lastPrinted>2024-08-01T15:47:00Z</cp:lastPrinted>
  <dcterms:created xsi:type="dcterms:W3CDTF">2024-08-01T15:58:00Z</dcterms:created>
  <dcterms:modified xsi:type="dcterms:W3CDTF">2024-08-02T15:43:00Z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2024-08-01T15:47:36Z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836173e5-d40b-4e30-b209-068fcd6148a5</vt:lpwstr>
  </property>
  <property fmtid="{D5CDD505-2E9C-101B-9397-08002B2CF9AE}" pid="7" name="MSIP_Label_defa4170-0d19-0005-0004-bc88714345d2_ActionId">
    <vt:lpwstr>00fed7c7-c685-44e6-a7e4-f9fa48a0e2f2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0x0101001415E0F3FF842C469B4EA03CE5CF3291</vt:lpwstr>
  </property>
</Properties>
</file>